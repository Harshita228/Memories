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3A63E" w14:textId="77777777" w:rsidR="009F5790" w:rsidRPr="009F5790" w:rsidRDefault="009F5790" w:rsidP="0090481A">
      <w:pPr>
        <w:pStyle w:val="PageTitle"/>
      </w:pPr>
    </w:p>
    <w:p w14:paraId="48ED829F" w14:textId="77777777" w:rsidR="009F5790" w:rsidRPr="001C4D77" w:rsidRDefault="009F5790" w:rsidP="0090481A">
      <w:pPr>
        <w:pStyle w:val="PageTitle"/>
      </w:pPr>
    </w:p>
    <w:p w14:paraId="5AB8EF64" w14:textId="77777777" w:rsidR="009F5790" w:rsidRPr="0010653F" w:rsidRDefault="009F5790" w:rsidP="0090481A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90481A">
      <w:pPr>
        <w:pStyle w:val="PageTitle"/>
      </w:pPr>
    </w:p>
    <w:p w14:paraId="03A8A6B3" w14:textId="45C90EC8" w:rsidR="009F5790" w:rsidRPr="001C4D77" w:rsidRDefault="00155339" w:rsidP="0090481A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90481A"/>
    <w:p w14:paraId="12D6A4D9" w14:textId="77777777" w:rsidR="009F5790" w:rsidRPr="009F5790" w:rsidRDefault="009F5790" w:rsidP="0090481A"/>
    <w:p w14:paraId="4F7ED659" w14:textId="77777777" w:rsidR="009F5790" w:rsidRPr="009F5790" w:rsidRDefault="009F5790" w:rsidP="0090481A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90481A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DF69476" w:rsidR="009F5790" w:rsidRPr="009F5790" w:rsidRDefault="00DB6530" w:rsidP="0064799C">
            <w:r>
              <w:t>PROJECT_</w:t>
            </w:r>
            <w:r w:rsidR="00172354">
              <w:t>A</w:t>
            </w:r>
            <w:r w:rsidR="0064799C">
              <w:t>sset_Management_System</w:t>
            </w:r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90481A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A36B9F9" w:rsidR="009F5790" w:rsidRPr="009F5790" w:rsidRDefault="0064799C" w:rsidP="0090481A">
            <w:r>
              <w:t>Asset Management System</w:t>
            </w:r>
          </w:p>
        </w:tc>
      </w:tr>
    </w:tbl>
    <w:p w14:paraId="1917D496" w14:textId="77777777" w:rsidR="009F5790" w:rsidRPr="009F5790" w:rsidRDefault="009F5790" w:rsidP="0090481A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50631A2" w:rsidR="009F5790" w:rsidRPr="009F5790" w:rsidRDefault="002A307B" w:rsidP="0090481A">
            <w:r>
              <w:t xml:space="preserve">Sapna 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90481A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249A765" w:rsidR="009F5790" w:rsidRPr="009F5790" w:rsidRDefault="009F5790" w:rsidP="0090481A">
            <w:r w:rsidRPr="009F5790">
              <w:t> </w:t>
            </w:r>
            <w:r w:rsidR="0064799C">
              <w:t>03/10</w:t>
            </w:r>
            <w:r w:rsidR="00154FC6">
              <w:t>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1054796" w:rsidR="009F5790" w:rsidRPr="009F5790" w:rsidRDefault="002A307B" w:rsidP="0090481A">
            <w:r>
              <w:t>Pranav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90481A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90481A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47D6904" w:rsidR="009F5790" w:rsidRPr="009F5790" w:rsidRDefault="002A307B" w:rsidP="0090481A">
            <w:r>
              <w:t>Rashmi</w:t>
            </w:r>
            <w:bookmarkStart w:id="0" w:name="_GoBack"/>
            <w:bookmarkEnd w:id="0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90481A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90481A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90481A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90481A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90481A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90481A">
            <w:r w:rsidRPr="009F5790">
              <w:t> </w:t>
            </w:r>
          </w:p>
        </w:tc>
      </w:tr>
    </w:tbl>
    <w:p w14:paraId="42EE7ADE" w14:textId="796FC04F" w:rsidR="009F5790" w:rsidRPr="009F5790" w:rsidRDefault="009F5790" w:rsidP="0090481A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90481A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90481A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90481A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90481A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90481A"/>
        </w:tc>
        <w:tc>
          <w:tcPr>
            <w:tcW w:w="1218" w:type="dxa"/>
          </w:tcPr>
          <w:p w14:paraId="488BB2E9" w14:textId="77777777" w:rsidR="009F5790" w:rsidRPr="009F5790" w:rsidRDefault="009F5790" w:rsidP="0090481A"/>
        </w:tc>
        <w:tc>
          <w:tcPr>
            <w:tcW w:w="1218" w:type="dxa"/>
          </w:tcPr>
          <w:p w14:paraId="325B699D" w14:textId="77777777" w:rsidR="009F5790" w:rsidRPr="009F5790" w:rsidRDefault="009F5790" w:rsidP="0090481A"/>
        </w:tc>
        <w:tc>
          <w:tcPr>
            <w:tcW w:w="1218" w:type="dxa"/>
          </w:tcPr>
          <w:p w14:paraId="77EF851F" w14:textId="77777777" w:rsidR="009F5790" w:rsidRPr="009F5790" w:rsidRDefault="009F5790" w:rsidP="0090481A"/>
        </w:tc>
        <w:tc>
          <w:tcPr>
            <w:tcW w:w="1218" w:type="dxa"/>
          </w:tcPr>
          <w:p w14:paraId="3AD2F557" w14:textId="77777777" w:rsidR="009F5790" w:rsidRPr="009F5790" w:rsidRDefault="009F5790" w:rsidP="0090481A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90481A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90481A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90481A"/>
        </w:tc>
        <w:tc>
          <w:tcPr>
            <w:tcW w:w="1218" w:type="dxa"/>
          </w:tcPr>
          <w:p w14:paraId="3D8D9994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90481A"/>
        </w:tc>
        <w:tc>
          <w:tcPr>
            <w:tcW w:w="1218" w:type="dxa"/>
          </w:tcPr>
          <w:p w14:paraId="2BE1FC53" w14:textId="77777777" w:rsidR="009F5790" w:rsidRPr="009F5790" w:rsidRDefault="009F5790" w:rsidP="0090481A"/>
        </w:tc>
        <w:tc>
          <w:tcPr>
            <w:tcW w:w="1218" w:type="dxa"/>
          </w:tcPr>
          <w:p w14:paraId="1799B660" w14:textId="77777777" w:rsidR="009F5790" w:rsidRPr="009F5790" w:rsidRDefault="009F5790" w:rsidP="0090481A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90481A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90481A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90481A"/>
        </w:tc>
        <w:tc>
          <w:tcPr>
            <w:tcW w:w="1218" w:type="dxa"/>
          </w:tcPr>
          <w:p w14:paraId="3645B887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90481A"/>
        </w:tc>
        <w:tc>
          <w:tcPr>
            <w:tcW w:w="1218" w:type="dxa"/>
          </w:tcPr>
          <w:p w14:paraId="3A64C6EF" w14:textId="77777777" w:rsidR="009F5790" w:rsidRPr="009F5790" w:rsidRDefault="009F5790" w:rsidP="0090481A"/>
        </w:tc>
        <w:tc>
          <w:tcPr>
            <w:tcW w:w="1218" w:type="dxa"/>
          </w:tcPr>
          <w:p w14:paraId="47308748" w14:textId="77777777" w:rsidR="009F5790" w:rsidRPr="009F5790" w:rsidRDefault="009F5790" w:rsidP="0090481A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90481A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90481A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90481A"/>
        </w:tc>
        <w:tc>
          <w:tcPr>
            <w:tcW w:w="1218" w:type="dxa"/>
          </w:tcPr>
          <w:p w14:paraId="46558018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90481A"/>
        </w:tc>
        <w:tc>
          <w:tcPr>
            <w:tcW w:w="1218" w:type="dxa"/>
          </w:tcPr>
          <w:p w14:paraId="3AFC5A5C" w14:textId="77777777" w:rsidR="009F5790" w:rsidRPr="009F5790" w:rsidRDefault="009F5790" w:rsidP="0090481A"/>
        </w:tc>
        <w:tc>
          <w:tcPr>
            <w:tcW w:w="1218" w:type="dxa"/>
          </w:tcPr>
          <w:p w14:paraId="7E23613F" w14:textId="77777777" w:rsidR="009F5790" w:rsidRPr="009F5790" w:rsidRDefault="009F5790" w:rsidP="0090481A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90481A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90481A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90481A"/>
        </w:tc>
        <w:tc>
          <w:tcPr>
            <w:tcW w:w="1218" w:type="dxa"/>
          </w:tcPr>
          <w:p w14:paraId="4D22E910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90481A"/>
        </w:tc>
        <w:tc>
          <w:tcPr>
            <w:tcW w:w="1218" w:type="dxa"/>
          </w:tcPr>
          <w:p w14:paraId="6071EC99" w14:textId="77777777" w:rsidR="009F5790" w:rsidRPr="009F5790" w:rsidRDefault="009F5790" w:rsidP="0090481A"/>
        </w:tc>
        <w:tc>
          <w:tcPr>
            <w:tcW w:w="1218" w:type="dxa"/>
          </w:tcPr>
          <w:p w14:paraId="0D8E8B38" w14:textId="77777777" w:rsidR="009F5790" w:rsidRPr="009F5790" w:rsidRDefault="009F5790" w:rsidP="0090481A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90481A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90481A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90481A"/>
        </w:tc>
        <w:tc>
          <w:tcPr>
            <w:tcW w:w="1218" w:type="dxa"/>
          </w:tcPr>
          <w:p w14:paraId="3BC21E42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90481A"/>
        </w:tc>
        <w:tc>
          <w:tcPr>
            <w:tcW w:w="1218" w:type="dxa"/>
          </w:tcPr>
          <w:p w14:paraId="718D8944" w14:textId="77777777" w:rsidR="009F5790" w:rsidRPr="009F5790" w:rsidRDefault="009F5790" w:rsidP="0090481A"/>
        </w:tc>
        <w:tc>
          <w:tcPr>
            <w:tcW w:w="1218" w:type="dxa"/>
          </w:tcPr>
          <w:p w14:paraId="5DD7E652" w14:textId="77777777" w:rsidR="009F5790" w:rsidRPr="009F5790" w:rsidRDefault="009F5790" w:rsidP="0090481A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90481A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90481A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90481A"/>
        </w:tc>
        <w:tc>
          <w:tcPr>
            <w:tcW w:w="1218" w:type="dxa"/>
          </w:tcPr>
          <w:p w14:paraId="161B779E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90481A"/>
        </w:tc>
        <w:tc>
          <w:tcPr>
            <w:tcW w:w="1218" w:type="dxa"/>
          </w:tcPr>
          <w:p w14:paraId="4BE23196" w14:textId="77777777" w:rsidR="009F5790" w:rsidRPr="009F5790" w:rsidRDefault="009F5790" w:rsidP="0090481A"/>
        </w:tc>
        <w:tc>
          <w:tcPr>
            <w:tcW w:w="1218" w:type="dxa"/>
          </w:tcPr>
          <w:p w14:paraId="3F95224E" w14:textId="77777777" w:rsidR="009F5790" w:rsidRPr="009F5790" w:rsidRDefault="009F5790" w:rsidP="0090481A"/>
        </w:tc>
      </w:tr>
    </w:tbl>
    <w:p w14:paraId="7C85DA30" w14:textId="77777777" w:rsidR="009F5790" w:rsidRPr="009F5790" w:rsidRDefault="009F5790" w:rsidP="0090481A"/>
    <w:p w14:paraId="36105CE6" w14:textId="77777777" w:rsidR="009F5790" w:rsidRPr="009F5790" w:rsidRDefault="009F5790" w:rsidP="0090481A"/>
    <w:p w14:paraId="2CC8A7F7" w14:textId="77777777" w:rsidR="009F5790" w:rsidRPr="009F5790" w:rsidRDefault="009F5790" w:rsidP="0090481A">
      <w:r w:rsidRPr="009F5790">
        <w:t xml:space="preserve">Disclaimer: </w:t>
      </w:r>
    </w:p>
    <w:p w14:paraId="28E0825A" w14:textId="77777777" w:rsidR="009F5790" w:rsidRPr="009F5790" w:rsidRDefault="009F5790" w:rsidP="0090481A"/>
    <w:p w14:paraId="47F58572" w14:textId="7256CBD0" w:rsidR="009F5790" w:rsidRPr="009F5790" w:rsidRDefault="00EA4760" w:rsidP="0090481A">
      <w:r>
        <w:t>The scope of the project ‘Asset Management System</w:t>
      </w:r>
      <w:r w:rsidR="009F5790" w:rsidRPr="009F5790">
        <w:t>’ is restricted to the contents of this signed off use case.</w:t>
      </w:r>
      <w:r w:rsidR="009F5790" w:rsidRPr="009F5790">
        <w:br w:type="page"/>
      </w:r>
    </w:p>
    <w:p w14:paraId="310D3C95" w14:textId="77777777" w:rsidR="009F5790" w:rsidRPr="005B3604" w:rsidRDefault="009F5790" w:rsidP="0090481A">
      <w:r w:rsidRPr="005B3604">
        <w:t>TABLE OF CONTENTS</w:t>
      </w:r>
    </w:p>
    <w:p w14:paraId="63D9F59F" w14:textId="77777777" w:rsidR="009F5790" w:rsidRPr="009F5790" w:rsidRDefault="009F5790" w:rsidP="0090481A"/>
    <w:p w14:paraId="3BB0B844" w14:textId="32C48664" w:rsidR="009F5790" w:rsidRPr="005B3604" w:rsidRDefault="009F5790" w:rsidP="0090481A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="00136F81">
          <w:rPr>
            <w:rStyle w:val="Hyperlink"/>
          </w:rPr>
          <w:t>Use Case Name: Asset Management System CVS/Excel Sheet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2A307B" w:rsidP="0090481A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2A307B" w:rsidP="0090481A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2A307B" w:rsidP="0090481A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2A307B" w:rsidP="0090481A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2A307B" w:rsidP="0090481A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2A307B" w:rsidP="0090481A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2A307B" w:rsidP="0090481A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2A307B" w:rsidP="0090481A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2A307B" w:rsidP="0090481A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2A307B" w:rsidP="0090481A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2A307B" w:rsidP="0090481A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2A307B" w:rsidP="0090481A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90481A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90481A">
      <w:r w:rsidRPr="00F42082">
        <w:fldChar w:fldCharType="end"/>
      </w:r>
    </w:p>
    <w:p w14:paraId="74E6C9D8" w14:textId="77777777" w:rsidR="009F5790" w:rsidRPr="009F5790" w:rsidRDefault="009F5790" w:rsidP="0090481A"/>
    <w:p w14:paraId="54DA6AF0" w14:textId="77777777" w:rsidR="009F5790" w:rsidRPr="009F5790" w:rsidRDefault="009F5790" w:rsidP="0090481A"/>
    <w:p w14:paraId="5A45629C" w14:textId="77777777" w:rsidR="009F5790" w:rsidRPr="009F5790" w:rsidRDefault="009F5790" w:rsidP="0090481A"/>
    <w:p w14:paraId="32E4EA51" w14:textId="77777777" w:rsidR="009F5790" w:rsidRPr="009F5790" w:rsidRDefault="009F5790" w:rsidP="0090481A"/>
    <w:p w14:paraId="12FDF1A2" w14:textId="77777777" w:rsidR="009F5790" w:rsidRPr="009F5790" w:rsidRDefault="009F5790" w:rsidP="0090481A"/>
    <w:p w14:paraId="332B7CEA" w14:textId="77777777" w:rsidR="009F5790" w:rsidRPr="009F5790" w:rsidRDefault="009F5790" w:rsidP="0090481A"/>
    <w:p w14:paraId="2663E52A" w14:textId="00C91102" w:rsidR="009F5790" w:rsidRPr="00CA5FB3" w:rsidRDefault="009F5790" w:rsidP="0090481A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10653F">
        <w:t xml:space="preserve">Use Case Name: </w:t>
      </w:r>
      <w:bookmarkEnd w:id="1"/>
      <w:bookmarkEnd w:id="2"/>
      <w:bookmarkEnd w:id="3"/>
      <w:bookmarkEnd w:id="4"/>
      <w:bookmarkEnd w:id="5"/>
      <w:r w:rsidR="00425050">
        <w:t>Asset</w:t>
      </w:r>
      <w:r w:rsidR="00C65007">
        <w:t xml:space="preserve"> Management System</w:t>
      </w:r>
      <w:r w:rsidR="00554F34">
        <w:t xml:space="preserve"> </w:t>
      </w:r>
      <w:r w:rsidR="00425050">
        <w:t>CSV/Excel Sheet</w:t>
      </w:r>
    </w:p>
    <w:p w14:paraId="289C1AFB" w14:textId="52E40FD0" w:rsidR="00C855BC" w:rsidRPr="0052220A" w:rsidRDefault="00D1127B" w:rsidP="0090481A">
      <w:r>
        <w:t xml:space="preserve">Use Case ID: </w:t>
      </w:r>
      <w:r w:rsidR="00425050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90481A">
      <w:pPr>
        <w:pStyle w:val="BodyText"/>
      </w:pPr>
      <w:r>
        <w:t>1.0</w:t>
      </w:r>
    </w:p>
    <w:p w14:paraId="078CF40F" w14:textId="77777777" w:rsidR="009F5790" w:rsidRPr="009F5790" w:rsidRDefault="009F5790" w:rsidP="0090481A">
      <w:pPr>
        <w:pStyle w:val="BodyText"/>
      </w:pPr>
    </w:p>
    <w:p w14:paraId="339B99C7" w14:textId="5CC837CF" w:rsidR="009F5790" w:rsidRPr="0052220A" w:rsidRDefault="009F5790" w:rsidP="0090481A">
      <w:r w:rsidRPr="009F5790">
        <w:rPr>
          <w:b/>
        </w:rPr>
        <w:t>Brief Description</w:t>
      </w:r>
      <w:r w:rsidRPr="0052220A">
        <w:t xml:space="preserve">: </w:t>
      </w:r>
      <w:r w:rsidR="00763779" w:rsidRPr="0052220A">
        <w:t>This usecase describes the process</w:t>
      </w:r>
      <w:r w:rsidR="0052220A" w:rsidRPr="0052220A">
        <w:t xml:space="preserve"> </w:t>
      </w:r>
      <w:r w:rsidR="004D595C" w:rsidRPr="0052220A">
        <w:t xml:space="preserve"> </w:t>
      </w:r>
      <w:r w:rsidR="0052220A" w:rsidRPr="0052220A">
        <w:rPr>
          <w:noProof/>
          <w:lang w:eastAsia="ja-JP"/>
        </w:rPr>
        <w:t xml:space="preserve">for </w:t>
      </w:r>
      <w:r w:rsidR="001D6EB2">
        <w:rPr>
          <w:noProof/>
          <w:lang w:eastAsia="ja-JP"/>
        </w:rPr>
        <w:t>“</w:t>
      </w:r>
      <w:r w:rsidR="00425050">
        <w:rPr>
          <w:noProof/>
          <w:lang w:eastAsia="ja-JP"/>
        </w:rPr>
        <w:t>Exporting Details to CSV/Excel Sheet</w:t>
      </w:r>
      <w:r w:rsidR="00C32287">
        <w:rPr>
          <w:noProof/>
          <w:lang w:eastAsia="ja-JP"/>
        </w:rPr>
        <w:t xml:space="preserve">” on the </w:t>
      </w:r>
      <w:r w:rsidR="00425050">
        <w:rPr>
          <w:noProof/>
          <w:lang w:eastAsia="ja-JP"/>
        </w:rPr>
        <w:t>Asset</w:t>
      </w:r>
      <w:r w:rsidR="00C855BC">
        <w:rPr>
          <w:noProof/>
          <w:lang w:eastAsia="ja-JP"/>
        </w:rPr>
        <w:t xml:space="preserve"> Management </w:t>
      </w:r>
      <w:r w:rsidR="00C32287">
        <w:rPr>
          <w:noProof/>
          <w:lang w:eastAsia="ja-JP"/>
        </w:rPr>
        <w:t>Website</w:t>
      </w:r>
    </w:p>
    <w:p w14:paraId="736729FA" w14:textId="0AE0316C" w:rsidR="009F5790" w:rsidRPr="009F5790" w:rsidRDefault="009F5790" w:rsidP="0090481A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037C0263" w14:textId="7EC36AE4" w:rsidR="0007128F" w:rsidRPr="00EE618D" w:rsidRDefault="00EE618D" w:rsidP="0090481A">
      <w:r>
        <w:t xml:space="preserve">              </w:t>
      </w:r>
      <w:r w:rsidR="004D595C">
        <w:t>1.</w:t>
      </w:r>
      <w:r w:rsidR="00676C40">
        <w:t>Admin</w:t>
      </w:r>
    </w:p>
    <w:p w14:paraId="08B90B37" w14:textId="3537A928" w:rsidR="0007128F" w:rsidRDefault="00E028A0" w:rsidP="0090481A">
      <w:r>
        <w:t xml:space="preserve">              </w:t>
      </w:r>
      <w:r w:rsidR="00425050">
        <w:t>2.Asset</w:t>
      </w:r>
      <w:r w:rsidR="00676C40">
        <w:t xml:space="preserve"> Management Sysytem</w:t>
      </w:r>
    </w:p>
    <w:p w14:paraId="1602C318" w14:textId="2333F06E" w:rsidR="00676C40" w:rsidRDefault="00676C40" w:rsidP="0090481A">
      <w:r>
        <w:tab/>
      </w:r>
    </w:p>
    <w:p w14:paraId="1A9B7159" w14:textId="7EE20654" w:rsidR="00676C40" w:rsidRDefault="00676C40" w:rsidP="0090481A"/>
    <w:p w14:paraId="17456E31" w14:textId="2ED67946" w:rsidR="00676C40" w:rsidRPr="00EE618D" w:rsidRDefault="00676C40" w:rsidP="0090481A">
      <w:r>
        <w:tab/>
      </w:r>
      <w:r>
        <w:tab/>
      </w:r>
    </w:p>
    <w:p w14:paraId="6AA8190C" w14:textId="56C0A4D2" w:rsidR="0007128F" w:rsidRPr="00EE618D" w:rsidRDefault="009F5790" w:rsidP="0090481A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6A318C81" w14:textId="08593228" w:rsidR="004D595C" w:rsidRDefault="00371461" w:rsidP="0090481A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2B7222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0B3ECD70" w:rsidR="0007128F" w:rsidRPr="00EE618D" w:rsidRDefault="00D676FE" w:rsidP="0090481A">
      <w:pPr>
        <w:pStyle w:val="ListParagraph"/>
        <w:numPr>
          <w:ilvl w:val="0"/>
          <w:numId w:val="13"/>
        </w:numPr>
      </w:pPr>
      <w:r>
        <w:t xml:space="preserve">The person </w:t>
      </w:r>
      <w:r w:rsidR="00425050">
        <w:t>login</w:t>
      </w:r>
      <w:r>
        <w:t xml:space="preserve"> for </w:t>
      </w:r>
      <w:r w:rsidR="00425050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a </w:t>
      </w:r>
      <w:r w:rsidR="002B7222">
        <w:t>Admin</w:t>
      </w:r>
      <w:r>
        <w:t>.</w:t>
      </w:r>
    </w:p>
    <w:p w14:paraId="5FFC8CDC" w14:textId="29B8906A" w:rsidR="009F5790" w:rsidRPr="009F5790" w:rsidRDefault="00D676FE" w:rsidP="0090481A">
      <w:r>
        <w:t xml:space="preserve">       </w:t>
      </w:r>
    </w:p>
    <w:p w14:paraId="76B4CB6E" w14:textId="00774F7F" w:rsidR="009F5790" w:rsidRPr="009F5790" w:rsidRDefault="009F5790" w:rsidP="0090481A">
      <w:pPr>
        <w:pStyle w:val="Heading6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3DC5690E" w14:textId="0673ED72" w:rsidR="00513662" w:rsidRPr="001C4D77" w:rsidRDefault="009F5790" w:rsidP="0090481A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536C05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6F83F654" w14:textId="0D26EFCF" w:rsidR="00513662" w:rsidRDefault="00866B9E" w:rsidP="0090481A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425050">
        <w:t>Exporting</w:t>
      </w:r>
      <w:r w:rsidR="00CA4E70">
        <w:t xml:space="preserve"> </w:t>
      </w:r>
      <w:r w:rsidR="00D676FE">
        <w:t xml:space="preserve">of </w:t>
      </w:r>
      <w:r w:rsidR="00425050">
        <w:t xml:space="preserve">Data </w:t>
      </w:r>
      <w:r w:rsidR="00CA245A">
        <w:t>into CSV/Excel</w:t>
      </w:r>
      <w:r w:rsidR="00CA4E70">
        <w:t xml:space="preserve"> in </w:t>
      </w:r>
      <w:r w:rsidR="00CA245A">
        <w:t>Asset</w:t>
      </w:r>
      <w:r w:rsidR="00C65007">
        <w:t xml:space="preserve"> Management System</w:t>
      </w:r>
    </w:p>
    <w:p w14:paraId="37B2B0EB" w14:textId="77777777" w:rsidR="00B06D65" w:rsidRDefault="00B06D65" w:rsidP="0090481A">
      <w:pPr>
        <w:pStyle w:val="Footer"/>
      </w:pPr>
    </w:p>
    <w:p w14:paraId="19A03ED9" w14:textId="4BBA22B6" w:rsidR="00B06D65" w:rsidRDefault="00D63EC2" w:rsidP="0090481A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>login into the website</w:t>
      </w:r>
    </w:p>
    <w:p w14:paraId="39C72987" w14:textId="41068687" w:rsidR="00C070CC" w:rsidRDefault="00D63EC2" w:rsidP="0090481A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>clicks on Export data into CSV/Excel sheet link</w:t>
      </w:r>
    </w:p>
    <w:p w14:paraId="36F57088" w14:textId="3B9C6CF5" w:rsidR="009D6096" w:rsidRPr="00DC1893" w:rsidRDefault="009D6096" w:rsidP="0090481A">
      <w:pPr>
        <w:pStyle w:val="ListParagraph"/>
        <w:numPr>
          <w:ilvl w:val="0"/>
          <w:numId w:val="7"/>
        </w:numPr>
      </w:pPr>
      <w:r>
        <w:t>S</w:t>
      </w:r>
      <w:r w:rsidR="0039386D">
        <w:t>ystem displays the message “</w:t>
      </w:r>
      <w:r w:rsidR="00CA245A">
        <w:t>Successfully Data Stored in CSV/Excel Sheet”</w:t>
      </w:r>
      <w:r>
        <w:t xml:space="preserve"> </w:t>
      </w:r>
    </w:p>
    <w:p w14:paraId="1CEC7B42" w14:textId="77777777" w:rsidR="009D6096" w:rsidRPr="00DC1893" w:rsidRDefault="009D6096" w:rsidP="0090481A"/>
    <w:p w14:paraId="40F5D6A2" w14:textId="77777777" w:rsidR="00B7023A" w:rsidRDefault="00B7023A" w:rsidP="0090481A"/>
    <w:p w14:paraId="078DBFF3" w14:textId="2FB550DD" w:rsidR="009F5790" w:rsidRPr="009F5790" w:rsidRDefault="009F5790" w:rsidP="0090481A">
      <w:pPr>
        <w:pStyle w:val="StyleHeading2Sub-headingH2ChapterNumberAppendixLetterchnh"/>
        <w:numPr>
          <w:ilvl w:val="1"/>
          <w:numId w:val="6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54D5468F" w14:textId="77777777" w:rsidR="009F5790" w:rsidRDefault="009F5790" w:rsidP="0090481A">
      <w:pPr>
        <w:pStyle w:val="infoblue"/>
      </w:pPr>
    </w:p>
    <w:p w14:paraId="7E411E0A" w14:textId="79FEC88A" w:rsidR="00CA245A" w:rsidRDefault="00AF20B3" w:rsidP="0090481A">
      <w:pPr>
        <w:pStyle w:val="StyleHeading2Sub-headingH2ChapterNumberAppendixLetterchnh"/>
      </w:pPr>
      <w:r w:rsidRPr="00772CBE">
        <w:t>Alternate Flow 1</w:t>
      </w:r>
      <w:r w:rsidR="00B67E7B" w:rsidRPr="00772CBE">
        <w:t>:</w:t>
      </w:r>
      <w:bookmarkStart w:id="35" w:name="_Toc141844800"/>
      <w:bookmarkStart w:id="36" w:name="_Toc143500967"/>
      <w:bookmarkStart w:id="37" w:name="_Toc144299918"/>
      <w:bookmarkStart w:id="38" w:name="_Toc145125005"/>
      <w:r w:rsidR="00CA245A" w:rsidRPr="00CA245A">
        <w:t xml:space="preserve"> </w:t>
      </w:r>
      <w:r w:rsidR="00CA245A">
        <w:t xml:space="preserve">Successful Exporting of Data into CSV/Excel </w:t>
      </w:r>
      <w:r w:rsidR="0090481A">
        <w:t xml:space="preserve">Sheet </w:t>
      </w:r>
      <w:r w:rsidR="00CA245A">
        <w:t xml:space="preserve">in Asset Management System </w:t>
      </w:r>
    </w:p>
    <w:p w14:paraId="21839385" w14:textId="77777777" w:rsidR="00CA245A" w:rsidRDefault="00CA245A" w:rsidP="0090481A">
      <w:pPr>
        <w:pStyle w:val="Footer"/>
      </w:pPr>
    </w:p>
    <w:p w14:paraId="4FBF2663" w14:textId="77777777" w:rsidR="00CA245A" w:rsidRDefault="00CA245A" w:rsidP="0090481A">
      <w:pPr>
        <w:pStyle w:val="ListParagraph"/>
        <w:numPr>
          <w:ilvl w:val="0"/>
          <w:numId w:val="22"/>
        </w:numPr>
      </w:pPr>
      <w:r>
        <w:t>Admin login into the website</w:t>
      </w:r>
    </w:p>
    <w:p w14:paraId="752C41F6" w14:textId="77777777" w:rsidR="00CA245A" w:rsidRDefault="00CA245A" w:rsidP="0090481A">
      <w:pPr>
        <w:pStyle w:val="ListParagraph"/>
        <w:numPr>
          <w:ilvl w:val="0"/>
          <w:numId w:val="22"/>
        </w:numPr>
      </w:pPr>
      <w:r>
        <w:t>Admin clicks on Export data into CSV/Excel sheet link</w:t>
      </w:r>
    </w:p>
    <w:p w14:paraId="3DEB6404" w14:textId="77777777" w:rsidR="00CA245A" w:rsidRPr="00DC1893" w:rsidRDefault="00CA245A" w:rsidP="0090481A">
      <w:pPr>
        <w:pStyle w:val="ListParagraph"/>
        <w:numPr>
          <w:ilvl w:val="0"/>
          <w:numId w:val="22"/>
        </w:numPr>
      </w:pPr>
      <w:r>
        <w:t xml:space="preserve">System displays the message “Successfully Data Stored in CSV/Excel Sheet” </w:t>
      </w:r>
    </w:p>
    <w:p w14:paraId="0A68CBCB" w14:textId="77777777" w:rsidR="00CA245A" w:rsidRPr="00DC1893" w:rsidRDefault="00CA245A" w:rsidP="0090481A"/>
    <w:p w14:paraId="7DD7BFA7" w14:textId="6F66D36B" w:rsidR="00CA245A" w:rsidRDefault="002B1A21" w:rsidP="0090481A">
      <w:pPr>
        <w:pStyle w:val="StyleHeading2Sub-headingH2ChapterNumberAppendixLetterchnh"/>
      </w:pPr>
      <w:r>
        <w:t xml:space="preserve">Exception Flow  1: </w:t>
      </w:r>
      <w:r w:rsidR="00121302">
        <w:t xml:space="preserve">unsuccessfull </w:t>
      </w:r>
      <w:r w:rsidR="00CA245A">
        <w:t>Exporting of Data into CSV/Excel</w:t>
      </w:r>
      <w:r w:rsidR="0090481A">
        <w:t xml:space="preserve"> Sheet</w:t>
      </w:r>
      <w:r w:rsidR="00CA245A">
        <w:t xml:space="preserve"> in Asset Management System </w:t>
      </w:r>
    </w:p>
    <w:p w14:paraId="061CC6B8" w14:textId="77777777" w:rsidR="00CA245A" w:rsidRDefault="00CA245A" w:rsidP="0090481A">
      <w:pPr>
        <w:pStyle w:val="ListParagraph"/>
        <w:numPr>
          <w:ilvl w:val="0"/>
          <w:numId w:val="23"/>
        </w:numPr>
      </w:pPr>
      <w:r>
        <w:t>Admin login into the website</w:t>
      </w:r>
    </w:p>
    <w:p w14:paraId="19003645" w14:textId="77777777" w:rsidR="00CA245A" w:rsidRDefault="00CA245A" w:rsidP="0090481A">
      <w:pPr>
        <w:pStyle w:val="ListParagraph"/>
        <w:numPr>
          <w:ilvl w:val="0"/>
          <w:numId w:val="23"/>
        </w:numPr>
      </w:pPr>
      <w:r>
        <w:t>Admin clicks on Export data into CSV/Excel sheet link</w:t>
      </w:r>
    </w:p>
    <w:p w14:paraId="382EBC19" w14:textId="3B0108B6" w:rsidR="00CA245A" w:rsidRPr="00DC1893" w:rsidRDefault="00CA245A" w:rsidP="0090481A">
      <w:pPr>
        <w:pStyle w:val="ListParagraph"/>
        <w:numPr>
          <w:ilvl w:val="0"/>
          <w:numId w:val="23"/>
        </w:numPr>
      </w:pPr>
      <w:r>
        <w:t>System displays the message “</w:t>
      </w:r>
      <w:r w:rsidR="0090481A">
        <w:t>Data Not Matched”</w:t>
      </w:r>
      <w:r>
        <w:t xml:space="preserve"> </w:t>
      </w:r>
    </w:p>
    <w:p w14:paraId="73F2EC69" w14:textId="77777777" w:rsidR="00CA245A" w:rsidRPr="00DC1893" w:rsidRDefault="00CA245A" w:rsidP="0090481A"/>
    <w:p w14:paraId="645F2828" w14:textId="25E30D91" w:rsidR="0090481A" w:rsidRDefault="0090481A" w:rsidP="0090481A">
      <w:pPr>
        <w:pStyle w:val="StyleHeading2Sub-headingH2ChapterNumberAppendixLetterchnh"/>
      </w:pPr>
      <w:r>
        <w:t xml:space="preserve">Exception Flow  2: unsuccessfull Exporting of Data into CSV/Excel Sheet in Asset Management System due to </w:t>
      </w:r>
      <w:r w:rsidRPr="00304EDE">
        <w:t>Web Server Down</w:t>
      </w:r>
    </w:p>
    <w:p w14:paraId="319485D6" w14:textId="77777777" w:rsidR="0090481A" w:rsidRDefault="0090481A" w:rsidP="0090481A">
      <w:pPr>
        <w:pStyle w:val="ListParagraph"/>
        <w:numPr>
          <w:ilvl w:val="0"/>
          <w:numId w:val="24"/>
        </w:numPr>
      </w:pPr>
      <w:r>
        <w:t>Admin login into the website</w:t>
      </w:r>
    </w:p>
    <w:p w14:paraId="29DF2D86" w14:textId="77777777" w:rsidR="0090481A" w:rsidRDefault="0090481A" w:rsidP="0090481A">
      <w:pPr>
        <w:pStyle w:val="ListParagraph"/>
        <w:numPr>
          <w:ilvl w:val="0"/>
          <w:numId w:val="24"/>
        </w:numPr>
      </w:pPr>
      <w:r>
        <w:t>Admin clicks on Export data into CSV/Excel sheet link</w:t>
      </w:r>
    </w:p>
    <w:p w14:paraId="3F496EBD" w14:textId="72D87546" w:rsidR="00924121" w:rsidRDefault="0090481A" w:rsidP="0090481A">
      <w:pPr>
        <w:pStyle w:val="ListParagraph"/>
        <w:numPr>
          <w:ilvl w:val="0"/>
          <w:numId w:val="24"/>
        </w:numPr>
      </w:pPr>
      <w:r>
        <w:t>System displays the message “</w:t>
      </w:r>
      <w:r w:rsidRPr="00304EDE">
        <w:t>Web Server Down</w:t>
      </w:r>
      <w:r>
        <w:t>”</w:t>
      </w:r>
    </w:p>
    <w:p w14:paraId="783EC1F5" w14:textId="77777777" w:rsidR="0090481A" w:rsidRDefault="0090481A" w:rsidP="0090481A">
      <w:pPr>
        <w:pStyle w:val="Caption"/>
      </w:pPr>
    </w:p>
    <w:p w14:paraId="1AA3D03D" w14:textId="68DA149E" w:rsidR="0090481A" w:rsidRDefault="0090481A" w:rsidP="0090481A">
      <w:pPr>
        <w:pStyle w:val="StyleHeading2Sub-headingH2ChapterNumberAppendixLetterchnh"/>
      </w:pPr>
      <w:r>
        <w:t xml:space="preserve">Exception Flow  3: unsuccessfull Exporting of Data into CSV/Excel Sheet in Asset Management System due to </w:t>
      </w:r>
      <w:r w:rsidRPr="00304EDE">
        <w:t>Database Connectivity Error</w:t>
      </w:r>
    </w:p>
    <w:p w14:paraId="19786DEF" w14:textId="77777777" w:rsidR="0090481A" w:rsidRDefault="0090481A" w:rsidP="0090481A">
      <w:pPr>
        <w:pStyle w:val="ListParagraph"/>
        <w:numPr>
          <w:ilvl w:val="0"/>
          <w:numId w:val="25"/>
        </w:numPr>
      </w:pPr>
      <w:r>
        <w:t>Admin login into the website</w:t>
      </w:r>
    </w:p>
    <w:p w14:paraId="3C1E1F06" w14:textId="77777777" w:rsidR="0090481A" w:rsidRDefault="0090481A" w:rsidP="0090481A">
      <w:pPr>
        <w:pStyle w:val="ListParagraph"/>
        <w:numPr>
          <w:ilvl w:val="0"/>
          <w:numId w:val="25"/>
        </w:numPr>
      </w:pPr>
      <w:r>
        <w:t>Admin clicks on Export data into CSV/Excel sheet link</w:t>
      </w:r>
    </w:p>
    <w:p w14:paraId="6A9901AB" w14:textId="3CA5CA0D" w:rsidR="0090481A" w:rsidRDefault="0090481A" w:rsidP="0090481A">
      <w:pPr>
        <w:pStyle w:val="ListParagraph"/>
        <w:numPr>
          <w:ilvl w:val="0"/>
          <w:numId w:val="25"/>
        </w:numPr>
      </w:pPr>
      <w:r>
        <w:t>System displays the message “</w:t>
      </w:r>
      <w:r w:rsidRPr="00304EDE">
        <w:t>Database Connectivity Error</w:t>
      </w:r>
      <w:r>
        <w:t>”</w:t>
      </w:r>
    </w:p>
    <w:p w14:paraId="3F451E14" w14:textId="3A647254" w:rsidR="0090481A" w:rsidRDefault="0090481A" w:rsidP="0090481A"/>
    <w:p w14:paraId="48111177" w14:textId="30FF5AB3" w:rsidR="0090481A" w:rsidRDefault="0090481A" w:rsidP="0090481A">
      <w:pPr>
        <w:pStyle w:val="StyleHeading2Sub-headingH2ChapterNumberAppendixLetterchnh"/>
      </w:pPr>
      <w:r>
        <w:t xml:space="preserve">Exception Flow  4: unsuccessfull Exporting of Data into CSV/ExcelSheet in Asset Management System due to </w:t>
      </w:r>
      <w:r w:rsidRPr="00304EDE">
        <w:t>Network Connectivity Error</w:t>
      </w:r>
    </w:p>
    <w:p w14:paraId="51D7D866" w14:textId="77777777" w:rsidR="0090481A" w:rsidRDefault="0090481A" w:rsidP="0090481A">
      <w:pPr>
        <w:pStyle w:val="ListParagraph"/>
        <w:numPr>
          <w:ilvl w:val="0"/>
          <w:numId w:val="26"/>
        </w:numPr>
      </w:pPr>
      <w:r>
        <w:t>Admin login into the website</w:t>
      </w:r>
    </w:p>
    <w:p w14:paraId="6095968C" w14:textId="77777777" w:rsidR="0090481A" w:rsidRDefault="0090481A" w:rsidP="0090481A">
      <w:pPr>
        <w:pStyle w:val="ListParagraph"/>
        <w:numPr>
          <w:ilvl w:val="0"/>
          <w:numId w:val="26"/>
        </w:numPr>
      </w:pPr>
      <w:r>
        <w:t>Admin clicks on Export data into CSV/Excel sheet link</w:t>
      </w:r>
    </w:p>
    <w:p w14:paraId="65BD5C5D" w14:textId="1DE638C3" w:rsidR="0090481A" w:rsidRDefault="0090481A" w:rsidP="0090481A">
      <w:pPr>
        <w:pStyle w:val="ListParagraph"/>
        <w:numPr>
          <w:ilvl w:val="0"/>
          <w:numId w:val="26"/>
        </w:numPr>
      </w:pPr>
      <w:r>
        <w:t>System displays the message “</w:t>
      </w:r>
      <w:r w:rsidRPr="00304EDE">
        <w:t>Network Connectivity Error</w:t>
      </w:r>
      <w:r>
        <w:t>”</w:t>
      </w:r>
    </w:p>
    <w:p w14:paraId="3A82D423" w14:textId="77777777" w:rsidR="0090481A" w:rsidRDefault="0090481A" w:rsidP="0090481A"/>
    <w:p w14:paraId="348E452A" w14:textId="07919CF3" w:rsidR="00B67E7B" w:rsidRPr="009F5790" w:rsidRDefault="00B67E7B" w:rsidP="0090481A">
      <w:pPr>
        <w:pStyle w:val="Caption"/>
      </w:pPr>
      <w:r>
        <w:tab/>
      </w:r>
    </w:p>
    <w:p w14:paraId="028B5EC2" w14:textId="7DF47A07" w:rsidR="009F5790" w:rsidRPr="009F5790" w:rsidRDefault="009F5790" w:rsidP="0090481A">
      <w:pPr>
        <w:pStyle w:val="StyleHeading1H1Mainheading1Heading1Heading10Head1h1Sec"/>
      </w:pPr>
      <w:bookmarkStart w:id="39" w:name="_Toc144299927"/>
      <w:bookmarkStart w:id="40" w:name="_Toc145125013"/>
      <w:bookmarkStart w:id="41" w:name="_Toc165439511"/>
      <w:bookmarkStart w:id="42" w:name="_Toc186019620"/>
      <w:bookmarkStart w:id="43" w:name="_Toc302030208"/>
      <w:bookmarkEnd w:id="35"/>
      <w:bookmarkEnd w:id="36"/>
      <w:bookmarkEnd w:id="37"/>
      <w:bookmarkEnd w:id="38"/>
      <w:r w:rsidRPr="009F5790">
        <w:t>Post Conditions</w:t>
      </w:r>
      <w:bookmarkEnd w:id="39"/>
      <w:bookmarkEnd w:id="40"/>
      <w:bookmarkEnd w:id="41"/>
      <w:bookmarkEnd w:id="42"/>
      <w:bookmarkEnd w:id="43"/>
    </w:p>
    <w:p w14:paraId="332A8832" w14:textId="77777777" w:rsidR="009F5790" w:rsidRPr="009F5790" w:rsidRDefault="009F5790" w:rsidP="0090481A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90481A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90481A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3057B0BE" w:rsidR="009F5790" w:rsidRPr="009F5790" w:rsidRDefault="0090481A" w:rsidP="0090481A">
            <w:r>
              <w:t>Successful Exporting of Data into CSV/Excel in Asset Management System</w:t>
            </w:r>
          </w:p>
        </w:tc>
        <w:tc>
          <w:tcPr>
            <w:tcW w:w="6346" w:type="dxa"/>
          </w:tcPr>
          <w:p w14:paraId="7AD6974C" w14:textId="60E53FA6" w:rsidR="009F5790" w:rsidRPr="008004D0" w:rsidRDefault="0090481A" w:rsidP="0090481A">
            <w:pPr>
              <w:pStyle w:val="infoblue"/>
            </w:pPr>
            <w:r>
              <w:t>System displays the message “Successfully Data Stored in CSV/Excel Sheet”</w:t>
            </w:r>
            <w:r w:rsidR="008D5133"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05F5632B" w:rsidR="009F5790" w:rsidRPr="009F5790" w:rsidRDefault="0090481A" w:rsidP="0090481A">
            <w:r>
              <w:t>Unsuccessful exporting of data into CSV/Excel sheet in Asset Management System</w:t>
            </w:r>
          </w:p>
        </w:tc>
        <w:tc>
          <w:tcPr>
            <w:tcW w:w="6346" w:type="dxa"/>
          </w:tcPr>
          <w:p w14:paraId="23B5FA5C" w14:textId="7C0D0A7C" w:rsidR="009F5790" w:rsidRPr="009F5790" w:rsidRDefault="0090481A" w:rsidP="0090481A">
            <w:r>
              <w:t>System displays the message “Successfully Data Stored in CSV/Excel Sheet”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90481A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43904579" w:rsidR="008D5133" w:rsidRPr="009F5790" w:rsidRDefault="008D5133" w:rsidP="0090481A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90481A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19391C09" w:rsidR="008D5133" w:rsidRPr="009F5790" w:rsidRDefault="008D5133" w:rsidP="0090481A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90481A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5FD3F177" w:rsidR="008D5133" w:rsidRPr="009F5790" w:rsidRDefault="008D5133" w:rsidP="0090481A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90481A"/>
    <w:p w14:paraId="62D8D5BC" w14:textId="77777777" w:rsidR="009F5790" w:rsidRDefault="009F5790" w:rsidP="0090481A"/>
    <w:p w14:paraId="3237D3E7" w14:textId="77777777" w:rsidR="00B7023A" w:rsidRDefault="00B7023A" w:rsidP="0090481A"/>
    <w:p w14:paraId="7434BFDB" w14:textId="77777777" w:rsidR="00B7023A" w:rsidRDefault="00B7023A" w:rsidP="0090481A"/>
    <w:p w14:paraId="26B12F11" w14:textId="77777777" w:rsidR="00B7023A" w:rsidRDefault="00B7023A" w:rsidP="0090481A"/>
    <w:p w14:paraId="7667786A" w14:textId="77777777" w:rsidR="00B7023A" w:rsidRDefault="00B7023A" w:rsidP="0090481A"/>
    <w:p w14:paraId="7A836128" w14:textId="77777777" w:rsidR="00B7023A" w:rsidRDefault="00B7023A" w:rsidP="0090481A"/>
    <w:p w14:paraId="1D33360B" w14:textId="77777777" w:rsidR="00B7023A" w:rsidRDefault="00B7023A" w:rsidP="0090481A"/>
    <w:p w14:paraId="50ACF6DF" w14:textId="77777777" w:rsidR="00B7023A" w:rsidRDefault="00B7023A" w:rsidP="0090481A"/>
    <w:p w14:paraId="1687AFAB" w14:textId="77777777" w:rsidR="00B7023A" w:rsidRPr="009F5790" w:rsidRDefault="00B7023A" w:rsidP="0090481A"/>
    <w:p w14:paraId="338C66C3" w14:textId="1A3BDB41" w:rsidR="009F5790" w:rsidRPr="009F5790" w:rsidRDefault="009F5790" w:rsidP="0090481A">
      <w:pPr>
        <w:pStyle w:val="StyleHeading1H1Mainheading1Heading1Heading10Head1h1Sec"/>
      </w:pPr>
      <w:bookmarkStart w:id="44" w:name="_Toc144299928"/>
      <w:bookmarkStart w:id="45" w:name="_Toc145125014"/>
      <w:bookmarkStart w:id="46" w:name="_Toc165439512"/>
      <w:bookmarkStart w:id="47" w:name="_Toc186019621"/>
      <w:bookmarkStart w:id="48" w:name="_Toc302030209"/>
      <w:r w:rsidRPr="009F5790">
        <w:t>Special Requirements</w:t>
      </w:r>
      <w:bookmarkEnd w:id="44"/>
      <w:bookmarkEnd w:id="45"/>
      <w:bookmarkEnd w:id="46"/>
      <w:bookmarkEnd w:id="47"/>
      <w:bookmarkEnd w:id="48"/>
    </w:p>
    <w:p w14:paraId="0DDC14E5" w14:textId="1D1874F0" w:rsidR="00437744" w:rsidRPr="0004791E" w:rsidRDefault="00437744" w:rsidP="0090481A">
      <w:pPr>
        <w:pStyle w:val="StyleHeading2Sub-headingH2ChapterNumberAppendixLetterchnh"/>
      </w:pPr>
      <w:bookmarkStart w:id="49" w:name="_Toc458607236"/>
      <w:r>
        <w:t>Performance</w:t>
      </w:r>
      <w:bookmarkEnd w:id="49"/>
      <w:r w:rsidRPr="0004791E">
        <w:t xml:space="preserve"> </w:t>
      </w:r>
    </w:p>
    <w:p w14:paraId="07BD094E" w14:textId="04887E0E" w:rsidR="009D05E1" w:rsidRDefault="00EC73D1" w:rsidP="0090481A">
      <w:pPr>
        <w:pStyle w:val="Caption"/>
      </w:pPr>
      <w:bookmarkStart w:id="50" w:name="_Toc458607237"/>
      <w:r>
        <w:t xml:space="preserve">The Admin should receive a mail regarding all the details </w:t>
      </w:r>
      <w:r w:rsidR="0090481A">
        <w:t xml:space="preserve">after </w:t>
      </w:r>
      <w:r w:rsidR="00BB0AF6">
        <w:t>exported to CSV/Excel Sheet</w:t>
      </w:r>
      <w:r>
        <w:t xml:space="preserve">. </w:t>
      </w:r>
    </w:p>
    <w:p w14:paraId="6D41DF53" w14:textId="77777777" w:rsidR="002019B8" w:rsidRPr="002019B8" w:rsidRDefault="002019B8" w:rsidP="0090481A"/>
    <w:p w14:paraId="3E235CA3" w14:textId="13C6238F" w:rsidR="00437744" w:rsidRPr="0004791E" w:rsidRDefault="00437744" w:rsidP="0090481A">
      <w:pPr>
        <w:pStyle w:val="StyleHeading2Sub-headingH2ChapterNumberAppendixLetterchnh"/>
      </w:pPr>
      <w:r>
        <w:t>Availability</w:t>
      </w:r>
      <w:bookmarkEnd w:id="50"/>
      <w:r>
        <w:t xml:space="preserve"> </w:t>
      </w:r>
    </w:p>
    <w:p w14:paraId="0AD85A7C" w14:textId="77777777" w:rsidR="00437744" w:rsidRDefault="00437744" w:rsidP="0090481A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90481A">
      <w:pPr>
        <w:pStyle w:val="infoblue"/>
      </w:pPr>
    </w:p>
    <w:p w14:paraId="3FFBD451" w14:textId="77777777" w:rsidR="009F5790" w:rsidRPr="009F5790" w:rsidRDefault="009F5790" w:rsidP="0090481A">
      <w:pPr>
        <w:pStyle w:val="infoblue"/>
      </w:pPr>
    </w:p>
    <w:p w14:paraId="7B4B821C" w14:textId="5AEEF3BD" w:rsidR="009F5790" w:rsidRDefault="009F5790" w:rsidP="0090481A">
      <w:pPr>
        <w:pStyle w:val="StyleHeading1H1Mainheading1Heading1Heading10Head1h1Sec"/>
      </w:pPr>
      <w:bookmarkStart w:id="51" w:name="_Toc144299930"/>
      <w:bookmarkStart w:id="52" w:name="_Toc145125016"/>
      <w:bookmarkStart w:id="53" w:name="_Toc165439515"/>
      <w:bookmarkStart w:id="54" w:name="_Toc186019624"/>
      <w:bookmarkStart w:id="55" w:name="_Toc302030212"/>
      <w:r w:rsidRPr="009F5790">
        <w:t>Business Rules</w:t>
      </w:r>
      <w:bookmarkEnd w:id="51"/>
      <w:bookmarkEnd w:id="52"/>
      <w:bookmarkEnd w:id="53"/>
      <w:bookmarkEnd w:id="54"/>
      <w:bookmarkEnd w:id="55"/>
    </w:p>
    <w:p w14:paraId="33031155" w14:textId="77777777" w:rsidR="005A46D5" w:rsidRPr="009F5790" w:rsidRDefault="005A46D5" w:rsidP="0090481A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90481A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90481A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90481A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90481A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90481A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90481A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</w:tbl>
    <w:p w14:paraId="35E2DE9C" w14:textId="66F4ED2D" w:rsidR="009F5790" w:rsidRPr="009F5790" w:rsidRDefault="009F5790" w:rsidP="0090481A">
      <w:pPr>
        <w:pStyle w:val="StyleHeading2Sub-headingH2ChapterNumberAppendixLetterchnh"/>
      </w:pPr>
      <w:bookmarkStart w:id="56" w:name="_Toc144299934"/>
      <w:bookmarkStart w:id="57" w:name="_Toc145125020"/>
      <w:bookmarkStart w:id="58" w:name="_Toc165439519"/>
      <w:bookmarkStart w:id="59" w:name="_Toc186019628"/>
      <w:bookmarkStart w:id="60" w:name="_Toc302030216"/>
      <w:r w:rsidRPr="009F5790">
        <w:t>Scenarios</w:t>
      </w:r>
      <w:bookmarkEnd w:id="56"/>
      <w:bookmarkEnd w:id="57"/>
      <w:bookmarkEnd w:id="58"/>
      <w:bookmarkEnd w:id="59"/>
      <w:bookmarkEnd w:id="60"/>
    </w:p>
    <w:p w14:paraId="472550AD" w14:textId="75440DFF" w:rsidR="009F5790" w:rsidRPr="009F5790" w:rsidRDefault="009F5790" w:rsidP="0090481A">
      <w:pPr>
        <w:pStyle w:val="StyleHeading2Sub-headingH2ChapterNumberAppendixLetterchnh"/>
      </w:pPr>
      <w:bookmarkStart w:id="61" w:name="_Toc144299935"/>
      <w:bookmarkStart w:id="62" w:name="_Toc145125021"/>
      <w:bookmarkStart w:id="63" w:name="_Toc165439520"/>
      <w:bookmarkStart w:id="64" w:name="_Toc186019629"/>
      <w:bookmarkStart w:id="65" w:name="_Toc302030217"/>
      <w:r w:rsidRPr="009F5790">
        <w:t>Success Scenarios</w:t>
      </w:r>
      <w:bookmarkEnd w:id="61"/>
      <w:bookmarkEnd w:id="62"/>
      <w:bookmarkEnd w:id="63"/>
      <w:bookmarkEnd w:id="64"/>
      <w:bookmarkEnd w:id="65"/>
    </w:p>
    <w:p w14:paraId="37B8C6AE" w14:textId="77777777" w:rsidR="002B1A21" w:rsidRPr="009F5790" w:rsidRDefault="002B1A21" w:rsidP="0090481A">
      <w:pPr>
        <w:pStyle w:val="StyleHeading2Sub-headingH2ChapterNumberAppendixLetterchnh"/>
      </w:pPr>
      <w:bookmarkStart w:id="66" w:name="_Toc144299936"/>
      <w:bookmarkStart w:id="67" w:name="_Toc145125022"/>
      <w:bookmarkStart w:id="68" w:name="_Toc165439521"/>
      <w:bookmarkStart w:id="69" w:name="_Toc186019630"/>
      <w:bookmarkStart w:id="70" w:name="_Toc302030218"/>
    </w:p>
    <w:p w14:paraId="46AAC4DF" w14:textId="0384EFA7" w:rsidR="002B1A21" w:rsidRDefault="002B1A21" w:rsidP="0090481A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A65F7B">
        <w:rPr>
          <w:rFonts w:eastAsiaTheme="majorEastAsia"/>
        </w:rPr>
        <w:t>Updating</w:t>
      </w:r>
      <w:r w:rsidR="00632030">
        <w:rPr>
          <w:rFonts w:eastAsiaTheme="majorEastAsia"/>
        </w:rPr>
        <w:t xml:space="preserve"> of </w:t>
      </w:r>
      <w:r w:rsidR="00BB0AF6">
        <w:rPr>
          <w:rFonts w:eastAsiaTheme="majorEastAsia"/>
        </w:rPr>
        <w:t xml:space="preserve">Exporting Details </w:t>
      </w:r>
      <w:r w:rsidR="00632030">
        <w:rPr>
          <w:rFonts w:eastAsiaTheme="majorEastAsia"/>
        </w:rPr>
        <w:t>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90481A">
      <w:pPr>
        <w:pStyle w:val="StyleHeading2Sub-headingH2ChapterNumberAppendixLetterchnh"/>
      </w:pPr>
      <w:r w:rsidRPr="009F5790">
        <w:t>Failure Scenarios</w:t>
      </w:r>
      <w:bookmarkEnd w:id="66"/>
      <w:bookmarkEnd w:id="67"/>
      <w:bookmarkEnd w:id="68"/>
      <w:bookmarkEnd w:id="69"/>
      <w:bookmarkEnd w:id="70"/>
    </w:p>
    <w:p w14:paraId="010CBDEF" w14:textId="22DE2C53" w:rsidR="00F66E86" w:rsidRDefault="009E2863" w:rsidP="00BB0AF6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BB0AF6">
        <w:rPr>
          <w:rFonts w:eastAsiaTheme="majorEastAsia"/>
        </w:rPr>
        <w:t>the details not exported into CSV/Excel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</w:p>
    <w:p w14:paraId="506C29A1" w14:textId="5348C3C7" w:rsidR="009F5790" w:rsidRDefault="00332AE4" w:rsidP="0090481A">
      <w:pPr>
        <w:pStyle w:val="StyleHeading1H1Mainheading1Heading1Heading10Head1h1Sec"/>
      </w:pPr>
      <w:bookmarkStart w:id="71" w:name="_Toc144299937"/>
      <w:bookmarkStart w:id="72" w:name="_Toc145125023"/>
      <w:bookmarkStart w:id="73" w:name="_Toc165439522"/>
      <w:bookmarkStart w:id="74" w:name="_Toc186019631"/>
      <w:bookmarkStart w:id="75" w:name="_Toc302030219"/>
      <w:r>
        <w:rPr>
          <w:rFonts w:eastAsiaTheme="majorEastAsia"/>
          <w:color w:val="auto"/>
          <w:kern w:val="0"/>
          <w:sz w:val="20"/>
          <w:szCs w:val="20"/>
        </w:rPr>
        <w:t xml:space="preserve"> </w:t>
      </w:r>
      <w:r w:rsidR="009F5790" w:rsidRPr="009F5790">
        <w:t>Issues</w:t>
      </w:r>
      <w:bookmarkEnd w:id="71"/>
      <w:bookmarkEnd w:id="72"/>
      <w:bookmarkEnd w:id="73"/>
      <w:bookmarkEnd w:id="74"/>
      <w:bookmarkEnd w:id="75"/>
    </w:p>
    <w:p w14:paraId="44060F7D" w14:textId="23F00337" w:rsidR="00005D4D" w:rsidRDefault="00005D4D" w:rsidP="0090481A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405739DA" w:rsidR="009635A0" w:rsidRDefault="009635A0" w:rsidP="0090481A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2B1BC5">
        <w:t>link</w:t>
      </w:r>
      <w:r>
        <w:t xml:space="preserve"> does not get opened?</w:t>
      </w:r>
    </w:p>
    <w:p w14:paraId="2A94A7A4" w14:textId="083D35A2" w:rsidR="00005D4D" w:rsidRDefault="00005D4D" w:rsidP="0090481A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90481A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90481A">
      <w:pPr>
        <w:pStyle w:val="NoSpacing"/>
      </w:pPr>
    </w:p>
    <w:p w14:paraId="49FE2098" w14:textId="77777777" w:rsidR="0017477B" w:rsidRDefault="0017477B" w:rsidP="0090481A"/>
    <w:p w14:paraId="7D783A89" w14:textId="731582C6" w:rsidR="008D72DB" w:rsidRDefault="008D72DB" w:rsidP="0090481A">
      <w:pPr>
        <w:pStyle w:val="StyleHeading1H1Mainheading1Heading1Heading10Head1h1Sec"/>
      </w:pPr>
      <w:bookmarkStart w:id="76" w:name="_Toc458607240"/>
      <w:r w:rsidRPr="009F5790">
        <w:t>Extension Points</w:t>
      </w:r>
      <w:bookmarkEnd w:id="76"/>
    </w:p>
    <w:p w14:paraId="086A8D17" w14:textId="1A525933" w:rsidR="008D72DB" w:rsidRPr="0004791E" w:rsidRDefault="008D72DB" w:rsidP="0090481A">
      <w:pPr>
        <w:pStyle w:val="StyleHeading2Sub-headingH2ChapterNumberAppendixLetterchnh"/>
      </w:pPr>
      <w:bookmarkStart w:id="77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77"/>
      <w:r w:rsidRPr="0004791E">
        <w:t xml:space="preserve"> </w:t>
      </w:r>
    </w:p>
    <w:p w14:paraId="7AB34D72" w14:textId="2AFD7D81" w:rsidR="008D72DB" w:rsidRPr="00834B20" w:rsidRDefault="006D1CD0" w:rsidP="0090481A">
      <w:pPr>
        <w:rPr>
          <w:b/>
        </w:rPr>
      </w:pPr>
      <w:r>
        <w:t>In step 11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>the Admin</w:t>
      </w:r>
      <w:r w:rsidR="00A46255">
        <w:t xml:space="preserve"> </w:t>
      </w:r>
      <w:r>
        <w:t>clicks on Reset Button</w:t>
      </w:r>
    </w:p>
    <w:p w14:paraId="13C84CA2" w14:textId="0F23CF71" w:rsidR="008D72DB" w:rsidRPr="00834B20" w:rsidRDefault="008D72DB" w:rsidP="0090481A">
      <w:pPr>
        <w:rPr>
          <w:b/>
        </w:rPr>
      </w:pPr>
      <w:r w:rsidRPr="00834B20">
        <w:t xml:space="preserve">1. </w:t>
      </w:r>
      <w:r w:rsidR="00DD3F0B">
        <w:t xml:space="preserve">The </w:t>
      </w:r>
      <w:r w:rsidR="00692219">
        <w:t xml:space="preserve">Admin </w:t>
      </w:r>
      <w:r w:rsidR="00A46255">
        <w:t xml:space="preserve">can </w:t>
      </w:r>
      <w:r w:rsidR="00BB0AF6">
        <w:t xml:space="preserve">click the link </w:t>
      </w:r>
      <w:r w:rsidR="009A57AB">
        <w:t>again.</w:t>
      </w:r>
    </w:p>
    <w:p w14:paraId="06308E77" w14:textId="64A0A817" w:rsidR="008D72DB" w:rsidRPr="00834B20" w:rsidRDefault="008D72DB" w:rsidP="0090481A"/>
    <w:p w14:paraId="4B1D6880" w14:textId="77777777" w:rsidR="008D72DB" w:rsidRDefault="008D72DB" w:rsidP="0090481A">
      <w:pPr>
        <w:pStyle w:val="ListParagraph"/>
      </w:pPr>
    </w:p>
    <w:p w14:paraId="0A1EEE56" w14:textId="77777777" w:rsidR="009F5790" w:rsidRPr="009F5790" w:rsidRDefault="009F5790" w:rsidP="0090481A"/>
    <w:p w14:paraId="50AD47E6" w14:textId="114D3347" w:rsidR="009F5790" w:rsidRPr="009F5790" w:rsidRDefault="00A03D86" w:rsidP="0090481A">
      <w:pPr>
        <w:pStyle w:val="StyleHeading1H1Mainheading1Heading1Heading10Head1h1Sec"/>
      </w:pPr>
      <w:bookmarkStart w:id="78" w:name="_Toc144299941"/>
      <w:bookmarkStart w:id="79" w:name="_Toc145125027"/>
      <w:bookmarkStart w:id="80" w:name="_Toc165439526"/>
      <w:bookmarkStart w:id="81" w:name="_Toc186019635"/>
      <w:bookmarkStart w:id="82" w:name="_Toc302030223"/>
      <w:r>
        <w:t xml:space="preserve">  </w:t>
      </w:r>
      <w:r w:rsidR="009F5790" w:rsidRPr="009F5790">
        <w:t>Assumptions</w:t>
      </w:r>
      <w:bookmarkEnd w:id="78"/>
      <w:bookmarkEnd w:id="79"/>
      <w:bookmarkEnd w:id="80"/>
      <w:bookmarkEnd w:id="81"/>
      <w:bookmarkEnd w:id="82"/>
    </w:p>
    <w:p w14:paraId="6F371B94" w14:textId="482D9329" w:rsidR="003C3D96" w:rsidRDefault="00BD011C" w:rsidP="0090481A">
      <w:pPr>
        <w:pStyle w:val="NoSpacing"/>
      </w:pPr>
      <w:r>
        <w:t>1.</w:t>
      </w:r>
      <w:r w:rsidR="003A4404">
        <w:t xml:space="preserve">Admin can easily </w:t>
      </w:r>
      <w:r w:rsidR="00BB0AF6">
        <w:t>export the data into CSV/Excel Sheet</w:t>
      </w:r>
      <w:r w:rsidR="00AE3C84">
        <w:t>.</w:t>
      </w:r>
    </w:p>
    <w:p w14:paraId="5C529889" w14:textId="41CD7346" w:rsidR="009943F5" w:rsidRDefault="00BD011C" w:rsidP="0090481A">
      <w:pPr>
        <w:pStyle w:val="NoSpacing"/>
      </w:pPr>
      <w:r>
        <w:t>2.</w:t>
      </w:r>
      <w:r w:rsidR="00BB0AF6">
        <w:t>Admin clicks on link</w:t>
      </w:r>
    </w:p>
    <w:p w14:paraId="67B29F3A" w14:textId="77777777" w:rsidR="009943F5" w:rsidRDefault="009943F5" w:rsidP="0090481A">
      <w:pPr>
        <w:pStyle w:val="NoSpacing"/>
      </w:pPr>
    </w:p>
    <w:p w14:paraId="4A935DA5" w14:textId="77777777" w:rsidR="009943F5" w:rsidRPr="009F5790" w:rsidRDefault="009943F5" w:rsidP="0090481A">
      <w:pPr>
        <w:pStyle w:val="NoSpacing"/>
      </w:pPr>
    </w:p>
    <w:p w14:paraId="507C4500" w14:textId="77777777" w:rsidR="009F5790" w:rsidRPr="009F5790" w:rsidRDefault="009F5790" w:rsidP="0090481A"/>
    <w:p w14:paraId="4A6FF747" w14:textId="77777777" w:rsidR="009F5790" w:rsidRDefault="009F5790" w:rsidP="0090481A"/>
    <w:p w14:paraId="63B8AC94" w14:textId="77777777" w:rsidR="00E10787" w:rsidRDefault="00E10787" w:rsidP="0090481A"/>
    <w:p w14:paraId="3EC1949D" w14:textId="77777777" w:rsidR="00E10787" w:rsidRDefault="00E10787" w:rsidP="0090481A"/>
    <w:p w14:paraId="236F25A0" w14:textId="77777777" w:rsidR="00E10787" w:rsidRDefault="00E10787" w:rsidP="0090481A"/>
    <w:p w14:paraId="04949901" w14:textId="77777777" w:rsidR="004E5AFA" w:rsidRPr="009F5790" w:rsidRDefault="004E5AFA" w:rsidP="0090481A"/>
    <w:p w14:paraId="446E364F" w14:textId="57EF95A0" w:rsidR="009F5790" w:rsidRPr="001C4D77" w:rsidRDefault="009F5790" w:rsidP="0090481A">
      <w:r w:rsidRPr="001C4D77">
        <w:t>REVISION HISTORY OF THE WORK PRODUCT</w:t>
      </w:r>
    </w:p>
    <w:p w14:paraId="53265488" w14:textId="0EEBBB8F" w:rsidR="009F5790" w:rsidRPr="001C4D77" w:rsidRDefault="009F5790" w:rsidP="0090481A">
      <w:r w:rsidRPr="001C4D77">
        <w:t>&lt;to be maintained by projects&gt;</w:t>
      </w:r>
    </w:p>
    <w:p w14:paraId="0085CB76" w14:textId="77777777" w:rsidR="009F5790" w:rsidRPr="009F5790" w:rsidRDefault="009F5790" w:rsidP="0090481A"/>
    <w:p w14:paraId="27DB307B" w14:textId="77777777" w:rsidR="009F5790" w:rsidRPr="009F5790" w:rsidRDefault="009F5790" w:rsidP="0090481A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90481A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90481A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90481A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90481A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90481A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90481A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90481A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90481A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90481A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90481A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90481A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90481A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90481A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90481A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90481A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90481A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90481A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90481A"/>
        </w:tc>
      </w:tr>
    </w:tbl>
    <w:p w14:paraId="4690480B" w14:textId="77777777" w:rsidR="009F5790" w:rsidRPr="009F5790" w:rsidRDefault="009F5790" w:rsidP="0090481A"/>
    <w:p w14:paraId="5E49A99B" w14:textId="687C11B2" w:rsidR="00DD3DC0" w:rsidRPr="009F5790" w:rsidRDefault="00DD3DC0" w:rsidP="0090481A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E7EEE" w14:textId="77777777" w:rsidR="00906278" w:rsidRDefault="00906278" w:rsidP="0090481A">
      <w:r>
        <w:separator/>
      </w:r>
    </w:p>
    <w:p w14:paraId="7088656C" w14:textId="77777777" w:rsidR="00906278" w:rsidRDefault="00906278" w:rsidP="0090481A"/>
    <w:p w14:paraId="3BA7CEE7" w14:textId="77777777" w:rsidR="00906278" w:rsidRDefault="00906278" w:rsidP="0090481A"/>
    <w:p w14:paraId="2FB958B3" w14:textId="77777777" w:rsidR="00906278" w:rsidRDefault="00906278" w:rsidP="0090481A"/>
    <w:p w14:paraId="748C8A44" w14:textId="77777777" w:rsidR="00906278" w:rsidRDefault="00906278" w:rsidP="0090481A"/>
    <w:p w14:paraId="4EA1383B" w14:textId="77777777" w:rsidR="00906278" w:rsidRDefault="00906278" w:rsidP="0090481A"/>
  </w:endnote>
  <w:endnote w:type="continuationSeparator" w:id="0">
    <w:p w14:paraId="35E38BD3" w14:textId="77777777" w:rsidR="00906278" w:rsidRDefault="00906278" w:rsidP="0090481A">
      <w:r>
        <w:continuationSeparator/>
      </w:r>
    </w:p>
    <w:p w14:paraId="7577FBD6" w14:textId="77777777" w:rsidR="00906278" w:rsidRDefault="00906278" w:rsidP="0090481A"/>
    <w:p w14:paraId="170526F2" w14:textId="77777777" w:rsidR="00906278" w:rsidRDefault="00906278" w:rsidP="0090481A"/>
    <w:p w14:paraId="3BB3E276" w14:textId="77777777" w:rsidR="00906278" w:rsidRDefault="00906278" w:rsidP="0090481A"/>
    <w:p w14:paraId="7F03ACD1" w14:textId="77777777" w:rsidR="00906278" w:rsidRDefault="00906278" w:rsidP="0090481A"/>
    <w:p w14:paraId="4B09D9F7" w14:textId="77777777" w:rsidR="00906278" w:rsidRDefault="00906278" w:rsidP="00904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90481A">
    <w:pPr>
      <w:pStyle w:val="Footer"/>
    </w:pPr>
  </w:p>
  <w:p w14:paraId="5E49A9DD" w14:textId="77777777" w:rsidR="00EA0B77" w:rsidRDefault="00EA0B77" w:rsidP="0090481A"/>
  <w:p w14:paraId="4DF0965D" w14:textId="77777777" w:rsidR="00EA0B77" w:rsidRDefault="00EA0B77" w:rsidP="0090481A"/>
  <w:p w14:paraId="38BEF98F" w14:textId="77777777" w:rsidR="00EA0B77" w:rsidRDefault="00EA0B77" w:rsidP="0090481A"/>
  <w:p w14:paraId="58F4C391" w14:textId="77777777" w:rsidR="003C7FD1" w:rsidRDefault="003C7FD1" w:rsidP="0090481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90481A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90481A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2A307B">
          <w:rPr>
            <w:b/>
            <w:noProof/>
            <w:lang w:val="fr-FR"/>
          </w:rPr>
          <w:t>9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2A307B">
          <w:rPr>
            <w:noProof/>
            <w:lang w:val="fr-FR"/>
          </w:rPr>
          <w:t>9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90481A"/>
  <w:p w14:paraId="5E49A9E0" w14:textId="77777777" w:rsidR="00EA0B77" w:rsidRDefault="00EA0B77" w:rsidP="0090481A"/>
  <w:p w14:paraId="5E49A9E1" w14:textId="77777777" w:rsidR="00EA0B77" w:rsidRDefault="00EA0B77" w:rsidP="0090481A"/>
  <w:p w14:paraId="5E49A9E2" w14:textId="77777777" w:rsidR="00EA0B77" w:rsidRDefault="00EA0B77" w:rsidP="0090481A"/>
  <w:p w14:paraId="3FAD3DB2" w14:textId="77777777" w:rsidR="00EA0B77" w:rsidRDefault="00EA0B77" w:rsidP="0090481A"/>
  <w:p w14:paraId="58C10764" w14:textId="77777777" w:rsidR="00EA0B77" w:rsidRDefault="00EA0B77" w:rsidP="0090481A"/>
  <w:p w14:paraId="6B413F18" w14:textId="77777777" w:rsidR="003C7FD1" w:rsidRDefault="003C7FD1" w:rsidP="00904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0D5BB" w14:textId="77777777" w:rsidR="00906278" w:rsidRDefault="00906278" w:rsidP="0090481A">
      <w:r>
        <w:separator/>
      </w:r>
    </w:p>
    <w:p w14:paraId="43346483" w14:textId="77777777" w:rsidR="00906278" w:rsidRDefault="00906278" w:rsidP="0090481A"/>
    <w:p w14:paraId="4C00DFEA" w14:textId="77777777" w:rsidR="00906278" w:rsidRDefault="00906278" w:rsidP="0090481A"/>
    <w:p w14:paraId="589AE42E" w14:textId="77777777" w:rsidR="00906278" w:rsidRDefault="00906278" w:rsidP="0090481A"/>
    <w:p w14:paraId="4930A030" w14:textId="77777777" w:rsidR="00906278" w:rsidRDefault="00906278" w:rsidP="0090481A"/>
    <w:p w14:paraId="697E255B" w14:textId="77777777" w:rsidR="00906278" w:rsidRDefault="00906278" w:rsidP="0090481A"/>
  </w:footnote>
  <w:footnote w:type="continuationSeparator" w:id="0">
    <w:p w14:paraId="75164541" w14:textId="77777777" w:rsidR="00906278" w:rsidRDefault="00906278" w:rsidP="0090481A">
      <w:r>
        <w:continuationSeparator/>
      </w:r>
    </w:p>
    <w:p w14:paraId="726BCBF7" w14:textId="77777777" w:rsidR="00906278" w:rsidRDefault="00906278" w:rsidP="0090481A"/>
    <w:p w14:paraId="2C7CBE97" w14:textId="77777777" w:rsidR="00906278" w:rsidRDefault="00906278" w:rsidP="0090481A"/>
    <w:p w14:paraId="48A86412" w14:textId="77777777" w:rsidR="00906278" w:rsidRDefault="00906278" w:rsidP="0090481A"/>
    <w:p w14:paraId="7F13EFBC" w14:textId="77777777" w:rsidR="00906278" w:rsidRDefault="00906278" w:rsidP="0090481A"/>
    <w:p w14:paraId="3AE10066" w14:textId="77777777" w:rsidR="00906278" w:rsidRDefault="00906278" w:rsidP="009048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2A307B" w:rsidP="0090481A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90481A"/>
  <w:p w14:paraId="165F0158" w14:textId="77777777" w:rsidR="00EA0B77" w:rsidRDefault="00EA0B77" w:rsidP="0090481A"/>
  <w:p w14:paraId="6ED18205" w14:textId="77777777" w:rsidR="00EA0B77" w:rsidRDefault="00EA0B77" w:rsidP="0090481A"/>
  <w:p w14:paraId="0075B9AA" w14:textId="77777777" w:rsidR="003C7FD1" w:rsidRDefault="003C7FD1" w:rsidP="0090481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2A307B" w:rsidP="0090481A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90481A"/>
  <w:p w14:paraId="5E49A9DB" w14:textId="77777777" w:rsidR="00EA0B77" w:rsidRDefault="00EA0B77" w:rsidP="0090481A"/>
  <w:p w14:paraId="2D9A4C6C" w14:textId="77777777" w:rsidR="00EA0B77" w:rsidRDefault="00EA0B77" w:rsidP="0090481A"/>
  <w:p w14:paraId="6FEB565F" w14:textId="77777777" w:rsidR="00EA0B77" w:rsidRDefault="00EA0B77" w:rsidP="0090481A"/>
  <w:p w14:paraId="637D5FDC" w14:textId="77777777" w:rsidR="003C7FD1" w:rsidRDefault="003C7FD1" w:rsidP="0090481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2A307B" w:rsidP="0090481A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E117F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CB662C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C8C419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9632E2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15D5DB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9"/>
  </w:num>
  <w:num w:numId="4">
    <w:abstractNumId w:val="24"/>
  </w:num>
  <w:num w:numId="5">
    <w:abstractNumId w:val="7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18"/>
  </w:num>
  <w:num w:numId="11">
    <w:abstractNumId w:val="19"/>
  </w:num>
  <w:num w:numId="12">
    <w:abstractNumId w:val="25"/>
  </w:num>
  <w:num w:numId="13">
    <w:abstractNumId w:val="12"/>
  </w:num>
  <w:num w:numId="14">
    <w:abstractNumId w:val="13"/>
  </w:num>
  <w:num w:numId="15">
    <w:abstractNumId w:val="8"/>
  </w:num>
  <w:num w:numId="16">
    <w:abstractNumId w:val="20"/>
  </w:num>
  <w:num w:numId="17">
    <w:abstractNumId w:val="16"/>
  </w:num>
  <w:num w:numId="18">
    <w:abstractNumId w:val="14"/>
  </w:num>
  <w:num w:numId="19">
    <w:abstractNumId w:val="22"/>
  </w:num>
  <w:num w:numId="20">
    <w:abstractNumId w:val="10"/>
  </w:num>
  <w:num w:numId="21">
    <w:abstractNumId w:val="0"/>
  </w:num>
  <w:num w:numId="22">
    <w:abstractNumId w:val="21"/>
  </w:num>
  <w:num w:numId="23">
    <w:abstractNumId w:val="17"/>
  </w:num>
  <w:num w:numId="24">
    <w:abstractNumId w:val="3"/>
  </w:num>
  <w:num w:numId="25">
    <w:abstractNumId w:val="2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B1648"/>
    <w:rsid w:val="000C5717"/>
    <w:rsid w:val="000D151D"/>
    <w:rsid w:val="000D4C6D"/>
    <w:rsid w:val="000D54FB"/>
    <w:rsid w:val="000E00E7"/>
    <w:rsid w:val="000E6D2F"/>
    <w:rsid w:val="000F1EF7"/>
    <w:rsid w:val="00103298"/>
    <w:rsid w:val="0010653F"/>
    <w:rsid w:val="00121302"/>
    <w:rsid w:val="001265E1"/>
    <w:rsid w:val="0012666F"/>
    <w:rsid w:val="001305F6"/>
    <w:rsid w:val="00135055"/>
    <w:rsid w:val="00136F81"/>
    <w:rsid w:val="00140CA0"/>
    <w:rsid w:val="00141B52"/>
    <w:rsid w:val="00150EC1"/>
    <w:rsid w:val="00154FC6"/>
    <w:rsid w:val="00155262"/>
    <w:rsid w:val="00155339"/>
    <w:rsid w:val="00164AD1"/>
    <w:rsid w:val="001671BC"/>
    <w:rsid w:val="00171111"/>
    <w:rsid w:val="00172354"/>
    <w:rsid w:val="0017290A"/>
    <w:rsid w:val="0017477B"/>
    <w:rsid w:val="00176789"/>
    <w:rsid w:val="001804C0"/>
    <w:rsid w:val="0019751B"/>
    <w:rsid w:val="001A1E4F"/>
    <w:rsid w:val="001A2234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E5CB5"/>
    <w:rsid w:val="001F694A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2B72"/>
    <w:rsid w:val="002732CE"/>
    <w:rsid w:val="00286E8D"/>
    <w:rsid w:val="002955BC"/>
    <w:rsid w:val="002A307B"/>
    <w:rsid w:val="002A46FA"/>
    <w:rsid w:val="002B1A21"/>
    <w:rsid w:val="002B1BC5"/>
    <w:rsid w:val="002B7222"/>
    <w:rsid w:val="002C24E4"/>
    <w:rsid w:val="002D0988"/>
    <w:rsid w:val="002D2A9A"/>
    <w:rsid w:val="002E216D"/>
    <w:rsid w:val="002E72C7"/>
    <w:rsid w:val="002F046F"/>
    <w:rsid w:val="002F0D94"/>
    <w:rsid w:val="002F72B9"/>
    <w:rsid w:val="00303E5A"/>
    <w:rsid w:val="00317A67"/>
    <w:rsid w:val="003308F8"/>
    <w:rsid w:val="00332A79"/>
    <w:rsid w:val="00332AE4"/>
    <w:rsid w:val="00334B92"/>
    <w:rsid w:val="00342115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25050"/>
    <w:rsid w:val="00432E7B"/>
    <w:rsid w:val="004347D3"/>
    <w:rsid w:val="00437744"/>
    <w:rsid w:val="004377E9"/>
    <w:rsid w:val="00440A41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7DCD"/>
    <w:rsid w:val="004B5885"/>
    <w:rsid w:val="004B79B8"/>
    <w:rsid w:val="004C3846"/>
    <w:rsid w:val="004C3902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16108"/>
    <w:rsid w:val="0052220A"/>
    <w:rsid w:val="00526199"/>
    <w:rsid w:val="00530E5A"/>
    <w:rsid w:val="0053544D"/>
    <w:rsid w:val="00536C05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C76B2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2122"/>
    <w:rsid w:val="00614741"/>
    <w:rsid w:val="006246B5"/>
    <w:rsid w:val="00632030"/>
    <w:rsid w:val="0063478E"/>
    <w:rsid w:val="006349A0"/>
    <w:rsid w:val="006403D2"/>
    <w:rsid w:val="006457E0"/>
    <w:rsid w:val="0064586A"/>
    <w:rsid w:val="0064799C"/>
    <w:rsid w:val="00654F02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72CBE"/>
    <w:rsid w:val="00775844"/>
    <w:rsid w:val="0078513F"/>
    <w:rsid w:val="00790A92"/>
    <w:rsid w:val="007A16C6"/>
    <w:rsid w:val="007B4E6B"/>
    <w:rsid w:val="007C7699"/>
    <w:rsid w:val="007F1239"/>
    <w:rsid w:val="007F5D57"/>
    <w:rsid w:val="008004D0"/>
    <w:rsid w:val="0080321A"/>
    <w:rsid w:val="008036AF"/>
    <w:rsid w:val="008078DA"/>
    <w:rsid w:val="008154DC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5133"/>
    <w:rsid w:val="008D57E8"/>
    <w:rsid w:val="008D634D"/>
    <w:rsid w:val="008D72DB"/>
    <w:rsid w:val="0090481A"/>
    <w:rsid w:val="00906278"/>
    <w:rsid w:val="00911C7F"/>
    <w:rsid w:val="0091275A"/>
    <w:rsid w:val="009165F3"/>
    <w:rsid w:val="00924121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06EAD"/>
    <w:rsid w:val="00A10DE5"/>
    <w:rsid w:val="00A1407A"/>
    <w:rsid w:val="00A158F9"/>
    <w:rsid w:val="00A24350"/>
    <w:rsid w:val="00A2456E"/>
    <w:rsid w:val="00A32D91"/>
    <w:rsid w:val="00A33C06"/>
    <w:rsid w:val="00A34430"/>
    <w:rsid w:val="00A42F8E"/>
    <w:rsid w:val="00A44796"/>
    <w:rsid w:val="00A46255"/>
    <w:rsid w:val="00A503B2"/>
    <w:rsid w:val="00A63865"/>
    <w:rsid w:val="00A65EC7"/>
    <w:rsid w:val="00A65F7B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5F76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6D65"/>
    <w:rsid w:val="00B136BF"/>
    <w:rsid w:val="00B14272"/>
    <w:rsid w:val="00B231E6"/>
    <w:rsid w:val="00B33715"/>
    <w:rsid w:val="00B34985"/>
    <w:rsid w:val="00B378F7"/>
    <w:rsid w:val="00B41395"/>
    <w:rsid w:val="00B45EA4"/>
    <w:rsid w:val="00B4736E"/>
    <w:rsid w:val="00B47B4C"/>
    <w:rsid w:val="00B6375A"/>
    <w:rsid w:val="00B67E7B"/>
    <w:rsid w:val="00B7023A"/>
    <w:rsid w:val="00B737AB"/>
    <w:rsid w:val="00B80750"/>
    <w:rsid w:val="00B82F3D"/>
    <w:rsid w:val="00BA390E"/>
    <w:rsid w:val="00BB0AF6"/>
    <w:rsid w:val="00BD011C"/>
    <w:rsid w:val="00BD2AE1"/>
    <w:rsid w:val="00BD68A3"/>
    <w:rsid w:val="00BE1323"/>
    <w:rsid w:val="00C070CC"/>
    <w:rsid w:val="00C13A48"/>
    <w:rsid w:val="00C20DAB"/>
    <w:rsid w:val="00C24AC2"/>
    <w:rsid w:val="00C24BB2"/>
    <w:rsid w:val="00C25870"/>
    <w:rsid w:val="00C269F0"/>
    <w:rsid w:val="00C32287"/>
    <w:rsid w:val="00C3602B"/>
    <w:rsid w:val="00C37A1D"/>
    <w:rsid w:val="00C37DC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7676"/>
    <w:rsid w:val="00CA1338"/>
    <w:rsid w:val="00CA245A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7404"/>
    <w:rsid w:val="00D85DB9"/>
    <w:rsid w:val="00DA3196"/>
    <w:rsid w:val="00DA34EE"/>
    <w:rsid w:val="00DB0F27"/>
    <w:rsid w:val="00DB5064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4760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0481A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CA245A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60EC3B-BDE6-4B19-A734-2D266BCE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78</TotalTime>
  <Pages>9</Pages>
  <Words>1102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Singh Sikarwar, Pranav</cp:lastModifiedBy>
  <cp:revision>19</cp:revision>
  <dcterms:created xsi:type="dcterms:W3CDTF">2018-10-21T09:52:00Z</dcterms:created>
  <dcterms:modified xsi:type="dcterms:W3CDTF">2018-10-24T04:28:00Z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