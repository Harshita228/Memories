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63A63E" w14:textId="77777777" w:rsidR="009F5790" w:rsidRPr="009F5790" w:rsidRDefault="009F5790" w:rsidP="00CF058C">
      <w:pPr>
        <w:pStyle w:val="PageTitle"/>
      </w:pPr>
    </w:p>
    <w:p w14:paraId="48ED829F" w14:textId="77777777" w:rsidR="009F5790" w:rsidRPr="001C4D77" w:rsidRDefault="009F5790" w:rsidP="00CF058C">
      <w:pPr>
        <w:pStyle w:val="PageTitle"/>
      </w:pPr>
    </w:p>
    <w:p w14:paraId="5AB8EF64" w14:textId="77777777" w:rsidR="009F5790" w:rsidRPr="0010653F" w:rsidRDefault="009F5790" w:rsidP="00CF058C">
      <w:pPr>
        <w:pStyle w:val="PageTitle"/>
      </w:pPr>
      <w:r w:rsidRPr="0010653F">
        <w:t>Use Case Specification</w:t>
      </w:r>
    </w:p>
    <w:p w14:paraId="03C4C32C" w14:textId="77777777" w:rsidR="009F5790" w:rsidRPr="009F5790" w:rsidRDefault="009F5790" w:rsidP="00CF058C">
      <w:pPr>
        <w:pStyle w:val="PageTitle"/>
      </w:pPr>
    </w:p>
    <w:p w14:paraId="03A8A6B3" w14:textId="45C90EC8" w:rsidR="009F5790" w:rsidRPr="001C4D77" w:rsidRDefault="00155339" w:rsidP="00CF058C">
      <w:pPr>
        <w:rPr>
          <w:lang w:val="en-GB" w:eastAsia="en-US"/>
        </w:rPr>
      </w:pPr>
      <w:r w:rsidRPr="001C4D77">
        <w:rPr>
          <w:lang w:val="en-GB" w:eastAsia="en-US"/>
        </w:rPr>
        <w:t>DMT/RM01/TMP</w:t>
      </w:r>
    </w:p>
    <w:p w14:paraId="780FD7CC" w14:textId="77777777" w:rsidR="009F5790" w:rsidRPr="009F5790" w:rsidRDefault="009F5790" w:rsidP="00CF058C"/>
    <w:p w14:paraId="12D6A4D9" w14:textId="77777777" w:rsidR="009F5790" w:rsidRPr="009F5790" w:rsidRDefault="009F5790" w:rsidP="00CF058C"/>
    <w:p w14:paraId="4F7ED659" w14:textId="77777777" w:rsidR="009F5790" w:rsidRPr="009F5790" w:rsidRDefault="009F5790" w:rsidP="00CF058C"/>
    <w:tbl>
      <w:tblPr>
        <w:tblW w:w="8447" w:type="dxa"/>
        <w:tblInd w:w="18" w:type="dxa"/>
        <w:tblLook w:val="04A0" w:firstRow="1" w:lastRow="0" w:firstColumn="1" w:lastColumn="0" w:noHBand="0" w:noVBand="1"/>
      </w:tblPr>
      <w:tblGrid>
        <w:gridCol w:w="2244"/>
        <w:gridCol w:w="6203"/>
      </w:tblGrid>
      <w:tr w:rsidR="009F5790" w:rsidRPr="009F5790" w14:paraId="4653EC50" w14:textId="77777777" w:rsidTr="004377E9">
        <w:trPr>
          <w:trHeight w:val="410"/>
        </w:trPr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FF1F30A" w14:textId="77777777" w:rsidR="009F5790" w:rsidRPr="009F5790" w:rsidRDefault="009F5790" w:rsidP="00CF058C">
            <w:r w:rsidRPr="009F5790">
              <w:t>Project Code</w:t>
            </w:r>
          </w:p>
        </w:tc>
        <w:tc>
          <w:tcPr>
            <w:tcW w:w="6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005B741" w14:textId="0A226565" w:rsidR="009F5790" w:rsidRPr="009F5790" w:rsidRDefault="00DB6530" w:rsidP="00CF058C">
            <w:r>
              <w:t>PROJECT_</w:t>
            </w:r>
            <w:r w:rsidR="0095282E">
              <w:t>AMS_Approve/Reject_Request</w:t>
            </w:r>
          </w:p>
        </w:tc>
      </w:tr>
      <w:tr w:rsidR="009F5790" w:rsidRPr="009F5790" w14:paraId="7B1CC0A8" w14:textId="77777777" w:rsidTr="004377E9">
        <w:trPr>
          <w:trHeight w:val="410"/>
        </w:trPr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C9D9FA4" w14:textId="77777777" w:rsidR="009F5790" w:rsidRPr="009F5790" w:rsidRDefault="009F5790" w:rsidP="00CF058C">
            <w:r w:rsidRPr="009F5790">
              <w:t>Project Name</w:t>
            </w:r>
          </w:p>
        </w:tc>
        <w:tc>
          <w:tcPr>
            <w:tcW w:w="6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602239A" w14:textId="4C971C85" w:rsidR="009F5790" w:rsidRPr="009F5790" w:rsidRDefault="0095282E" w:rsidP="00CF058C">
            <w:r>
              <w:t>Asset Management System</w:t>
            </w:r>
          </w:p>
        </w:tc>
      </w:tr>
    </w:tbl>
    <w:p w14:paraId="1917D496" w14:textId="77777777" w:rsidR="009F5790" w:rsidRPr="009F5790" w:rsidRDefault="009F5790" w:rsidP="00CF058C"/>
    <w:tbl>
      <w:tblPr>
        <w:tblW w:w="8688" w:type="dxa"/>
        <w:tblInd w:w="18" w:type="dxa"/>
        <w:tblLook w:val="04A0" w:firstRow="1" w:lastRow="0" w:firstColumn="1" w:lastColumn="0" w:noHBand="0" w:noVBand="1"/>
      </w:tblPr>
      <w:tblGrid>
        <w:gridCol w:w="2661"/>
        <w:gridCol w:w="3440"/>
        <w:gridCol w:w="2742"/>
      </w:tblGrid>
      <w:tr w:rsidR="009F5790" w:rsidRPr="009F5790" w14:paraId="1E1B5849" w14:textId="77777777" w:rsidTr="004377E9">
        <w:trPr>
          <w:trHeight w:val="4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2433304" w14:textId="77777777" w:rsidR="009F5790" w:rsidRPr="009F5790" w:rsidRDefault="009F5790" w:rsidP="00CF058C">
            <w:pPr>
              <w:rPr>
                <w:vanish/>
              </w:rPr>
            </w:pPr>
            <w:r w:rsidRPr="009F5790">
              <w:t>Prepared/Modified by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70906F5" w14:textId="77777777" w:rsidR="009F5790" w:rsidRPr="009F5790" w:rsidRDefault="009F5790" w:rsidP="00CF058C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2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05CAB10" w14:textId="77777777" w:rsidR="009F5790" w:rsidRPr="009F5790" w:rsidRDefault="009F5790" w:rsidP="00CF058C">
            <w:pPr>
              <w:rPr>
                <w:vanish/>
              </w:rPr>
            </w:pPr>
            <w:r w:rsidRPr="009F5790">
              <w:t>Date of Preparation</w:t>
            </w:r>
          </w:p>
        </w:tc>
      </w:tr>
      <w:tr w:rsidR="009F5790" w:rsidRPr="009F5790" w14:paraId="54BA43BF" w14:textId="77777777" w:rsidTr="004377E9">
        <w:trPr>
          <w:trHeight w:val="4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16A956" w14:textId="0971004C" w:rsidR="009F5790" w:rsidRPr="009F5790" w:rsidRDefault="00AB0080" w:rsidP="00CF058C">
            <w:r>
              <w:t>Sapna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B0049" w14:textId="1941F86D" w:rsidR="009F5790" w:rsidRPr="009F5790" w:rsidRDefault="00235DCF" w:rsidP="00CF058C">
            <w:r>
              <w:t>Test Engineer</w:t>
            </w:r>
          </w:p>
        </w:tc>
        <w:tc>
          <w:tcPr>
            <w:tcW w:w="2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F6EBA1" w14:textId="626CFFCB" w:rsidR="009F5790" w:rsidRPr="009F5790" w:rsidRDefault="009F5790" w:rsidP="00CF058C">
            <w:r w:rsidRPr="009F5790">
              <w:t> </w:t>
            </w:r>
            <w:r w:rsidR="00DB6530">
              <w:t>27</w:t>
            </w:r>
            <w:r w:rsidR="00154FC6">
              <w:t>/09/2018</w:t>
            </w:r>
          </w:p>
        </w:tc>
      </w:tr>
      <w:tr w:rsidR="009F5790" w:rsidRPr="009F5790" w14:paraId="05F5BE02" w14:textId="77777777" w:rsidTr="004377E9">
        <w:trPr>
          <w:trHeight w:val="4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8C5E270" w14:textId="77777777" w:rsidR="009F5790" w:rsidRPr="009F5790" w:rsidRDefault="009F5790" w:rsidP="00CF058C">
            <w:pPr>
              <w:rPr>
                <w:vanish/>
              </w:rPr>
            </w:pPr>
            <w:r w:rsidRPr="009F5790">
              <w:t>Reviewed by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A8C9351" w14:textId="77777777" w:rsidR="009F5790" w:rsidRPr="009F5790" w:rsidRDefault="009F5790" w:rsidP="00CF058C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DFC5FD7" w14:textId="77777777" w:rsidR="009F5790" w:rsidRPr="009F5790" w:rsidRDefault="009F5790" w:rsidP="00CF058C">
            <w:pPr>
              <w:rPr>
                <w:vanish/>
              </w:rPr>
            </w:pPr>
            <w:r w:rsidRPr="009F5790">
              <w:t>Date of Review</w:t>
            </w:r>
          </w:p>
        </w:tc>
      </w:tr>
      <w:tr w:rsidR="009F5790" w:rsidRPr="009F5790" w14:paraId="47999CAE" w14:textId="77777777" w:rsidTr="004377E9">
        <w:trPr>
          <w:trHeight w:val="4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712CA" w14:textId="5B108E64" w:rsidR="009F5790" w:rsidRPr="009F5790" w:rsidRDefault="00AB0080" w:rsidP="00CF058C">
            <w:r>
              <w:t>Pranav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8B4D6" w14:textId="7810B550" w:rsidR="009F5790" w:rsidRPr="009F5790" w:rsidRDefault="0055539F" w:rsidP="00CF058C">
            <w:r>
              <w:t>SME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6E4D55" w14:textId="77777777" w:rsidR="009F5790" w:rsidRPr="009F5790" w:rsidRDefault="009F5790" w:rsidP="00CF058C">
            <w:r w:rsidRPr="009F5790">
              <w:t> </w:t>
            </w:r>
          </w:p>
        </w:tc>
      </w:tr>
      <w:tr w:rsidR="009F5790" w:rsidRPr="009F5790" w14:paraId="6B3736C0" w14:textId="77777777" w:rsidTr="004377E9">
        <w:trPr>
          <w:trHeight w:val="4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B1CA124" w14:textId="77777777" w:rsidR="009F5790" w:rsidRPr="009F5790" w:rsidRDefault="009F5790" w:rsidP="00CF058C">
            <w:pPr>
              <w:rPr>
                <w:vanish/>
              </w:rPr>
            </w:pPr>
            <w:r w:rsidRPr="009F5790">
              <w:t>Approved by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45ECB6D" w14:textId="77777777" w:rsidR="009F5790" w:rsidRPr="009F5790" w:rsidRDefault="009F5790" w:rsidP="00CF058C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3AEFD47" w14:textId="77777777" w:rsidR="009F5790" w:rsidRPr="009F5790" w:rsidRDefault="009F5790" w:rsidP="00CF058C">
            <w:pPr>
              <w:rPr>
                <w:vanish/>
              </w:rPr>
            </w:pPr>
            <w:r w:rsidRPr="009F5790">
              <w:t>Date of Approval</w:t>
            </w:r>
          </w:p>
        </w:tc>
      </w:tr>
      <w:tr w:rsidR="009F5790" w:rsidRPr="009F5790" w14:paraId="2AE71C0F" w14:textId="77777777" w:rsidTr="004377E9">
        <w:trPr>
          <w:trHeight w:val="4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C592A" w14:textId="04D01EFE" w:rsidR="009F5790" w:rsidRPr="009F5790" w:rsidRDefault="00AB0080" w:rsidP="00CF058C">
            <w:r>
              <w:t>Rashmi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56C02" w14:textId="7BA4D7C6" w:rsidR="009F5790" w:rsidRPr="009F5790" w:rsidRDefault="0055539F" w:rsidP="00CF058C">
            <w:r>
              <w:t>Test Manager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D7B12" w14:textId="77777777" w:rsidR="009F5790" w:rsidRPr="009F5790" w:rsidRDefault="009F5790" w:rsidP="00CF058C">
            <w:r w:rsidRPr="009F5790">
              <w:t> </w:t>
            </w:r>
          </w:p>
        </w:tc>
      </w:tr>
      <w:tr w:rsidR="009F5790" w:rsidRPr="009F5790" w14:paraId="12030786" w14:textId="77777777" w:rsidTr="004377E9">
        <w:trPr>
          <w:trHeight w:val="697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7F2C3FF7" w14:textId="77777777" w:rsidR="009F5790" w:rsidRPr="009F5790" w:rsidRDefault="009F5790" w:rsidP="00CF058C">
            <w:pPr>
              <w:rPr>
                <w:vanish/>
              </w:rPr>
            </w:pPr>
            <w:r w:rsidRPr="009F5790">
              <w:t>Circulation List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EE2BC" w14:textId="77777777" w:rsidR="009F5790" w:rsidRPr="009F5790" w:rsidRDefault="009F5790" w:rsidP="00CF058C">
            <w:r w:rsidRPr="009F5790">
              <w:t> 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6D6D37D0" w14:textId="5B393F46" w:rsidR="009F5790" w:rsidRPr="009F5790" w:rsidRDefault="009F5790" w:rsidP="00CF058C">
            <w:pPr>
              <w:rPr>
                <w:vanish/>
              </w:rPr>
            </w:pPr>
            <w:r w:rsidRPr="009F5790">
              <w:t>Ve</w:t>
            </w:r>
            <w:r w:rsidR="00E95A04">
              <w:t>rsion Number of the template:</w:t>
            </w:r>
          </w:p>
        </w:tc>
      </w:tr>
      <w:tr w:rsidR="009F5790" w:rsidRPr="009F5790" w14:paraId="6800FFEA" w14:textId="77777777" w:rsidTr="004377E9">
        <w:trPr>
          <w:trHeight w:val="4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94454CE" w14:textId="77777777" w:rsidR="009F5790" w:rsidRPr="009F5790" w:rsidRDefault="009F5790" w:rsidP="00CF058C">
            <w:pPr>
              <w:rPr>
                <w:vanish/>
              </w:rPr>
            </w:pPr>
            <w:r w:rsidRPr="009F5790">
              <w:t>Version Number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6345B" w14:textId="748D9B4F" w:rsidR="009F5790" w:rsidRPr="009F5790" w:rsidRDefault="00471E0F" w:rsidP="00CF058C">
            <w:r>
              <w:t>1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AC378DF" w14:textId="77777777" w:rsidR="009F5790" w:rsidRPr="009F5790" w:rsidRDefault="009F5790" w:rsidP="00CF058C">
            <w:r w:rsidRPr="009F5790">
              <w:t> </w:t>
            </w:r>
          </w:p>
        </w:tc>
      </w:tr>
    </w:tbl>
    <w:p w14:paraId="42EE7ADE" w14:textId="796FC04F" w:rsidR="009F5790" w:rsidRPr="009F5790" w:rsidRDefault="009F5790" w:rsidP="00726CA9">
      <w:pPr>
        <w:ind w:left="0"/>
      </w:pPr>
      <w:r w:rsidRPr="009F5790">
        <w:br w:type="page"/>
      </w:r>
      <w:r w:rsidR="00726CA9">
        <w:lastRenderedPageBreak/>
        <w:t xml:space="preserve">               </w:t>
      </w:r>
      <w:r w:rsidRPr="009F5790">
        <w:t>&lt;&lt;Customer&gt;&gt; REVIEW HISTORY</w:t>
      </w:r>
    </w:p>
    <w:p w14:paraId="51EC7AC0" w14:textId="77777777" w:rsidR="009F5790" w:rsidRPr="009F5790" w:rsidRDefault="009F5790" w:rsidP="00CF058C">
      <w:r w:rsidRPr="009F5790">
        <w:t>&lt;&lt;Customer comments on the Use case along with the signed off is tracked here&gt;&gt;</w:t>
      </w:r>
    </w:p>
    <w:p w14:paraId="782E0B5C" w14:textId="77777777" w:rsidR="009F5790" w:rsidRPr="009F5790" w:rsidRDefault="009F5790" w:rsidP="00CF058C"/>
    <w:tbl>
      <w:tblPr>
        <w:tblW w:w="104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73"/>
        <w:gridCol w:w="1828"/>
        <w:gridCol w:w="608"/>
        <w:gridCol w:w="1218"/>
        <w:gridCol w:w="1218"/>
        <w:gridCol w:w="1218"/>
        <w:gridCol w:w="1218"/>
      </w:tblGrid>
      <w:tr w:rsidR="00726CA9" w:rsidRPr="009F5790" w14:paraId="4A1AE6D8" w14:textId="77777777" w:rsidTr="00726CA9">
        <w:trPr>
          <w:trHeight w:val="241"/>
        </w:trPr>
        <w:tc>
          <w:tcPr>
            <w:tcW w:w="3173" w:type="dxa"/>
            <w:vAlign w:val="center"/>
          </w:tcPr>
          <w:p w14:paraId="1976D30B" w14:textId="77777777" w:rsidR="009F5790" w:rsidRPr="009F5790" w:rsidRDefault="009F5790" w:rsidP="00CF058C">
            <w:r w:rsidRPr="009F5790">
              <w:t>Version</w:t>
            </w:r>
          </w:p>
        </w:tc>
        <w:tc>
          <w:tcPr>
            <w:tcW w:w="1828" w:type="dxa"/>
          </w:tcPr>
          <w:p w14:paraId="7E8B01D1" w14:textId="77777777" w:rsidR="009F5790" w:rsidRPr="009F5790" w:rsidRDefault="009F5790" w:rsidP="00CF058C">
            <w:r w:rsidRPr="009F5790">
              <w:t>&lt;&lt;Version number&gt;&gt;</w:t>
            </w:r>
          </w:p>
        </w:tc>
        <w:tc>
          <w:tcPr>
            <w:tcW w:w="608" w:type="dxa"/>
          </w:tcPr>
          <w:p w14:paraId="35D1B14D" w14:textId="77777777" w:rsidR="009F5790" w:rsidRPr="009F5790" w:rsidRDefault="009F5790" w:rsidP="00CF058C"/>
        </w:tc>
        <w:tc>
          <w:tcPr>
            <w:tcW w:w="1218" w:type="dxa"/>
          </w:tcPr>
          <w:p w14:paraId="488BB2E9" w14:textId="77777777" w:rsidR="009F5790" w:rsidRPr="009F5790" w:rsidRDefault="009F5790" w:rsidP="00CF058C"/>
        </w:tc>
        <w:tc>
          <w:tcPr>
            <w:tcW w:w="1218" w:type="dxa"/>
          </w:tcPr>
          <w:p w14:paraId="325B699D" w14:textId="77777777" w:rsidR="009F5790" w:rsidRPr="009F5790" w:rsidRDefault="009F5790" w:rsidP="00CF058C"/>
        </w:tc>
        <w:tc>
          <w:tcPr>
            <w:tcW w:w="1218" w:type="dxa"/>
          </w:tcPr>
          <w:p w14:paraId="77EF851F" w14:textId="77777777" w:rsidR="009F5790" w:rsidRPr="009F5790" w:rsidRDefault="009F5790" w:rsidP="00CF058C"/>
        </w:tc>
        <w:tc>
          <w:tcPr>
            <w:tcW w:w="1218" w:type="dxa"/>
          </w:tcPr>
          <w:p w14:paraId="3AD2F557" w14:textId="77777777" w:rsidR="009F5790" w:rsidRPr="009F5790" w:rsidRDefault="009F5790" w:rsidP="00CF058C"/>
        </w:tc>
      </w:tr>
      <w:tr w:rsidR="00726CA9" w:rsidRPr="009F5790" w14:paraId="7EF63984" w14:textId="77777777" w:rsidTr="00726CA9">
        <w:trPr>
          <w:trHeight w:val="243"/>
        </w:trPr>
        <w:tc>
          <w:tcPr>
            <w:tcW w:w="3173" w:type="dxa"/>
            <w:vAlign w:val="center"/>
          </w:tcPr>
          <w:p w14:paraId="0516B6F4" w14:textId="77777777" w:rsidR="009F5790" w:rsidRPr="009F5790" w:rsidRDefault="009F5790" w:rsidP="00CF058C">
            <w:r w:rsidRPr="009F5790">
              <w:t>Date</w:t>
            </w:r>
          </w:p>
        </w:tc>
        <w:tc>
          <w:tcPr>
            <w:tcW w:w="1828" w:type="dxa"/>
          </w:tcPr>
          <w:p w14:paraId="537550E2" w14:textId="77777777" w:rsidR="009F5790" w:rsidRPr="009F5790" w:rsidRDefault="009F5790" w:rsidP="00CF058C">
            <w:r w:rsidRPr="009F5790">
              <w:t>&lt;&lt;Date of Review&gt;&gt;</w:t>
            </w:r>
          </w:p>
        </w:tc>
        <w:tc>
          <w:tcPr>
            <w:tcW w:w="608" w:type="dxa"/>
          </w:tcPr>
          <w:p w14:paraId="56ACC850" w14:textId="77777777" w:rsidR="009F5790" w:rsidRPr="009F5790" w:rsidRDefault="009F5790" w:rsidP="00CF058C"/>
        </w:tc>
        <w:tc>
          <w:tcPr>
            <w:tcW w:w="1218" w:type="dxa"/>
          </w:tcPr>
          <w:p w14:paraId="3D8D9994" w14:textId="77777777" w:rsidR="009F5790" w:rsidRPr="009F5790" w:rsidRDefault="009F5790" w:rsidP="00CF058C">
            <w:pPr>
              <w:rPr>
                <w:highlight w:val="yellow"/>
              </w:rPr>
            </w:pPr>
          </w:p>
        </w:tc>
        <w:tc>
          <w:tcPr>
            <w:tcW w:w="1218" w:type="dxa"/>
          </w:tcPr>
          <w:p w14:paraId="7C49878C" w14:textId="77777777" w:rsidR="009F5790" w:rsidRPr="009F5790" w:rsidRDefault="009F5790" w:rsidP="00CF058C"/>
        </w:tc>
        <w:tc>
          <w:tcPr>
            <w:tcW w:w="1218" w:type="dxa"/>
          </w:tcPr>
          <w:p w14:paraId="2BE1FC53" w14:textId="77777777" w:rsidR="009F5790" w:rsidRPr="009F5790" w:rsidRDefault="009F5790" w:rsidP="00CF058C"/>
        </w:tc>
        <w:tc>
          <w:tcPr>
            <w:tcW w:w="1218" w:type="dxa"/>
          </w:tcPr>
          <w:p w14:paraId="1799B660" w14:textId="77777777" w:rsidR="009F5790" w:rsidRPr="009F5790" w:rsidRDefault="009F5790" w:rsidP="00CF058C"/>
        </w:tc>
      </w:tr>
      <w:tr w:rsidR="00726CA9" w:rsidRPr="009F5790" w14:paraId="2BC2A16F" w14:textId="77777777" w:rsidTr="00726CA9">
        <w:trPr>
          <w:trHeight w:val="302"/>
        </w:trPr>
        <w:tc>
          <w:tcPr>
            <w:tcW w:w="3173" w:type="dxa"/>
            <w:vAlign w:val="center"/>
          </w:tcPr>
          <w:p w14:paraId="47098972" w14:textId="77777777" w:rsidR="009F5790" w:rsidRPr="009F5790" w:rsidRDefault="009F5790" w:rsidP="00CF058C">
            <w:r w:rsidRPr="009F5790">
              <w:t>Reviewed by</w:t>
            </w:r>
          </w:p>
        </w:tc>
        <w:tc>
          <w:tcPr>
            <w:tcW w:w="1828" w:type="dxa"/>
          </w:tcPr>
          <w:p w14:paraId="53EAA411" w14:textId="77777777" w:rsidR="009F5790" w:rsidRPr="009F5790" w:rsidRDefault="009F5790" w:rsidP="00CF058C">
            <w:r w:rsidRPr="009F5790">
              <w:t>&lt;&lt; Reviewer Name&gt;&gt;</w:t>
            </w:r>
          </w:p>
        </w:tc>
        <w:tc>
          <w:tcPr>
            <w:tcW w:w="608" w:type="dxa"/>
          </w:tcPr>
          <w:p w14:paraId="6BA50F38" w14:textId="77777777" w:rsidR="009F5790" w:rsidRPr="009F5790" w:rsidRDefault="009F5790" w:rsidP="00CF058C"/>
        </w:tc>
        <w:tc>
          <w:tcPr>
            <w:tcW w:w="1218" w:type="dxa"/>
          </w:tcPr>
          <w:p w14:paraId="3645B887" w14:textId="77777777" w:rsidR="009F5790" w:rsidRPr="009F5790" w:rsidRDefault="009F5790" w:rsidP="00CF058C">
            <w:pPr>
              <w:rPr>
                <w:highlight w:val="yellow"/>
              </w:rPr>
            </w:pPr>
          </w:p>
        </w:tc>
        <w:tc>
          <w:tcPr>
            <w:tcW w:w="1218" w:type="dxa"/>
          </w:tcPr>
          <w:p w14:paraId="2BC4DD26" w14:textId="77777777" w:rsidR="009F5790" w:rsidRPr="009F5790" w:rsidRDefault="009F5790" w:rsidP="00CF058C"/>
        </w:tc>
        <w:tc>
          <w:tcPr>
            <w:tcW w:w="1218" w:type="dxa"/>
          </w:tcPr>
          <w:p w14:paraId="3A64C6EF" w14:textId="77777777" w:rsidR="009F5790" w:rsidRPr="009F5790" w:rsidRDefault="009F5790" w:rsidP="00CF058C"/>
        </w:tc>
        <w:tc>
          <w:tcPr>
            <w:tcW w:w="1218" w:type="dxa"/>
          </w:tcPr>
          <w:p w14:paraId="47308748" w14:textId="77777777" w:rsidR="009F5790" w:rsidRPr="009F5790" w:rsidRDefault="009F5790" w:rsidP="00CF058C"/>
        </w:tc>
      </w:tr>
      <w:tr w:rsidR="00726CA9" w:rsidRPr="009F5790" w14:paraId="2E56A852" w14:textId="77777777" w:rsidTr="00726CA9">
        <w:trPr>
          <w:trHeight w:val="485"/>
        </w:trPr>
        <w:tc>
          <w:tcPr>
            <w:tcW w:w="3173" w:type="dxa"/>
          </w:tcPr>
          <w:p w14:paraId="64B7F5B7" w14:textId="77777777" w:rsidR="009F5790" w:rsidRPr="009F5790" w:rsidRDefault="009F5790" w:rsidP="00CF058C">
            <w:r w:rsidRPr="009F5790">
              <w:t>Reviewed UI Specification doc</w:t>
            </w:r>
          </w:p>
        </w:tc>
        <w:tc>
          <w:tcPr>
            <w:tcW w:w="1828" w:type="dxa"/>
          </w:tcPr>
          <w:p w14:paraId="005A57E2" w14:textId="77777777" w:rsidR="009F5790" w:rsidRPr="009F5790" w:rsidRDefault="009F5790" w:rsidP="00CF058C">
            <w:r w:rsidRPr="009F5790">
              <w:t>&lt;&lt; Whether UI Specification doc is reviewed &gt;&gt;</w:t>
            </w:r>
          </w:p>
        </w:tc>
        <w:tc>
          <w:tcPr>
            <w:tcW w:w="608" w:type="dxa"/>
          </w:tcPr>
          <w:p w14:paraId="24EA29E2" w14:textId="77777777" w:rsidR="009F5790" w:rsidRPr="009F5790" w:rsidRDefault="009F5790" w:rsidP="00CF058C"/>
        </w:tc>
        <w:tc>
          <w:tcPr>
            <w:tcW w:w="1218" w:type="dxa"/>
          </w:tcPr>
          <w:p w14:paraId="46558018" w14:textId="77777777" w:rsidR="009F5790" w:rsidRPr="009F5790" w:rsidRDefault="009F5790" w:rsidP="00CF058C">
            <w:pPr>
              <w:rPr>
                <w:highlight w:val="yellow"/>
              </w:rPr>
            </w:pPr>
          </w:p>
        </w:tc>
        <w:tc>
          <w:tcPr>
            <w:tcW w:w="1218" w:type="dxa"/>
          </w:tcPr>
          <w:p w14:paraId="591FFB66" w14:textId="77777777" w:rsidR="009F5790" w:rsidRPr="009F5790" w:rsidRDefault="009F5790" w:rsidP="00CF058C"/>
        </w:tc>
        <w:tc>
          <w:tcPr>
            <w:tcW w:w="1218" w:type="dxa"/>
          </w:tcPr>
          <w:p w14:paraId="3AFC5A5C" w14:textId="77777777" w:rsidR="009F5790" w:rsidRPr="009F5790" w:rsidRDefault="009F5790" w:rsidP="00CF058C"/>
        </w:tc>
        <w:tc>
          <w:tcPr>
            <w:tcW w:w="1218" w:type="dxa"/>
          </w:tcPr>
          <w:p w14:paraId="7E23613F" w14:textId="77777777" w:rsidR="009F5790" w:rsidRPr="009F5790" w:rsidRDefault="009F5790" w:rsidP="00CF058C"/>
        </w:tc>
      </w:tr>
      <w:tr w:rsidR="00726CA9" w:rsidRPr="009F5790" w14:paraId="307F8A75" w14:textId="77777777" w:rsidTr="00726CA9">
        <w:trPr>
          <w:trHeight w:val="607"/>
        </w:trPr>
        <w:tc>
          <w:tcPr>
            <w:tcW w:w="3173" w:type="dxa"/>
          </w:tcPr>
          <w:p w14:paraId="4D8423FC" w14:textId="77777777" w:rsidR="009F5790" w:rsidRPr="009F5790" w:rsidRDefault="009F5790" w:rsidP="00CF058C">
            <w:r w:rsidRPr="009F5790">
              <w:t>All Open Queries/issues closed</w:t>
            </w:r>
          </w:p>
        </w:tc>
        <w:tc>
          <w:tcPr>
            <w:tcW w:w="1828" w:type="dxa"/>
          </w:tcPr>
          <w:p w14:paraId="61655E5A" w14:textId="77777777" w:rsidR="009F5790" w:rsidRPr="009F5790" w:rsidRDefault="009F5790" w:rsidP="00CF058C">
            <w:r w:rsidRPr="009F5790">
              <w:t>&lt;&lt; Whether all the open queries and issues resolved&gt;&gt;</w:t>
            </w:r>
          </w:p>
        </w:tc>
        <w:tc>
          <w:tcPr>
            <w:tcW w:w="608" w:type="dxa"/>
          </w:tcPr>
          <w:p w14:paraId="08E17A71" w14:textId="77777777" w:rsidR="009F5790" w:rsidRPr="009F5790" w:rsidRDefault="009F5790" w:rsidP="00CF058C"/>
        </w:tc>
        <w:tc>
          <w:tcPr>
            <w:tcW w:w="1218" w:type="dxa"/>
          </w:tcPr>
          <w:p w14:paraId="4D22E910" w14:textId="77777777" w:rsidR="009F5790" w:rsidRPr="009F5790" w:rsidRDefault="009F5790" w:rsidP="00CF058C">
            <w:pPr>
              <w:rPr>
                <w:highlight w:val="yellow"/>
              </w:rPr>
            </w:pPr>
          </w:p>
        </w:tc>
        <w:tc>
          <w:tcPr>
            <w:tcW w:w="1218" w:type="dxa"/>
          </w:tcPr>
          <w:p w14:paraId="4F53E480" w14:textId="77777777" w:rsidR="009F5790" w:rsidRPr="009F5790" w:rsidRDefault="009F5790" w:rsidP="00CF058C"/>
        </w:tc>
        <w:tc>
          <w:tcPr>
            <w:tcW w:w="1218" w:type="dxa"/>
          </w:tcPr>
          <w:p w14:paraId="6071EC99" w14:textId="77777777" w:rsidR="009F5790" w:rsidRPr="009F5790" w:rsidRDefault="009F5790" w:rsidP="00CF058C"/>
        </w:tc>
        <w:tc>
          <w:tcPr>
            <w:tcW w:w="1218" w:type="dxa"/>
          </w:tcPr>
          <w:p w14:paraId="0D8E8B38" w14:textId="77777777" w:rsidR="009F5790" w:rsidRPr="009F5790" w:rsidRDefault="009F5790" w:rsidP="00CF058C"/>
        </w:tc>
      </w:tr>
      <w:tr w:rsidR="00726CA9" w:rsidRPr="009F5790" w14:paraId="3EABB1EE" w14:textId="77777777" w:rsidTr="00726CA9">
        <w:trPr>
          <w:trHeight w:val="794"/>
        </w:trPr>
        <w:tc>
          <w:tcPr>
            <w:tcW w:w="3173" w:type="dxa"/>
          </w:tcPr>
          <w:p w14:paraId="27EF7D4D" w14:textId="77777777" w:rsidR="009F5790" w:rsidRPr="009F5790" w:rsidRDefault="009F5790" w:rsidP="00CF058C">
            <w:r w:rsidRPr="009F5790">
              <w:t xml:space="preserve">Agreement on Assumptions </w:t>
            </w:r>
          </w:p>
        </w:tc>
        <w:tc>
          <w:tcPr>
            <w:tcW w:w="1828" w:type="dxa"/>
          </w:tcPr>
          <w:p w14:paraId="29A6C1CD" w14:textId="77777777" w:rsidR="009F5790" w:rsidRPr="009F5790" w:rsidRDefault="009F5790" w:rsidP="00CF058C">
            <w:r w:rsidRPr="009F5790">
              <w:t>&lt;&lt;Whether all the assumptions have been agreed upon by the customer&gt;&gt;</w:t>
            </w:r>
          </w:p>
        </w:tc>
        <w:tc>
          <w:tcPr>
            <w:tcW w:w="608" w:type="dxa"/>
          </w:tcPr>
          <w:p w14:paraId="7D658C3E" w14:textId="77777777" w:rsidR="009F5790" w:rsidRPr="009F5790" w:rsidRDefault="009F5790" w:rsidP="00CF058C"/>
        </w:tc>
        <w:tc>
          <w:tcPr>
            <w:tcW w:w="1218" w:type="dxa"/>
          </w:tcPr>
          <w:p w14:paraId="3BC21E42" w14:textId="77777777" w:rsidR="009F5790" w:rsidRPr="009F5790" w:rsidRDefault="009F5790" w:rsidP="00CF058C">
            <w:pPr>
              <w:rPr>
                <w:highlight w:val="yellow"/>
              </w:rPr>
            </w:pPr>
          </w:p>
        </w:tc>
        <w:tc>
          <w:tcPr>
            <w:tcW w:w="1218" w:type="dxa"/>
          </w:tcPr>
          <w:p w14:paraId="210FADDC" w14:textId="77777777" w:rsidR="009F5790" w:rsidRPr="009F5790" w:rsidRDefault="009F5790" w:rsidP="00CF058C"/>
        </w:tc>
        <w:tc>
          <w:tcPr>
            <w:tcW w:w="1218" w:type="dxa"/>
          </w:tcPr>
          <w:p w14:paraId="718D8944" w14:textId="77777777" w:rsidR="009F5790" w:rsidRPr="009F5790" w:rsidRDefault="009F5790" w:rsidP="00CF058C"/>
        </w:tc>
        <w:tc>
          <w:tcPr>
            <w:tcW w:w="1218" w:type="dxa"/>
          </w:tcPr>
          <w:p w14:paraId="5DD7E652" w14:textId="77777777" w:rsidR="009F5790" w:rsidRPr="009F5790" w:rsidRDefault="009F5790" w:rsidP="00CF058C"/>
        </w:tc>
      </w:tr>
      <w:tr w:rsidR="00726CA9" w:rsidRPr="009F5790" w14:paraId="5751E9DE" w14:textId="77777777" w:rsidTr="00726CA9">
        <w:trPr>
          <w:trHeight w:val="182"/>
        </w:trPr>
        <w:tc>
          <w:tcPr>
            <w:tcW w:w="3173" w:type="dxa"/>
          </w:tcPr>
          <w:p w14:paraId="5BD5BEA4" w14:textId="77777777" w:rsidR="009F5790" w:rsidRPr="009F5790" w:rsidRDefault="009F5790" w:rsidP="00CF058C">
            <w:r w:rsidRPr="009F5790">
              <w:t>Sign Off</w:t>
            </w:r>
          </w:p>
        </w:tc>
        <w:tc>
          <w:tcPr>
            <w:tcW w:w="1828" w:type="dxa"/>
          </w:tcPr>
          <w:p w14:paraId="31FF88D9" w14:textId="77777777" w:rsidR="009F5790" w:rsidRPr="009F5790" w:rsidRDefault="009F5790" w:rsidP="00CF058C">
            <w:r w:rsidRPr="009F5790">
              <w:t>&lt;&lt;Signature&gt;&gt;</w:t>
            </w:r>
          </w:p>
        </w:tc>
        <w:tc>
          <w:tcPr>
            <w:tcW w:w="608" w:type="dxa"/>
          </w:tcPr>
          <w:p w14:paraId="3331BC8F" w14:textId="77777777" w:rsidR="009F5790" w:rsidRPr="009F5790" w:rsidRDefault="009F5790" w:rsidP="00CF058C"/>
        </w:tc>
        <w:tc>
          <w:tcPr>
            <w:tcW w:w="1218" w:type="dxa"/>
          </w:tcPr>
          <w:p w14:paraId="161B779E" w14:textId="77777777" w:rsidR="009F5790" w:rsidRPr="009F5790" w:rsidRDefault="009F5790" w:rsidP="00CF058C">
            <w:pPr>
              <w:rPr>
                <w:highlight w:val="yellow"/>
              </w:rPr>
            </w:pPr>
          </w:p>
        </w:tc>
        <w:tc>
          <w:tcPr>
            <w:tcW w:w="1218" w:type="dxa"/>
          </w:tcPr>
          <w:p w14:paraId="36C8AEAF" w14:textId="77777777" w:rsidR="009F5790" w:rsidRPr="009F5790" w:rsidRDefault="009F5790" w:rsidP="00CF058C"/>
        </w:tc>
        <w:tc>
          <w:tcPr>
            <w:tcW w:w="1218" w:type="dxa"/>
          </w:tcPr>
          <w:p w14:paraId="4BE23196" w14:textId="77777777" w:rsidR="009F5790" w:rsidRPr="009F5790" w:rsidRDefault="009F5790" w:rsidP="00CF058C"/>
        </w:tc>
        <w:tc>
          <w:tcPr>
            <w:tcW w:w="1218" w:type="dxa"/>
          </w:tcPr>
          <w:p w14:paraId="3F95224E" w14:textId="77777777" w:rsidR="009F5790" w:rsidRPr="009F5790" w:rsidRDefault="009F5790" w:rsidP="00CF058C"/>
        </w:tc>
      </w:tr>
    </w:tbl>
    <w:p w14:paraId="7C85DA30" w14:textId="77777777" w:rsidR="009F5790" w:rsidRPr="009F5790" w:rsidRDefault="009F5790" w:rsidP="00CF058C"/>
    <w:p w14:paraId="36105CE6" w14:textId="77777777" w:rsidR="009F5790" w:rsidRPr="009F5790" w:rsidRDefault="009F5790" w:rsidP="00CF058C"/>
    <w:p w14:paraId="2CC8A7F7" w14:textId="77777777" w:rsidR="009F5790" w:rsidRPr="009F5790" w:rsidRDefault="009F5790" w:rsidP="00CF058C">
      <w:r w:rsidRPr="009F5790">
        <w:t xml:space="preserve">Disclaimer: </w:t>
      </w:r>
    </w:p>
    <w:p w14:paraId="28E0825A" w14:textId="77777777" w:rsidR="009F5790" w:rsidRPr="009F5790" w:rsidRDefault="009F5790" w:rsidP="00CF058C"/>
    <w:p w14:paraId="47F58572" w14:textId="77777777" w:rsidR="009F5790" w:rsidRPr="009F5790" w:rsidRDefault="009F5790" w:rsidP="00CF058C">
      <w:r w:rsidRPr="009F5790">
        <w:t>The scope of the project ‘&lt;&lt;Project Name&gt;&gt;’ is restricted to the contents of this signed off use case.</w:t>
      </w:r>
      <w:r w:rsidRPr="009F5790">
        <w:br w:type="page"/>
      </w:r>
    </w:p>
    <w:p w14:paraId="310D3C95" w14:textId="77777777" w:rsidR="009F5790" w:rsidRPr="005B3604" w:rsidRDefault="009F5790" w:rsidP="00CF058C">
      <w:r w:rsidRPr="005B3604">
        <w:lastRenderedPageBreak/>
        <w:t>TABLE OF CONTENTS</w:t>
      </w:r>
    </w:p>
    <w:p w14:paraId="63D9F59F" w14:textId="77777777" w:rsidR="009F5790" w:rsidRPr="009F5790" w:rsidRDefault="009F5790" w:rsidP="00CF058C"/>
    <w:p w14:paraId="3BB0B844" w14:textId="77777777" w:rsidR="009F5790" w:rsidRPr="005B3604" w:rsidRDefault="009F5790" w:rsidP="00CF058C">
      <w:pPr>
        <w:pStyle w:val="TOC1"/>
        <w:rPr>
          <w:b/>
          <w:bCs/>
          <w:iCs/>
        </w:rPr>
      </w:pPr>
      <w:r w:rsidRPr="00F42082">
        <w:fldChar w:fldCharType="begin"/>
      </w:r>
      <w:r w:rsidRPr="00F42082">
        <w:instrText xml:space="preserve"> TOC \o "1-3" \f \h \z \u </w:instrText>
      </w:r>
      <w:r w:rsidRPr="00F42082">
        <w:fldChar w:fldCharType="separate"/>
      </w:r>
      <w:hyperlink w:anchor="_Toc302030199" w:history="1">
        <w:r w:rsidRPr="005B3604">
          <w:rPr>
            <w:rStyle w:val="Hyperlink"/>
          </w:rPr>
          <w:t>1.</w:t>
        </w:r>
        <w:r w:rsidRPr="005B3604">
          <w:rPr>
            <w:b/>
            <w:bCs/>
            <w:iCs/>
          </w:rPr>
          <w:tab/>
        </w:r>
        <w:r w:rsidRPr="005B3604">
          <w:rPr>
            <w:rStyle w:val="Hyperlink"/>
          </w:rPr>
          <w:t>Use Case Name: &lt;&lt;Use Case Name&gt;&gt;</w:t>
        </w:r>
        <w:r w:rsidRPr="005B3604">
          <w:rPr>
            <w:webHidden/>
          </w:rPr>
          <w:tab/>
        </w:r>
        <w:r w:rsidRPr="005B3604">
          <w:rPr>
            <w:webHidden/>
          </w:rPr>
          <w:fldChar w:fldCharType="begin"/>
        </w:r>
        <w:r w:rsidRPr="005B3604">
          <w:rPr>
            <w:webHidden/>
          </w:rPr>
          <w:instrText xml:space="preserve"> PAGEREF _Toc302030199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Pr="005B3604">
          <w:rPr>
            <w:webHidden/>
          </w:rPr>
          <w:t>4</w:t>
        </w:r>
        <w:r w:rsidRPr="005B3604">
          <w:rPr>
            <w:webHidden/>
          </w:rPr>
          <w:fldChar w:fldCharType="end"/>
        </w:r>
      </w:hyperlink>
    </w:p>
    <w:p w14:paraId="0599EAF0" w14:textId="77777777" w:rsidR="009F5790" w:rsidRPr="005B3604" w:rsidRDefault="0009055F" w:rsidP="00CF058C">
      <w:pPr>
        <w:pStyle w:val="TOC1"/>
        <w:rPr>
          <w:b/>
          <w:bCs/>
          <w:iCs/>
        </w:rPr>
      </w:pPr>
      <w:hyperlink w:anchor="_Toc302030200" w:history="1">
        <w:r w:rsidR="009F5790" w:rsidRPr="005B3604">
          <w:rPr>
            <w:rStyle w:val="Hyperlink"/>
          </w:rPr>
          <w:t>2.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Actor(s)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_Toc302030200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7CD6B1AE" w14:textId="77777777" w:rsidR="009F5790" w:rsidRPr="005B3604" w:rsidRDefault="0009055F" w:rsidP="00CF058C">
      <w:pPr>
        <w:pStyle w:val="TOC1"/>
        <w:rPr>
          <w:b/>
          <w:bCs/>
          <w:iCs/>
        </w:rPr>
      </w:pPr>
      <w:hyperlink w:anchor="_Toc302030201" w:history="1">
        <w:r w:rsidR="009F5790" w:rsidRPr="005B3604">
          <w:rPr>
            <w:rStyle w:val="Hyperlink"/>
          </w:rPr>
          <w:t>3.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Preconditions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_Toc302030201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536B5EC4" w14:textId="77777777" w:rsidR="009F5790" w:rsidRPr="005B3604" w:rsidRDefault="0009055F" w:rsidP="00CF058C">
      <w:pPr>
        <w:pStyle w:val="TOC1"/>
        <w:rPr>
          <w:b/>
          <w:bCs/>
          <w:iCs/>
        </w:rPr>
      </w:pPr>
      <w:hyperlink w:anchor="_Toc302030202" w:history="1">
        <w:r w:rsidR="009F5790" w:rsidRPr="005B3604">
          <w:rPr>
            <w:rStyle w:val="Hyperlink"/>
          </w:rPr>
          <w:t>4.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Flow of Events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_Toc302030202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591F5719" w14:textId="77777777" w:rsidR="009F5790" w:rsidRPr="005B3604" w:rsidRDefault="0009055F" w:rsidP="00CF058C">
      <w:pPr>
        <w:pStyle w:val="TOC2"/>
        <w:rPr>
          <w:bCs/>
        </w:rPr>
      </w:pPr>
      <w:hyperlink w:anchor="_Toc302030203" w:history="1">
        <w:r w:rsidR="009F5790" w:rsidRPr="005B3604">
          <w:rPr>
            <w:rStyle w:val="Hyperlink"/>
          </w:rPr>
          <w:t>4.1  Basic Flow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_Toc302030203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225D4861" w14:textId="77777777" w:rsidR="009F5790" w:rsidRPr="005B3604" w:rsidRDefault="0009055F" w:rsidP="00CF058C">
      <w:pPr>
        <w:pStyle w:val="TOC2"/>
        <w:rPr>
          <w:bCs/>
        </w:rPr>
      </w:pPr>
      <w:hyperlink w:anchor="_Toc302030204" w:history="1">
        <w:r w:rsidR="009F5790" w:rsidRPr="005B3604">
          <w:rPr>
            <w:rStyle w:val="Hyperlink"/>
          </w:rPr>
          <w:t>4.2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Alternative Flows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_Toc302030204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5</w:t>
        </w:r>
        <w:r w:rsidR="009F5790" w:rsidRPr="005B3604">
          <w:rPr>
            <w:webHidden/>
          </w:rPr>
          <w:fldChar w:fldCharType="end"/>
        </w:r>
      </w:hyperlink>
    </w:p>
    <w:p w14:paraId="6FAE7319" w14:textId="77777777" w:rsidR="009F5790" w:rsidRPr="005B3604" w:rsidRDefault="0009055F" w:rsidP="00CF058C">
      <w:pPr>
        <w:pStyle w:val="TOC2"/>
        <w:rPr>
          <w:bCs/>
        </w:rPr>
      </w:pPr>
      <w:hyperlink w:anchor="_Toc302030205" w:history="1">
        <w:r w:rsidR="009F5790" w:rsidRPr="005B3604">
          <w:rPr>
            <w:rStyle w:val="Hyperlink"/>
          </w:rPr>
          <w:t>4.2.1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Alternate Flow 1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_Toc302030205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5</w:t>
        </w:r>
        <w:r w:rsidR="009F5790" w:rsidRPr="005B3604">
          <w:rPr>
            <w:webHidden/>
          </w:rPr>
          <w:fldChar w:fldCharType="end"/>
        </w:r>
      </w:hyperlink>
    </w:p>
    <w:p w14:paraId="12827953" w14:textId="3477CBAC" w:rsidR="009F5790" w:rsidRPr="005B3604" w:rsidRDefault="0009055F" w:rsidP="00CF058C">
      <w:pPr>
        <w:pStyle w:val="TOC2"/>
        <w:rPr>
          <w:bCs/>
        </w:rPr>
      </w:pPr>
      <w:hyperlink w:anchor="_Toc302030206" w:history="1">
        <w:r w:rsidR="009F5790" w:rsidRPr="005B3604">
          <w:rPr>
            <w:rStyle w:val="Hyperlink"/>
          </w:rPr>
          <w:t>4.3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Sub Flows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_Toc302030206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6</w:t>
        </w:r>
        <w:r w:rsidR="009F5790" w:rsidRPr="005B3604">
          <w:rPr>
            <w:webHidden/>
          </w:rPr>
          <w:fldChar w:fldCharType="end"/>
        </w:r>
      </w:hyperlink>
      <w:r w:rsidR="0017477B">
        <w:tab/>
      </w:r>
    </w:p>
    <w:p w14:paraId="32752691" w14:textId="77777777" w:rsidR="009F5790" w:rsidRPr="005B3604" w:rsidRDefault="0009055F" w:rsidP="00CF058C">
      <w:pPr>
        <w:pStyle w:val="TOC2"/>
        <w:rPr>
          <w:bCs/>
        </w:rPr>
      </w:pPr>
      <w:hyperlink w:anchor="_Toc302030207" w:history="1">
        <w:r w:rsidR="009F5790" w:rsidRPr="005B3604">
          <w:rPr>
            <w:rStyle w:val="Hyperlink"/>
          </w:rPr>
          <w:t>4.3.1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Sub Flow 1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_Toc302030207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6</w:t>
        </w:r>
        <w:r w:rsidR="009F5790" w:rsidRPr="005B3604">
          <w:rPr>
            <w:webHidden/>
          </w:rPr>
          <w:fldChar w:fldCharType="end"/>
        </w:r>
      </w:hyperlink>
    </w:p>
    <w:p w14:paraId="5355521B" w14:textId="77777777" w:rsidR="009F5790" w:rsidRPr="005B3604" w:rsidRDefault="0009055F" w:rsidP="00CF058C">
      <w:pPr>
        <w:pStyle w:val="TOC1"/>
        <w:rPr>
          <w:b/>
          <w:bCs/>
          <w:iCs/>
        </w:rPr>
      </w:pPr>
      <w:hyperlink w:anchor="_Toc302030208" w:history="1">
        <w:r w:rsidR="009F5790" w:rsidRPr="005B3604">
          <w:rPr>
            <w:rStyle w:val="Hyperlink"/>
          </w:rPr>
          <w:t>5.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Post Conditions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_Toc302030208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6</w:t>
        </w:r>
        <w:r w:rsidR="009F5790" w:rsidRPr="005B3604">
          <w:rPr>
            <w:webHidden/>
          </w:rPr>
          <w:fldChar w:fldCharType="end"/>
        </w:r>
      </w:hyperlink>
    </w:p>
    <w:p w14:paraId="0B3BAFF3" w14:textId="77777777" w:rsidR="009F5790" w:rsidRPr="005B3604" w:rsidRDefault="0009055F" w:rsidP="00CF058C">
      <w:pPr>
        <w:pStyle w:val="TOC1"/>
        <w:rPr>
          <w:b/>
          <w:bCs/>
          <w:iCs/>
        </w:rPr>
      </w:pPr>
      <w:hyperlink w:anchor="_Toc302030209" w:history="1">
        <w:r w:rsidR="009F5790" w:rsidRPr="005B3604">
          <w:rPr>
            <w:rStyle w:val="Hyperlink"/>
          </w:rPr>
          <w:t>6.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Special Requirements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_Toc302030209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0BD9C476" w14:textId="77777777" w:rsidR="009F5790" w:rsidRPr="005B3604" w:rsidRDefault="0009055F" w:rsidP="00CF058C">
      <w:pPr>
        <w:pStyle w:val="TOC1"/>
        <w:rPr>
          <w:b/>
          <w:bCs/>
          <w:iCs/>
        </w:rPr>
      </w:pPr>
      <w:hyperlink w:anchor="_Toc302030210" w:history="1">
        <w:r w:rsidR="009F5790" w:rsidRPr="005B3604">
          <w:rPr>
            <w:rStyle w:val="Hyperlink"/>
          </w:rPr>
          <w:t>7.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Extension Points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_Toc302030210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3C52ABC6" w14:textId="77777777" w:rsidR="009F5790" w:rsidRPr="005B3604" w:rsidRDefault="0009055F" w:rsidP="00CF058C">
      <w:pPr>
        <w:pStyle w:val="TOC2"/>
        <w:rPr>
          <w:bCs/>
        </w:rPr>
      </w:pPr>
      <w:hyperlink w:anchor="_Toc302030211" w:history="1">
        <w:r w:rsidR="009F5790" w:rsidRPr="005B3604">
          <w:rPr>
            <w:rStyle w:val="Hyperlink"/>
          </w:rPr>
          <w:t>&lt;Name of extension point&gt;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_Toc302030211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4A949AA7" w14:textId="77777777" w:rsidR="009F5790" w:rsidRPr="005B3604" w:rsidRDefault="0009055F" w:rsidP="00CF058C">
      <w:pPr>
        <w:pStyle w:val="TOC1"/>
        <w:rPr>
          <w:b/>
          <w:bCs/>
          <w:iCs/>
        </w:rPr>
      </w:pPr>
      <w:hyperlink w:anchor="_Toc302030212" w:history="1">
        <w:r w:rsidR="009F5790" w:rsidRPr="005B3604">
          <w:rPr>
            <w:rStyle w:val="Hyperlink"/>
          </w:rPr>
          <w:t>8.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Business Rules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_Toc302030212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41FDDCB3" w14:textId="77777777" w:rsidR="009F5790" w:rsidRPr="005B3604" w:rsidRDefault="0009055F" w:rsidP="00CF058C">
      <w:pPr>
        <w:pStyle w:val="TOC1"/>
        <w:rPr>
          <w:b/>
          <w:bCs/>
          <w:iCs/>
        </w:rPr>
      </w:pPr>
      <w:hyperlink w:anchor="_Toc302030213" w:history="1">
        <w:r w:rsidR="009F5790" w:rsidRPr="005B3604">
          <w:rPr>
            <w:rStyle w:val="Hyperlink"/>
          </w:rPr>
          <w:t>9.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Diagrams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_Toc302030213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8</w:t>
        </w:r>
        <w:r w:rsidR="009F5790" w:rsidRPr="005B3604">
          <w:rPr>
            <w:webHidden/>
          </w:rPr>
          <w:fldChar w:fldCharType="end"/>
        </w:r>
      </w:hyperlink>
    </w:p>
    <w:p w14:paraId="4308854F" w14:textId="77777777" w:rsidR="009F5790" w:rsidRPr="005B3604" w:rsidRDefault="0009055F" w:rsidP="00CF058C">
      <w:pPr>
        <w:pStyle w:val="TOC2"/>
        <w:rPr>
          <w:bCs/>
        </w:rPr>
      </w:pPr>
      <w:hyperlink w:anchor="_Toc302030214" w:history="1">
        <w:r w:rsidR="009F5790" w:rsidRPr="005B3604">
          <w:rPr>
            <w:rStyle w:val="Hyperlink"/>
          </w:rPr>
          <w:t>Use Case Diagram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_Toc302030214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8</w:t>
        </w:r>
        <w:r w:rsidR="009F5790" w:rsidRPr="005B3604">
          <w:rPr>
            <w:webHidden/>
          </w:rPr>
          <w:fldChar w:fldCharType="end"/>
        </w:r>
      </w:hyperlink>
    </w:p>
    <w:p w14:paraId="38EF1013" w14:textId="77777777" w:rsidR="009F5790" w:rsidRPr="005B3604" w:rsidRDefault="0009055F" w:rsidP="00CF058C">
      <w:pPr>
        <w:pStyle w:val="TOC2"/>
        <w:rPr>
          <w:bCs/>
        </w:rPr>
      </w:pPr>
      <w:hyperlink w:anchor="_Toc302030215" w:history="1">
        <w:r w:rsidR="009F5790" w:rsidRPr="005B3604">
          <w:rPr>
            <w:rStyle w:val="Hyperlink"/>
          </w:rPr>
          <w:t>Activity Diagram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_Toc302030215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9</w:t>
        </w:r>
        <w:r w:rsidR="009F5790" w:rsidRPr="005B3604">
          <w:rPr>
            <w:webHidden/>
          </w:rPr>
          <w:fldChar w:fldCharType="end"/>
        </w:r>
      </w:hyperlink>
    </w:p>
    <w:p w14:paraId="464883B7" w14:textId="77777777" w:rsidR="009F5790" w:rsidRPr="005B3604" w:rsidRDefault="0009055F" w:rsidP="00CF058C">
      <w:pPr>
        <w:pStyle w:val="TOC1"/>
        <w:rPr>
          <w:b/>
          <w:bCs/>
          <w:iCs/>
        </w:rPr>
      </w:pPr>
      <w:hyperlink w:anchor="_Toc302030216" w:history="1">
        <w:r w:rsidR="009F5790" w:rsidRPr="005B3604">
          <w:rPr>
            <w:rStyle w:val="Hyperlink"/>
          </w:rPr>
          <w:t>10.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Scenarios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_Toc302030216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66F1E303" w14:textId="77777777" w:rsidR="009F5790" w:rsidRPr="005B3604" w:rsidRDefault="0009055F" w:rsidP="00CF058C">
      <w:pPr>
        <w:pStyle w:val="TOC2"/>
        <w:rPr>
          <w:bCs/>
        </w:rPr>
      </w:pPr>
      <w:hyperlink w:anchor="_Toc302030217" w:history="1">
        <w:r w:rsidR="009F5790" w:rsidRPr="005B3604">
          <w:rPr>
            <w:rStyle w:val="Hyperlink"/>
          </w:rPr>
          <w:t>Success Scenarios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_Toc302030217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689EDAA1" w14:textId="77777777" w:rsidR="009F5790" w:rsidRPr="005B3604" w:rsidRDefault="0009055F" w:rsidP="00CF058C">
      <w:pPr>
        <w:pStyle w:val="TOC2"/>
        <w:rPr>
          <w:bCs/>
        </w:rPr>
      </w:pPr>
      <w:hyperlink w:anchor="_Toc302030218" w:history="1">
        <w:r w:rsidR="009F5790" w:rsidRPr="005B3604">
          <w:rPr>
            <w:rStyle w:val="Hyperlink"/>
          </w:rPr>
          <w:t>Failure Scenarios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_Toc302030218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31364BF3" w14:textId="77777777" w:rsidR="009F5790" w:rsidRPr="005B3604" w:rsidRDefault="0009055F" w:rsidP="00CF058C">
      <w:pPr>
        <w:pStyle w:val="TOC1"/>
        <w:rPr>
          <w:b/>
          <w:bCs/>
          <w:iCs/>
        </w:rPr>
      </w:pPr>
      <w:hyperlink w:anchor="_Toc302030219" w:history="1">
        <w:r w:rsidR="009F5790" w:rsidRPr="005B3604">
          <w:rPr>
            <w:rStyle w:val="Hyperlink"/>
          </w:rPr>
          <w:t>11.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Issues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_Toc302030219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0B0C6D9E" w14:textId="77777777" w:rsidR="009F5790" w:rsidRPr="005B3604" w:rsidRDefault="0009055F" w:rsidP="00CF058C">
      <w:pPr>
        <w:pStyle w:val="TOC1"/>
        <w:rPr>
          <w:b/>
          <w:bCs/>
          <w:iCs/>
        </w:rPr>
      </w:pPr>
      <w:hyperlink w:anchor="_Toc302030220" w:history="1">
        <w:r w:rsidR="009F5790" w:rsidRPr="005B3604">
          <w:rPr>
            <w:rStyle w:val="Hyperlink"/>
          </w:rPr>
          <w:t>12.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UI Specifications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_Toc302030220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76D5ECAF" w14:textId="77777777" w:rsidR="009F5790" w:rsidRPr="005B3604" w:rsidRDefault="0009055F" w:rsidP="00CF058C">
      <w:pPr>
        <w:pStyle w:val="TOC1"/>
        <w:rPr>
          <w:b/>
          <w:bCs/>
          <w:iCs/>
        </w:rPr>
      </w:pPr>
      <w:hyperlink w:anchor="_Toc302030221" w:history="1">
        <w:r w:rsidR="009F5790" w:rsidRPr="005B3604">
          <w:rPr>
            <w:rStyle w:val="Hyperlink"/>
          </w:rPr>
          <w:t>13.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Inter System Dependencies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_Toc302030221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11</w:t>
        </w:r>
        <w:r w:rsidR="009F5790" w:rsidRPr="005B3604">
          <w:rPr>
            <w:webHidden/>
          </w:rPr>
          <w:fldChar w:fldCharType="end"/>
        </w:r>
      </w:hyperlink>
    </w:p>
    <w:p w14:paraId="07E5EED0" w14:textId="77777777" w:rsidR="009F5790" w:rsidRPr="005B3604" w:rsidRDefault="0009055F" w:rsidP="00CF058C">
      <w:pPr>
        <w:pStyle w:val="TOC1"/>
        <w:rPr>
          <w:b/>
          <w:bCs/>
          <w:iCs/>
        </w:rPr>
      </w:pPr>
      <w:hyperlink w:anchor="_Toc302030222" w:history="1">
        <w:r w:rsidR="009F5790" w:rsidRPr="005B3604">
          <w:rPr>
            <w:rStyle w:val="Hyperlink"/>
          </w:rPr>
          <w:t>14.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Integration with an already existing System of the &lt;&lt;Customer&gt;&gt;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_Toc302030222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11</w:t>
        </w:r>
        <w:r w:rsidR="009F5790" w:rsidRPr="005B3604">
          <w:rPr>
            <w:webHidden/>
          </w:rPr>
          <w:fldChar w:fldCharType="end"/>
        </w:r>
      </w:hyperlink>
    </w:p>
    <w:p w14:paraId="1B0750FF" w14:textId="77777777" w:rsidR="009F5790" w:rsidRPr="009F5790" w:rsidRDefault="0009055F" w:rsidP="00CF058C">
      <w:pPr>
        <w:pStyle w:val="TOC1"/>
        <w:rPr>
          <w:rStyle w:val="Hyperlink"/>
        </w:rPr>
      </w:pPr>
      <w:hyperlink w:anchor="_Toc302030223" w:history="1">
        <w:r w:rsidR="009F5790" w:rsidRPr="005B3604">
          <w:rPr>
            <w:rStyle w:val="Hyperlink"/>
          </w:rPr>
          <w:t>15.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Assumptions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_Toc302030223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11</w:t>
        </w:r>
        <w:r w:rsidR="009F5790" w:rsidRPr="005B3604">
          <w:rPr>
            <w:webHidden/>
          </w:rPr>
          <w:fldChar w:fldCharType="end"/>
        </w:r>
      </w:hyperlink>
    </w:p>
    <w:p w14:paraId="02BAF94B" w14:textId="77777777" w:rsidR="009F5790" w:rsidRPr="005B3604" w:rsidRDefault="009F5790" w:rsidP="00CF058C">
      <w:r w:rsidRPr="005B3604">
        <w:t>REVISION HISTORY OF THE WORK PRODUCT…………………………….. .. 12</w:t>
      </w:r>
    </w:p>
    <w:p w14:paraId="59FA5DA1" w14:textId="77777777" w:rsidR="009F5790" w:rsidRPr="00F42082" w:rsidRDefault="009F5790" w:rsidP="00CF058C">
      <w:r w:rsidRPr="00F42082">
        <w:fldChar w:fldCharType="end"/>
      </w:r>
    </w:p>
    <w:p w14:paraId="74E6C9D8" w14:textId="77777777" w:rsidR="009F5790" w:rsidRPr="009F5790" w:rsidRDefault="009F5790" w:rsidP="00CF058C"/>
    <w:p w14:paraId="54DA6AF0" w14:textId="77777777" w:rsidR="009F5790" w:rsidRPr="009F5790" w:rsidRDefault="009F5790" w:rsidP="00CF058C"/>
    <w:p w14:paraId="5A45629C" w14:textId="77777777" w:rsidR="009F5790" w:rsidRPr="009F5790" w:rsidRDefault="009F5790" w:rsidP="00CF058C"/>
    <w:p w14:paraId="32E4EA51" w14:textId="77777777" w:rsidR="009F5790" w:rsidRPr="009F5790" w:rsidRDefault="009F5790" w:rsidP="00CF058C"/>
    <w:p w14:paraId="12FDF1A2" w14:textId="77777777" w:rsidR="009F5790" w:rsidRPr="009F5790" w:rsidRDefault="009F5790" w:rsidP="00CF058C"/>
    <w:p w14:paraId="332B7CEA" w14:textId="77777777" w:rsidR="009F5790" w:rsidRPr="009F5790" w:rsidRDefault="009F5790" w:rsidP="00CF058C"/>
    <w:p w14:paraId="2663E52A" w14:textId="2EBDB57D" w:rsidR="009F5790" w:rsidRPr="00CA5FB3" w:rsidRDefault="009F5790" w:rsidP="00CF058C">
      <w:pPr>
        <w:pStyle w:val="StyleHeading1H1Mainheading1Heading1Heading10Head1h1Sec"/>
      </w:pPr>
      <w:bookmarkStart w:id="0" w:name="_Toc144299909"/>
      <w:bookmarkStart w:id="1" w:name="_Toc145124997"/>
      <w:r w:rsidRPr="009F5790">
        <w:br w:type="page"/>
      </w:r>
      <w:bookmarkStart w:id="2" w:name="_Toc165439502"/>
      <w:bookmarkStart w:id="3" w:name="_Toc186019611"/>
      <w:bookmarkStart w:id="4" w:name="_Toc302030199"/>
      <w:r w:rsidRPr="0010653F">
        <w:lastRenderedPageBreak/>
        <w:t xml:space="preserve">Use Case Name: </w:t>
      </w:r>
      <w:bookmarkEnd w:id="0"/>
      <w:bookmarkEnd w:id="1"/>
      <w:bookmarkEnd w:id="2"/>
      <w:bookmarkEnd w:id="3"/>
      <w:bookmarkEnd w:id="4"/>
      <w:r w:rsidR="00A21A08">
        <w:t xml:space="preserve">Asset </w:t>
      </w:r>
      <w:r w:rsidR="00C65007">
        <w:t>Management System</w:t>
      </w:r>
      <w:r w:rsidR="00554F34">
        <w:t xml:space="preserve"> </w:t>
      </w:r>
      <w:r w:rsidR="00A21A08">
        <w:t>Approve/Reject Request</w:t>
      </w:r>
    </w:p>
    <w:p w14:paraId="289C1AFB" w14:textId="0E234A28" w:rsidR="00C855BC" w:rsidRPr="0052220A" w:rsidRDefault="00D1127B" w:rsidP="00CF058C">
      <w:r>
        <w:t xml:space="preserve">Use Case ID: </w:t>
      </w:r>
      <w:r w:rsidR="00A21A08">
        <w:rPr>
          <w:noProof/>
          <w:lang w:eastAsia="ja-JP"/>
        </w:rPr>
        <w:t>Asset</w:t>
      </w:r>
      <w:r w:rsidR="00C65007">
        <w:rPr>
          <w:noProof/>
          <w:lang w:eastAsia="ja-JP"/>
        </w:rPr>
        <w:t xml:space="preserve"> Management System</w:t>
      </w:r>
      <w:r w:rsidR="00C855BC">
        <w:rPr>
          <w:noProof/>
          <w:lang w:eastAsia="ja-JP"/>
        </w:rPr>
        <w:t xml:space="preserve"> Website</w:t>
      </w:r>
    </w:p>
    <w:p w14:paraId="615B5306" w14:textId="519DAA53" w:rsidR="009F5790" w:rsidRPr="009F5790" w:rsidRDefault="00C32287" w:rsidP="00CF058C">
      <w:pPr>
        <w:pStyle w:val="BodyText"/>
      </w:pPr>
      <w:r>
        <w:t>1.0</w:t>
      </w:r>
    </w:p>
    <w:p w14:paraId="078CF40F" w14:textId="77777777" w:rsidR="009F5790" w:rsidRPr="009F5790" w:rsidRDefault="009F5790" w:rsidP="00CF058C">
      <w:pPr>
        <w:pStyle w:val="BodyText"/>
      </w:pPr>
    </w:p>
    <w:p w14:paraId="736729FA" w14:textId="7932782E" w:rsidR="009F5790" w:rsidRPr="009F5790" w:rsidRDefault="009F5790" w:rsidP="00A21A08">
      <w:pPr>
        <w:tabs>
          <w:tab w:val="clear" w:pos="9639"/>
        </w:tabs>
        <w:spacing w:line="288" w:lineRule="auto"/>
        <w:jc w:val="both"/>
      </w:pPr>
      <w:r w:rsidRPr="009F5790">
        <w:rPr>
          <w:b/>
        </w:rPr>
        <w:t>Brief Description</w:t>
      </w:r>
      <w:r w:rsidRPr="0052220A">
        <w:t xml:space="preserve">: </w:t>
      </w:r>
      <w:r w:rsidR="00A21A08">
        <w:rPr>
          <w:rFonts w:ascii="Candara" w:hAnsi="Candara"/>
        </w:rPr>
        <w:t xml:space="preserve">For Admin this screen shows </w:t>
      </w:r>
      <w:r w:rsidR="004778C1">
        <w:rPr>
          <w:rFonts w:ascii="Candara" w:hAnsi="Candara"/>
        </w:rPr>
        <w:t>the requests which are approved or rejected</w:t>
      </w:r>
    </w:p>
    <w:p w14:paraId="037C0263" w14:textId="736F8076" w:rsidR="0007128F" w:rsidRPr="00EE618D" w:rsidRDefault="00EE618D" w:rsidP="00CF058C">
      <w:r>
        <w:t xml:space="preserve">              </w:t>
      </w:r>
      <w:r w:rsidR="004D595C">
        <w:t>1.</w:t>
      </w:r>
      <w:r w:rsidR="004778C1">
        <w:t>Admin</w:t>
      </w:r>
    </w:p>
    <w:p w14:paraId="08B90B37" w14:textId="527A8630" w:rsidR="0007128F" w:rsidRDefault="004778C1" w:rsidP="004778C1">
      <w:pPr>
        <w:ind w:left="0"/>
      </w:pPr>
      <w:r>
        <w:t xml:space="preserve">               </w:t>
      </w:r>
      <w:r w:rsidR="00E028A0">
        <w:t xml:space="preserve">              </w:t>
      </w:r>
      <w:r>
        <w:t>2.Asset</w:t>
      </w:r>
      <w:r w:rsidR="00676C40">
        <w:t xml:space="preserve"> Management Sysytem</w:t>
      </w:r>
    </w:p>
    <w:p w14:paraId="1602C318" w14:textId="2333F06E" w:rsidR="00676C40" w:rsidRDefault="00676C40" w:rsidP="00CF058C">
      <w:r>
        <w:tab/>
      </w:r>
    </w:p>
    <w:p w14:paraId="1A9B7159" w14:textId="7EE20654" w:rsidR="00676C40" w:rsidRDefault="00676C40" w:rsidP="00CF058C"/>
    <w:p w14:paraId="17456E31" w14:textId="2ED67946" w:rsidR="00676C40" w:rsidRPr="00EE618D" w:rsidRDefault="00676C40" w:rsidP="00CF058C">
      <w:r>
        <w:tab/>
      </w:r>
      <w:r>
        <w:tab/>
      </w:r>
    </w:p>
    <w:p w14:paraId="6AA8190C" w14:textId="56C0A4D2" w:rsidR="0007128F" w:rsidRPr="00EE618D" w:rsidRDefault="009F5790" w:rsidP="00B47B4C">
      <w:pPr>
        <w:pStyle w:val="StyleHeading1H1Mainheading1Heading1Heading10Head1h1Sec"/>
        <w:ind w:left="0"/>
      </w:pPr>
      <w:bookmarkStart w:id="5" w:name="_Toc144299911"/>
      <w:bookmarkStart w:id="6" w:name="_Toc145124999"/>
      <w:bookmarkStart w:id="7" w:name="_Toc165439504"/>
      <w:bookmarkStart w:id="8" w:name="_Toc186019613"/>
      <w:bookmarkStart w:id="9" w:name="_Toc302030201"/>
      <w:r w:rsidRPr="009F5790">
        <w:t>Preconditions</w:t>
      </w:r>
      <w:bookmarkEnd w:id="5"/>
      <w:bookmarkEnd w:id="6"/>
      <w:bookmarkEnd w:id="7"/>
      <w:bookmarkEnd w:id="8"/>
      <w:bookmarkEnd w:id="9"/>
      <w:r w:rsidR="004D595C">
        <w:t>.</w:t>
      </w:r>
    </w:p>
    <w:p w14:paraId="6A318C81" w14:textId="32F496BD" w:rsidR="004D595C" w:rsidRDefault="00371461" w:rsidP="00CF058C">
      <w:pPr>
        <w:pStyle w:val="ListParagraph"/>
        <w:numPr>
          <w:ilvl w:val="0"/>
          <w:numId w:val="13"/>
        </w:numPr>
      </w:pPr>
      <w:r w:rsidRPr="00371461">
        <w:t>Website should be accessibl</w:t>
      </w:r>
      <w:r>
        <w:t xml:space="preserve">e by </w:t>
      </w:r>
      <w:r w:rsidR="00A21A08">
        <w:t>Admin</w:t>
      </w:r>
      <w:r w:rsidRPr="00371461">
        <w:t xml:space="preserve"> </w:t>
      </w:r>
      <w:r>
        <w:t xml:space="preserve">by </w:t>
      </w:r>
      <w:r w:rsidRPr="00371461">
        <w:t>visiting the web</w:t>
      </w:r>
      <w:r>
        <w:t>site o</w:t>
      </w:r>
      <w:r w:rsidRPr="00371461">
        <w:t>n the browser</w:t>
      </w:r>
    </w:p>
    <w:p w14:paraId="402F1E3E" w14:textId="6DDBE756" w:rsidR="0007128F" w:rsidRPr="00EE618D" w:rsidRDefault="00D676FE" w:rsidP="00CF058C">
      <w:pPr>
        <w:pStyle w:val="ListParagraph"/>
        <w:numPr>
          <w:ilvl w:val="0"/>
          <w:numId w:val="13"/>
        </w:numPr>
      </w:pPr>
      <w:r>
        <w:t xml:space="preserve">The person </w:t>
      </w:r>
      <w:r w:rsidR="004B053E">
        <w:t>viewing the screen</w:t>
      </w:r>
      <w:r w:rsidR="00803220">
        <w:t xml:space="preserve"> in</w:t>
      </w:r>
      <w:r>
        <w:t xml:space="preserve"> for </w:t>
      </w:r>
      <w:r w:rsidR="00A21A08">
        <w:t>Asset</w:t>
      </w:r>
      <w:r w:rsidR="00C65007">
        <w:t xml:space="preserve"> Management System</w:t>
      </w:r>
      <w:r w:rsidR="00C64F90">
        <w:t xml:space="preserve"> </w:t>
      </w:r>
      <w:r>
        <w:t xml:space="preserve">should be </w:t>
      </w:r>
      <w:r w:rsidR="00A21A08">
        <w:t>Admin</w:t>
      </w:r>
      <w:r>
        <w:t>.</w:t>
      </w:r>
    </w:p>
    <w:p w14:paraId="5FFC8CDC" w14:textId="29B8906A" w:rsidR="009F5790" w:rsidRPr="009F5790" w:rsidRDefault="00D676FE" w:rsidP="00CF058C">
      <w:r>
        <w:t xml:space="preserve">       </w:t>
      </w:r>
    </w:p>
    <w:p w14:paraId="76B4CB6E" w14:textId="00774F7F" w:rsidR="009F5790" w:rsidRPr="009F5790" w:rsidRDefault="009F5790" w:rsidP="00CF058C">
      <w:pPr>
        <w:pStyle w:val="StyleHeading1H1Mainheading1Heading1Heading10Head1h1Sec"/>
      </w:pPr>
      <w:bookmarkStart w:id="10" w:name="_Toc144299912"/>
      <w:bookmarkStart w:id="11" w:name="_Toc145125000"/>
      <w:bookmarkStart w:id="12" w:name="_Toc165439505"/>
      <w:bookmarkStart w:id="13" w:name="_Toc186019614"/>
      <w:bookmarkStart w:id="14" w:name="_Toc302030202"/>
      <w:r w:rsidRPr="009F5790">
        <w:t>Flow of Events</w:t>
      </w:r>
      <w:bookmarkEnd w:id="10"/>
      <w:bookmarkEnd w:id="11"/>
      <w:bookmarkEnd w:id="12"/>
      <w:bookmarkEnd w:id="13"/>
      <w:bookmarkEnd w:id="14"/>
    </w:p>
    <w:p w14:paraId="3DC5690E" w14:textId="0673ED72" w:rsidR="00513662" w:rsidRPr="001C4D77" w:rsidRDefault="009F5790" w:rsidP="007C4ABC">
      <w:pPr>
        <w:pStyle w:val="StyleHeading2Sub-headingH2ChapterNumberAppendixLetterchnh"/>
      </w:pPr>
      <w:bookmarkStart w:id="15" w:name="_Toc144299913"/>
      <w:bookmarkStart w:id="16" w:name="_Toc145125001"/>
      <w:bookmarkStart w:id="17" w:name="_Toc165439506"/>
      <w:bookmarkStart w:id="18" w:name="_Toc186019615"/>
      <w:bookmarkStart w:id="19" w:name="_Toc216505519"/>
      <w:bookmarkStart w:id="20" w:name="_Toc302030203"/>
      <w:r w:rsidRPr="00536C05">
        <w:t>4.1  Basic Flow</w:t>
      </w:r>
      <w:bookmarkEnd w:id="15"/>
      <w:bookmarkEnd w:id="16"/>
      <w:bookmarkEnd w:id="17"/>
      <w:bookmarkEnd w:id="18"/>
      <w:bookmarkEnd w:id="19"/>
      <w:bookmarkEnd w:id="20"/>
    </w:p>
    <w:p w14:paraId="6F83F654" w14:textId="28F1784D" w:rsidR="00513662" w:rsidRDefault="00866B9E" w:rsidP="00CF058C">
      <w:pPr>
        <w:pStyle w:val="Footer"/>
      </w:pPr>
      <w:r>
        <w:rPr>
          <w:b/>
        </w:rPr>
        <w:t xml:space="preserve"> </w:t>
      </w:r>
      <w:r w:rsidR="009F5790" w:rsidRPr="009F5790">
        <w:rPr>
          <w:b/>
        </w:rPr>
        <w:t xml:space="preserve">Name: </w:t>
      </w:r>
      <w:r w:rsidR="00CE228C">
        <w:t xml:space="preserve">Successful </w:t>
      </w:r>
      <w:r w:rsidR="00A21A08">
        <w:t>Request of Approve/Reject</w:t>
      </w:r>
      <w:r w:rsidR="00CA4E70">
        <w:t xml:space="preserve"> in </w:t>
      </w:r>
      <w:r w:rsidR="00A21A08">
        <w:t>Asset</w:t>
      </w:r>
      <w:r w:rsidR="00C65007">
        <w:t xml:space="preserve"> Management System</w:t>
      </w:r>
    </w:p>
    <w:p w14:paraId="37B2B0EB" w14:textId="77777777" w:rsidR="00B06D65" w:rsidRDefault="00B06D65" w:rsidP="00CF058C">
      <w:pPr>
        <w:pStyle w:val="Footer"/>
      </w:pPr>
    </w:p>
    <w:p w14:paraId="19A03ED9" w14:textId="6307E1D3" w:rsidR="00B06D65" w:rsidRDefault="00A21A08" w:rsidP="00CF058C">
      <w:pPr>
        <w:pStyle w:val="ListParagraph"/>
        <w:numPr>
          <w:ilvl w:val="0"/>
          <w:numId w:val="7"/>
        </w:numPr>
      </w:pPr>
      <w:r>
        <w:t>Admin login into the website</w:t>
      </w:r>
    </w:p>
    <w:p w14:paraId="39C72987" w14:textId="302B4268" w:rsidR="00C070CC" w:rsidRDefault="00A21A08" w:rsidP="00CF058C">
      <w:pPr>
        <w:pStyle w:val="ListParagraph"/>
        <w:numPr>
          <w:ilvl w:val="0"/>
          <w:numId w:val="7"/>
        </w:numPr>
      </w:pPr>
      <w:r>
        <w:t>Admin clicks on A</w:t>
      </w:r>
      <w:r w:rsidR="004778C1">
        <w:t>pprove/Reject link</w:t>
      </w:r>
    </w:p>
    <w:p w14:paraId="069F517F" w14:textId="674DC30F" w:rsidR="004778C1" w:rsidRDefault="004778C1" w:rsidP="00CF058C">
      <w:pPr>
        <w:pStyle w:val="ListParagraph"/>
        <w:numPr>
          <w:ilvl w:val="0"/>
          <w:numId w:val="7"/>
        </w:numPr>
      </w:pPr>
      <w:r>
        <w:t>Admin clicks on approved/rejected</w:t>
      </w:r>
    </w:p>
    <w:p w14:paraId="36F57088" w14:textId="735ED412" w:rsidR="009D6096" w:rsidRPr="00DC1893" w:rsidRDefault="009D6096" w:rsidP="00CF058C">
      <w:pPr>
        <w:pStyle w:val="ListParagraph"/>
        <w:numPr>
          <w:ilvl w:val="0"/>
          <w:numId w:val="7"/>
        </w:numPr>
      </w:pPr>
      <w:r>
        <w:t>S</w:t>
      </w:r>
      <w:r w:rsidR="0039386D">
        <w:t xml:space="preserve">ystem displays the message </w:t>
      </w:r>
      <w:r w:rsidR="004713B2">
        <w:t>“Successful</w:t>
      </w:r>
      <w:r w:rsidR="002B4FA3">
        <w:t xml:space="preserve">ly </w:t>
      </w:r>
      <w:r w:rsidR="004778C1">
        <w:t>Approved/Rejected</w:t>
      </w:r>
      <w:r w:rsidR="006354D8">
        <w:t>”</w:t>
      </w:r>
    </w:p>
    <w:p w14:paraId="1CEC7B42" w14:textId="77777777" w:rsidR="009D6096" w:rsidRPr="00DC1893" w:rsidRDefault="009D6096" w:rsidP="00CF058C"/>
    <w:p w14:paraId="40F5D6A2" w14:textId="77777777" w:rsidR="00B7023A" w:rsidRDefault="00B7023A" w:rsidP="00CF058C"/>
    <w:p w14:paraId="078DBFF3" w14:textId="5AED3B4F" w:rsidR="009F5790" w:rsidRPr="009F5790" w:rsidRDefault="009F5790" w:rsidP="00702E7F">
      <w:pPr>
        <w:pStyle w:val="StyleHeading2Sub-headingH2ChapterNumberAppendixLetterchnh"/>
      </w:pPr>
    </w:p>
    <w:p w14:paraId="6B8933E4" w14:textId="5A0937AA" w:rsidR="00B67E7B" w:rsidRDefault="0064512A" w:rsidP="00702E7F">
      <w:pPr>
        <w:pStyle w:val="ListParagraph"/>
        <w:ind w:left="360"/>
        <w:rPr>
          <w:rFonts w:asciiTheme="majorHAnsi" w:hAnsiTheme="majorHAnsi" w:cstheme="majorHAnsi"/>
          <w:szCs w:val="22"/>
        </w:rPr>
      </w:pPr>
      <w:r>
        <w:t xml:space="preserve">       </w:t>
      </w:r>
    </w:p>
    <w:p w14:paraId="36882204" w14:textId="63EC1FD5" w:rsidR="00A249CA" w:rsidRDefault="002B1A21" w:rsidP="007C4ABC">
      <w:pPr>
        <w:pStyle w:val="StyleHeading2Sub-headingH2ChapterNumberAppendixLetterchnh"/>
      </w:pPr>
      <w:bookmarkStart w:id="21" w:name="_Toc141844800"/>
      <w:bookmarkStart w:id="22" w:name="_Toc143500967"/>
      <w:bookmarkStart w:id="23" w:name="_Toc144299918"/>
      <w:bookmarkStart w:id="24" w:name="_Toc145125005"/>
      <w:r>
        <w:t xml:space="preserve">Exception Flow  1: </w:t>
      </w:r>
      <w:r w:rsidR="00121302">
        <w:t xml:space="preserve">unsuccessfull </w:t>
      </w:r>
      <w:r w:rsidR="004778C1">
        <w:t xml:space="preserve">Approve/Reject </w:t>
      </w:r>
      <w:r w:rsidR="00A32D91">
        <w:t xml:space="preserve">in </w:t>
      </w:r>
      <w:r w:rsidR="004778C1">
        <w:t>Asset</w:t>
      </w:r>
      <w:r w:rsidR="00C65007">
        <w:t xml:space="preserve"> Management System</w:t>
      </w:r>
      <w:r w:rsidR="00121302">
        <w:t xml:space="preserve"> </w:t>
      </w:r>
      <w:r w:rsidR="00502C5C">
        <w:t xml:space="preserve"> </w:t>
      </w:r>
      <w:r w:rsidR="00A249CA">
        <w:t xml:space="preserve">due To </w:t>
      </w:r>
      <w:r w:rsidR="00702E7F">
        <w:t>not selecting anything</w:t>
      </w:r>
    </w:p>
    <w:p w14:paraId="20E495EB" w14:textId="29834EAD" w:rsidR="004778C1" w:rsidRDefault="004778C1" w:rsidP="004778C1">
      <w:r>
        <w:t>1.Admin login into the website</w:t>
      </w:r>
    </w:p>
    <w:p w14:paraId="7C582BFD" w14:textId="32029E65" w:rsidR="004778C1" w:rsidRDefault="004778C1" w:rsidP="004778C1">
      <w:r>
        <w:t>2.Admin clicks on Approve/Reject link</w:t>
      </w:r>
    </w:p>
    <w:p w14:paraId="44696DC0" w14:textId="0B7CABFA" w:rsidR="00A249CA" w:rsidRDefault="004778C1" w:rsidP="004778C1">
      <w:pPr>
        <w:ind w:left="0"/>
      </w:pPr>
      <w:r>
        <w:t xml:space="preserve">               3.Admin clicks on approved/rejected</w:t>
      </w:r>
    </w:p>
    <w:p w14:paraId="21FBC779" w14:textId="41C7DADE" w:rsidR="00FD29E6" w:rsidRDefault="004778C1" w:rsidP="004778C1">
      <w:pPr>
        <w:ind w:left="0"/>
      </w:pPr>
      <w:r>
        <w:t xml:space="preserve">               4.</w:t>
      </w:r>
      <w:r w:rsidR="00A249CA">
        <w:t>System displays the message “</w:t>
      </w:r>
      <w:r w:rsidR="00205F0F">
        <w:t xml:space="preserve">Please </w:t>
      </w:r>
      <w:r w:rsidR="002B4FA3">
        <w:t>Approve/Reject</w:t>
      </w:r>
      <w:r w:rsidR="00205F0F">
        <w:t xml:space="preserve"> the fields</w:t>
      </w:r>
      <w:r w:rsidR="00A249CA">
        <w:t>”</w:t>
      </w:r>
    </w:p>
    <w:p w14:paraId="2DD8C741" w14:textId="2E62398D" w:rsidR="007C4ABC" w:rsidRDefault="007C4ABC" w:rsidP="007C4ABC">
      <w:pPr>
        <w:pStyle w:val="StyleHeading2Sub-headingH2ChapterNumberAppendixLetterchnh"/>
      </w:pPr>
    </w:p>
    <w:p w14:paraId="54E14FF0" w14:textId="3200FF96" w:rsidR="002B4FA3" w:rsidRDefault="002B4FA3" w:rsidP="002B4FA3">
      <w:pPr>
        <w:pStyle w:val="StyleHeading2Sub-headingH2ChapterNumberAppendixLetterchnh"/>
      </w:pPr>
      <w:r>
        <w:t xml:space="preserve">Exception Flow  2: unsuccessfull Approve/Reject in Asset Management System  due To </w:t>
      </w:r>
      <w:r w:rsidRPr="00304EDE">
        <w:t>Web Server Down</w:t>
      </w:r>
      <w:r>
        <w:t xml:space="preserve"> </w:t>
      </w:r>
    </w:p>
    <w:p w14:paraId="368867A7" w14:textId="77777777" w:rsidR="002B4FA3" w:rsidRDefault="002B4FA3" w:rsidP="002B4FA3">
      <w:pPr>
        <w:ind w:left="0"/>
      </w:pPr>
      <w:r>
        <w:t xml:space="preserve">               </w:t>
      </w:r>
    </w:p>
    <w:p w14:paraId="4FE3F2DD" w14:textId="12E9D443" w:rsidR="002B4FA3" w:rsidRDefault="002B4FA3" w:rsidP="002B4FA3">
      <w:pPr>
        <w:ind w:left="0"/>
      </w:pPr>
      <w:r>
        <w:t xml:space="preserve">               1.Admin login into the website</w:t>
      </w:r>
    </w:p>
    <w:p w14:paraId="39C56E62" w14:textId="7C4FA7AB" w:rsidR="002B4FA3" w:rsidRDefault="002B4FA3" w:rsidP="002B4FA3">
      <w:pPr>
        <w:ind w:left="0"/>
      </w:pPr>
      <w:r>
        <w:t xml:space="preserve">               2.Admin clicks on Approve/Reject link</w:t>
      </w:r>
    </w:p>
    <w:p w14:paraId="662887C1" w14:textId="77777777" w:rsidR="002B4FA3" w:rsidRDefault="002B4FA3" w:rsidP="002B4FA3">
      <w:pPr>
        <w:ind w:left="0"/>
      </w:pPr>
      <w:r>
        <w:t xml:space="preserve">               3.Admin clicks on approved/rejected</w:t>
      </w:r>
    </w:p>
    <w:p w14:paraId="3BECF55E" w14:textId="2C34423D" w:rsidR="002B4FA3" w:rsidRDefault="002B4FA3" w:rsidP="002B4FA3">
      <w:pPr>
        <w:ind w:left="0"/>
      </w:pPr>
      <w:r>
        <w:t xml:space="preserve">               4.System displays the message “</w:t>
      </w:r>
      <w:r w:rsidRPr="00304EDE">
        <w:t>Web Server Down</w:t>
      </w:r>
      <w:r>
        <w:t>”</w:t>
      </w:r>
    </w:p>
    <w:p w14:paraId="26729220" w14:textId="744D16BD" w:rsidR="002B4FA3" w:rsidRDefault="002B4FA3" w:rsidP="002B4FA3">
      <w:pPr>
        <w:pStyle w:val="StyleHeading2Sub-headingH2ChapterNumberAppendixLetterchnh"/>
      </w:pPr>
      <w:r>
        <w:t xml:space="preserve">Exception Flow  3: unsuccessfull Approve/Reject in Asset Management System  due To </w:t>
      </w:r>
      <w:r w:rsidRPr="002B4FA3">
        <w:t xml:space="preserve"> </w:t>
      </w:r>
      <w:r w:rsidRPr="00304EDE">
        <w:t xml:space="preserve">Database Connectivity Error </w:t>
      </w:r>
    </w:p>
    <w:p w14:paraId="145C9C23" w14:textId="77777777" w:rsidR="002B4FA3" w:rsidRDefault="002B4FA3" w:rsidP="002B4FA3">
      <w:pPr>
        <w:ind w:left="0"/>
      </w:pPr>
      <w:r>
        <w:t xml:space="preserve">               </w:t>
      </w:r>
    </w:p>
    <w:p w14:paraId="3FDE9B45" w14:textId="77777777" w:rsidR="002B4FA3" w:rsidRDefault="002B4FA3" w:rsidP="002B4FA3">
      <w:pPr>
        <w:ind w:left="0"/>
      </w:pPr>
      <w:r>
        <w:t xml:space="preserve">               1.Admin login into the website</w:t>
      </w:r>
    </w:p>
    <w:p w14:paraId="59F77484" w14:textId="77777777" w:rsidR="002B4FA3" w:rsidRDefault="002B4FA3" w:rsidP="002B4FA3">
      <w:pPr>
        <w:ind w:left="0"/>
      </w:pPr>
      <w:r>
        <w:t xml:space="preserve">               2.Admin clicks on Approve/Reject link</w:t>
      </w:r>
    </w:p>
    <w:p w14:paraId="053DCC9D" w14:textId="77777777" w:rsidR="002B4FA3" w:rsidRDefault="002B4FA3" w:rsidP="002B4FA3">
      <w:pPr>
        <w:ind w:left="0"/>
      </w:pPr>
      <w:r>
        <w:t xml:space="preserve">               3.Admin clicks on approved/rejected</w:t>
      </w:r>
    </w:p>
    <w:p w14:paraId="2EDF62A7" w14:textId="4C20EE6D" w:rsidR="002B4FA3" w:rsidRDefault="002B4FA3" w:rsidP="002B4FA3">
      <w:pPr>
        <w:ind w:left="0"/>
      </w:pPr>
      <w:r>
        <w:t xml:space="preserve">               4.System displays the message “</w:t>
      </w:r>
      <w:r w:rsidRPr="00304EDE">
        <w:t>Database Connectivity Error</w:t>
      </w:r>
      <w:r>
        <w:t>”</w:t>
      </w:r>
    </w:p>
    <w:p w14:paraId="42DD69D6" w14:textId="353EBC7C" w:rsidR="002B4FA3" w:rsidRDefault="002B4FA3" w:rsidP="002B4FA3">
      <w:pPr>
        <w:pStyle w:val="StyleHeading2Sub-headingH2ChapterNumberAppendixLetterchnh"/>
      </w:pPr>
      <w:r>
        <w:t xml:space="preserve">Exception Flow  4: unsuccessfull Approve/Reject in Asset Management System  due To </w:t>
      </w:r>
      <w:r w:rsidRPr="002B4FA3">
        <w:t xml:space="preserve"> </w:t>
      </w:r>
      <w:r w:rsidRPr="00304EDE">
        <w:t>Network Connectivity Error</w:t>
      </w:r>
    </w:p>
    <w:p w14:paraId="43320CFC" w14:textId="77777777" w:rsidR="002B4FA3" w:rsidRDefault="002B4FA3" w:rsidP="002B4FA3">
      <w:pPr>
        <w:ind w:left="0"/>
      </w:pPr>
      <w:r>
        <w:t xml:space="preserve">               </w:t>
      </w:r>
    </w:p>
    <w:p w14:paraId="7228FC01" w14:textId="77777777" w:rsidR="002B4FA3" w:rsidRDefault="002B4FA3" w:rsidP="002B4FA3">
      <w:pPr>
        <w:ind w:left="0"/>
      </w:pPr>
      <w:r>
        <w:t xml:space="preserve">               1.Admin login into the website</w:t>
      </w:r>
    </w:p>
    <w:p w14:paraId="2958B81D" w14:textId="77777777" w:rsidR="002B4FA3" w:rsidRDefault="002B4FA3" w:rsidP="002B4FA3">
      <w:pPr>
        <w:ind w:left="0"/>
      </w:pPr>
      <w:r>
        <w:t xml:space="preserve">               2.Admin clicks on Approve/Reject link</w:t>
      </w:r>
    </w:p>
    <w:p w14:paraId="4B9BECDA" w14:textId="77777777" w:rsidR="002B4FA3" w:rsidRDefault="002B4FA3" w:rsidP="002B4FA3">
      <w:pPr>
        <w:ind w:left="0"/>
      </w:pPr>
      <w:r>
        <w:t xml:space="preserve">               3.Admin clicks on approved/rejected</w:t>
      </w:r>
    </w:p>
    <w:p w14:paraId="37DA4981" w14:textId="74C1FFFE" w:rsidR="002B4FA3" w:rsidRDefault="002B4FA3" w:rsidP="002B4FA3">
      <w:pPr>
        <w:ind w:left="0"/>
      </w:pPr>
      <w:r>
        <w:t xml:space="preserve">               4.System displays the message “</w:t>
      </w:r>
      <w:r w:rsidRPr="00304EDE">
        <w:t>Network Connectivity Error</w:t>
      </w:r>
      <w:r>
        <w:t>”</w:t>
      </w:r>
    </w:p>
    <w:p w14:paraId="4AD85C50" w14:textId="77777777" w:rsidR="002B4FA3" w:rsidRDefault="002B4FA3" w:rsidP="002B4FA3">
      <w:pPr>
        <w:pStyle w:val="StyleHeading2Sub-headingH2ChapterNumberAppendixLetterchnh"/>
      </w:pPr>
    </w:p>
    <w:p w14:paraId="0946A520" w14:textId="77777777" w:rsidR="002B4FA3" w:rsidRDefault="002B4FA3" w:rsidP="007C4ABC">
      <w:pPr>
        <w:pStyle w:val="StyleHeading2Sub-headingH2ChapterNumberAppendixLetterchnh"/>
      </w:pPr>
    </w:p>
    <w:p w14:paraId="3F496EBD" w14:textId="77777777" w:rsidR="00924121" w:rsidRDefault="00924121" w:rsidP="00450D10">
      <w:pPr>
        <w:ind w:left="0"/>
      </w:pPr>
    </w:p>
    <w:p w14:paraId="348E452A" w14:textId="0631C8C9" w:rsidR="00B67E7B" w:rsidRPr="009F5790" w:rsidRDefault="00B67E7B" w:rsidP="00CF058C">
      <w:pPr>
        <w:pStyle w:val="Caption"/>
      </w:pPr>
      <w:r>
        <w:tab/>
      </w:r>
    </w:p>
    <w:p w14:paraId="028B5EC2" w14:textId="7DF47A07" w:rsidR="009F5790" w:rsidRPr="009F5790" w:rsidRDefault="009F5790" w:rsidP="00CF058C">
      <w:pPr>
        <w:pStyle w:val="StyleHeading1H1Mainheading1Heading1Heading10Head1h1Sec"/>
      </w:pPr>
      <w:bookmarkStart w:id="25" w:name="_Toc144299927"/>
      <w:bookmarkStart w:id="26" w:name="_Toc145125013"/>
      <w:bookmarkStart w:id="27" w:name="_Toc165439511"/>
      <w:bookmarkStart w:id="28" w:name="_Toc186019620"/>
      <w:bookmarkStart w:id="29" w:name="_Toc302030208"/>
      <w:bookmarkEnd w:id="21"/>
      <w:bookmarkEnd w:id="22"/>
      <w:bookmarkEnd w:id="23"/>
      <w:bookmarkEnd w:id="24"/>
      <w:r w:rsidRPr="009F5790">
        <w:t>Post Conditions</w:t>
      </w:r>
      <w:bookmarkEnd w:id="25"/>
      <w:bookmarkEnd w:id="26"/>
      <w:bookmarkEnd w:id="27"/>
      <w:bookmarkEnd w:id="28"/>
      <w:bookmarkEnd w:id="29"/>
    </w:p>
    <w:p w14:paraId="332A8832" w14:textId="77777777" w:rsidR="009F5790" w:rsidRPr="009F5790" w:rsidRDefault="009F5790" w:rsidP="00CF058C">
      <w:pPr>
        <w:pStyle w:val="BodyText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4"/>
        <w:gridCol w:w="6346"/>
      </w:tblGrid>
      <w:tr w:rsidR="009F5790" w:rsidRPr="009F5790" w14:paraId="0A18AD99" w14:textId="77777777" w:rsidTr="00C37A1D">
        <w:trPr>
          <w:trHeight w:val="504"/>
          <w:tblHeader/>
        </w:trPr>
        <w:tc>
          <w:tcPr>
            <w:tcW w:w="3534" w:type="dxa"/>
          </w:tcPr>
          <w:p w14:paraId="01B7B884" w14:textId="77777777" w:rsidR="009F5790" w:rsidRPr="009F5790" w:rsidRDefault="009F5790" w:rsidP="00CF058C">
            <w:r w:rsidRPr="009F5790">
              <w:t>Flow Name</w:t>
            </w:r>
          </w:p>
        </w:tc>
        <w:tc>
          <w:tcPr>
            <w:tcW w:w="6346" w:type="dxa"/>
          </w:tcPr>
          <w:p w14:paraId="002E44F9" w14:textId="77777777" w:rsidR="009F5790" w:rsidRPr="009F5790" w:rsidRDefault="009F5790" w:rsidP="00CF058C">
            <w:r w:rsidRPr="009F5790">
              <w:t>Post Condition</w:t>
            </w:r>
          </w:p>
        </w:tc>
      </w:tr>
      <w:tr w:rsidR="009F5790" w:rsidRPr="009F5790" w14:paraId="157725F0" w14:textId="77777777" w:rsidTr="00C37A1D">
        <w:trPr>
          <w:trHeight w:val="1399"/>
        </w:trPr>
        <w:tc>
          <w:tcPr>
            <w:tcW w:w="3534" w:type="dxa"/>
          </w:tcPr>
          <w:p w14:paraId="6FC88656" w14:textId="55630F2E" w:rsidR="009F5790" w:rsidRPr="009F5790" w:rsidRDefault="00F02886" w:rsidP="00CF058C">
            <w:r>
              <w:t xml:space="preserve"> </w:t>
            </w:r>
            <w:r w:rsidR="008D5133">
              <w:t>Successful</w:t>
            </w:r>
            <w:r w:rsidR="00593E8E">
              <w:t xml:space="preserve"> </w:t>
            </w:r>
            <w:r w:rsidR="00450D10">
              <w:t>search</w:t>
            </w:r>
            <w:r w:rsidR="009A11F4">
              <w:t xml:space="preserve"> in </w:t>
            </w:r>
            <w:r w:rsidR="002B4FA3">
              <w:t>Asset</w:t>
            </w:r>
            <w:r w:rsidR="00C65007">
              <w:t xml:space="preserve"> Management System</w:t>
            </w:r>
            <w:r w:rsidR="00593E8E">
              <w:t xml:space="preserve"> </w:t>
            </w:r>
          </w:p>
        </w:tc>
        <w:tc>
          <w:tcPr>
            <w:tcW w:w="6346" w:type="dxa"/>
          </w:tcPr>
          <w:p w14:paraId="7AD6974C" w14:textId="27883795" w:rsidR="009F5790" w:rsidRPr="008004D0" w:rsidRDefault="008D5133" w:rsidP="00450D10">
            <w:pPr>
              <w:pStyle w:val="infoblue"/>
            </w:pPr>
            <w:r w:rsidRPr="00B41395">
              <w:t>System displays the message “</w:t>
            </w:r>
            <w:r w:rsidR="002B4FA3">
              <w:t>Successfully Approved/Rejected</w:t>
            </w:r>
            <w:r w:rsidRPr="00B41395">
              <w:t xml:space="preserve">” </w:t>
            </w:r>
          </w:p>
        </w:tc>
      </w:tr>
      <w:tr w:rsidR="009F5790" w:rsidRPr="009F5790" w14:paraId="17525C3D" w14:textId="77777777" w:rsidTr="00C37A1D">
        <w:trPr>
          <w:trHeight w:val="1632"/>
        </w:trPr>
        <w:tc>
          <w:tcPr>
            <w:tcW w:w="3534" w:type="dxa"/>
          </w:tcPr>
          <w:p w14:paraId="16F72E40" w14:textId="1A1A2329" w:rsidR="009F5790" w:rsidRPr="009F5790" w:rsidRDefault="008D5133" w:rsidP="00696DD3">
            <w:r>
              <w:lastRenderedPageBreak/>
              <w:t xml:space="preserve">Unsuccessful </w:t>
            </w:r>
            <w:r w:rsidR="00B819AF">
              <w:t>Approve/Reject</w:t>
            </w:r>
            <w:r w:rsidR="00E819D0">
              <w:t xml:space="preserve"> </w:t>
            </w:r>
            <w:r w:rsidR="00B819AF">
              <w:t>Asset</w:t>
            </w:r>
            <w:r w:rsidR="00C65007">
              <w:t xml:space="preserve"> Management System</w:t>
            </w:r>
            <w:r w:rsidR="00CB6C04">
              <w:t xml:space="preserve"> Registration </w:t>
            </w:r>
            <w:r w:rsidR="00726D84">
              <w:t xml:space="preserve">due to </w:t>
            </w:r>
            <w:r w:rsidR="00696DD3">
              <w:t>not selecting any fields</w:t>
            </w:r>
          </w:p>
        </w:tc>
        <w:tc>
          <w:tcPr>
            <w:tcW w:w="6346" w:type="dxa"/>
          </w:tcPr>
          <w:p w14:paraId="23B5FA5C" w14:textId="205AD14D" w:rsidR="009F5790" w:rsidRPr="009F5790" w:rsidRDefault="008D5133" w:rsidP="00696DD3">
            <w:r>
              <w:t>System displays the error messag</w:t>
            </w:r>
            <w:r w:rsidR="00CB6C04">
              <w:t xml:space="preserve">e </w:t>
            </w:r>
            <w:r w:rsidR="001A5A57">
              <w:t>“</w:t>
            </w:r>
            <w:r w:rsidR="00696DD3">
              <w:t xml:space="preserve">Please </w:t>
            </w:r>
            <w:r w:rsidR="00B819AF">
              <w:t>Approve/Rejecte</w:t>
            </w:r>
            <w:r w:rsidR="00696DD3">
              <w:t xml:space="preserve"> the required fields</w:t>
            </w:r>
            <w:r w:rsidR="004A640F">
              <w:t xml:space="preserve">” </w:t>
            </w:r>
          </w:p>
        </w:tc>
      </w:tr>
      <w:tr w:rsidR="008D5133" w:rsidRPr="009F5790" w14:paraId="01B49643" w14:textId="77777777" w:rsidTr="00C37A1D">
        <w:trPr>
          <w:trHeight w:val="1049"/>
        </w:trPr>
        <w:tc>
          <w:tcPr>
            <w:tcW w:w="3534" w:type="dxa"/>
          </w:tcPr>
          <w:p w14:paraId="337DB597" w14:textId="7A3A9AB0" w:rsidR="008D5133" w:rsidRPr="009F5790" w:rsidRDefault="008D5133" w:rsidP="00CF058C">
            <w:r w:rsidRPr="00304EDE">
              <w:t>Web Server Down</w:t>
            </w:r>
          </w:p>
        </w:tc>
        <w:tc>
          <w:tcPr>
            <w:tcW w:w="6346" w:type="dxa"/>
          </w:tcPr>
          <w:p w14:paraId="78AC3685" w14:textId="77C0B56F" w:rsidR="008D5133" w:rsidRPr="009F5790" w:rsidRDefault="008D5133" w:rsidP="00CF058C">
            <w:r w:rsidRPr="00304EDE">
              <w:t>The system should display an error message to the user regarding web server unavailability problem</w:t>
            </w:r>
            <w:r w:rsidR="004039A0">
              <w:t>.</w:t>
            </w:r>
          </w:p>
        </w:tc>
      </w:tr>
      <w:tr w:rsidR="008D5133" w:rsidRPr="009F5790" w14:paraId="45C5ACD6" w14:textId="77777777" w:rsidTr="00C37A1D">
        <w:trPr>
          <w:trHeight w:val="1087"/>
        </w:trPr>
        <w:tc>
          <w:tcPr>
            <w:tcW w:w="3534" w:type="dxa"/>
          </w:tcPr>
          <w:p w14:paraId="16063666" w14:textId="3FB60A55" w:rsidR="008D5133" w:rsidRPr="009F5790" w:rsidRDefault="008D5133" w:rsidP="00CF058C">
            <w:r w:rsidRPr="00304EDE">
              <w:t>Database Connectivity Error</w:t>
            </w:r>
          </w:p>
        </w:tc>
        <w:tc>
          <w:tcPr>
            <w:tcW w:w="6346" w:type="dxa"/>
          </w:tcPr>
          <w:p w14:paraId="0761960A" w14:textId="36FD53CB" w:rsidR="008D5133" w:rsidRPr="009F5790" w:rsidRDefault="008D5133" w:rsidP="00CF058C">
            <w:r w:rsidRPr="00304EDE">
              <w:t>The system should display an error message to the user regarding the database connectivity problem</w:t>
            </w:r>
            <w:r w:rsidR="004039A0">
              <w:t>.</w:t>
            </w:r>
          </w:p>
        </w:tc>
      </w:tr>
      <w:tr w:rsidR="008D5133" w:rsidRPr="009F5790" w14:paraId="5B7190DF" w14:textId="77777777" w:rsidTr="00C37A1D">
        <w:trPr>
          <w:trHeight w:val="1049"/>
        </w:trPr>
        <w:tc>
          <w:tcPr>
            <w:tcW w:w="3534" w:type="dxa"/>
          </w:tcPr>
          <w:p w14:paraId="5AD8C2AE" w14:textId="0FC58CAC" w:rsidR="008D5133" w:rsidRPr="009F5790" w:rsidRDefault="008D5133" w:rsidP="00CF058C">
            <w:r w:rsidRPr="00304EDE">
              <w:t>Network Connectivity Error</w:t>
            </w:r>
          </w:p>
        </w:tc>
        <w:tc>
          <w:tcPr>
            <w:tcW w:w="6346" w:type="dxa"/>
          </w:tcPr>
          <w:p w14:paraId="48B178BC" w14:textId="2F845EF3" w:rsidR="008D5133" w:rsidRPr="009F5790" w:rsidRDefault="008D5133" w:rsidP="00CF058C">
            <w:r w:rsidRPr="00304EDE">
              <w:t>The system should display an error message to the user regarding the network connectivity problem</w:t>
            </w:r>
            <w:r w:rsidR="004039A0">
              <w:t>.</w:t>
            </w:r>
          </w:p>
        </w:tc>
      </w:tr>
    </w:tbl>
    <w:p w14:paraId="3AFBA43F" w14:textId="77777777" w:rsidR="009F5790" w:rsidRPr="009F5790" w:rsidRDefault="009F5790" w:rsidP="00CF058C"/>
    <w:p w14:paraId="62D8D5BC" w14:textId="77777777" w:rsidR="009F5790" w:rsidRDefault="009F5790" w:rsidP="00CF058C"/>
    <w:p w14:paraId="3237D3E7" w14:textId="77777777" w:rsidR="00B7023A" w:rsidRDefault="00B7023A" w:rsidP="00CF058C"/>
    <w:p w14:paraId="7434BFDB" w14:textId="77777777" w:rsidR="00B7023A" w:rsidRDefault="00B7023A" w:rsidP="00CF058C"/>
    <w:p w14:paraId="26B12F11" w14:textId="77777777" w:rsidR="00B7023A" w:rsidRDefault="00B7023A" w:rsidP="00CF058C"/>
    <w:p w14:paraId="7667786A" w14:textId="77777777" w:rsidR="00B7023A" w:rsidRDefault="00B7023A" w:rsidP="00CF058C"/>
    <w:p w14:paraId="7A836128" w14:textId="77777777" w:rsidR="00B7023A" w:rsidRDefault="00B7023A" w:rsidP="00CF058C"/>
    <w:p w14:paraId="1D33360B" w14:textId="77777777" w:rsidR="00B7023A" w:rsidRDefault="00B7023A" w:rsidP="00CF058C"/>
    <w:p w14:paraId="50ACF6DF" w14:textId="77777777" w:rsidR="00B7023A" w:rsidRDefault="00B7023A" w:rsidP="00CF058C"/>
    <w:p w14:paraId="1687AFAB" w14:textId="77777777" w:rsidR="00B7023A" w:rsidRPr="009F5790" w:rsidRDefault="00B7023A" w:rsidP="00CF058C"/>
    <w:p w14:paraId="338C66C3" w14:textId="1A3BDB41" w:rsidR="009F5790" w:rsidRPr="009F5790" w:rsidRDefault="009F5790" w:rsidP="00CF058C">
      <w:pPr>
        <w:pStyle w:val="StyleHeading1H1Mainheading1Heading1Heading10Head1h1Sec"/>
      </w:pPr>
      <w:bookmarkStart w:id="30" w:name="_Toc144299928"/>
      <w:bookmarkStart w:id="31" w:name="_Toc145125014"/>
      <w:bookmarkStart w:id="32" w:name="_Toc165439512"/>
      <w:bookmarkStart w:id="33" w:name="_Toc186019621"/>
      <w:bookmarkStart w:id="34" w:name="_Toc302030209"/>
      <w:r w:rsidRPr="009F5790">
        <w:t>Special Requirements</w:t>
      </w:r>
      <w:bookmarkEnd w:id="30"/>
      <w:bookmarkEnd w:id="31"/>
      <w:bookmarkEnd w:id="32"/>
      <w:bookmarkEnd w:id="33"/>
      <w:bookmarkEnd w:id="34"/>
    </w:p>
    <w:p w14:paraId="0DDC14E5" w14:textId="1D1874F0" w:rsidR="00437744" w:rsidRPr="0004791E" w:rsidRDefault="00437744" w:rsidP="007C4ABC">
      <w:pPr>
        <w:pStyle w:val="StyleHeading2Sub-headingH2ChapterNumberAppendixLetterchnh"/>
      </w:pPr>
      <w:bookmarkStart w:id="35" w:name="_Toc458607236"/>
      <w:r>
        <w:t>Performance</w:t>
      </w:r>
      <w:bookmarkEnd w:id="35"/>
      <w:r w:rsidRPr="0004791E">
        <w:t xml:space="preserve"> </w:t>
      </w:r>
    </w:p>
    <w:p w14:paraId="6D41DF53" w14:textId="535B8033" w:rsidR="002019B8" w:rsidRPr="002019B8" w:rsidRDefault="00EC73D1" w:rsidP="00B819AF">
      <w:pPr>
        <w:pStyle w:val="Caption"/>
      </w:pPr>
      <w:bookmarkStart w:id="36" w:name="_Toc458607237"/>
      <w:r>
        <w:t xml:space="preserve">The </w:t>
      </w:r>
      <w:r w:rsidR="00B819AF">
        <w:t>Admin</w:t>
      </w:r>
      <w:r>
        <w:t xml:space="preserve"> should receive a mail regarding all the details </w:t>
      </w:r>
      <w:r w:rsidR="00775AF4">
        <w:t xml:space="preserve">have been </w:t>
      </w:r>
      <w:r w:rsidR="00B819AF">
        <w:t>approved/rejected</w:t>
      </w:r>
    </w:p>
    <w:p w14:paraId="3E235CA3" w14:textId="13C6238F" w:rsidR="00437744" w:rsidRPr="0004791E" w:rsidRDefault="00437744" w:rsidP="007C4ABC">
      <w:pPr>
        <w:pStyle w:val="StyleHeading2Sub-headingH2ChapterNumberAppendixLetterchnh"/>
      </w:pPr>
      <w:r>
        <w:t>Availability</w:t>
      </w:r>
      <w:bookmarkEnd w:id="36"/>
      <w:r>
        <w:t xml:space="preserve"> </w:t>
      </w:r>
    </w:p>
    <w:p w14:paraId="0AD85A7C" w14:textId="77777777" w:rsidR="00437744" w:rsidRDefault="00437744" w:rsidP="00CF058C">
      <w:pPr>
        <w:pStyle w:val="ListParagraph"/>
        <w:numPr>
          <w:ilvl w:val="1"/>
          <w:numId w:val="9"/>
        </w:numPr>
        <w:rPr>
          <w:b/>
        </w:rPr>
      </w:pPr>
      <w:r w:rsidRPr="00B10BC4">
        <w:t>Application is up and running 24*7</w:t>
      </w:r>
      <w:r>
        <w:t>.</w:t>
      </w:r>
    </w:p>
    <w:p w14:paraId="1DDA0646" w14:textId="77777777" w:rsidR="009F5790" w:rsidRPr="009F5790" w:rsidRDefault="009F5790" w:rsidP="00CF058C">
      <w:pPr>
        <w:pStyle w:val="infoblue"/>
      </w:pPr>
    </w:p>
    <w:p w14:paraId="3FFBD451" w14:textId="77777777" w:rsidR="009F5790" w:rsidRPr="009F5790" w:rsidRDefault="009F5790" w:rsidP="00CF058C">
      <w:pPr>
        <w:pStyle w:val="infoblue"/>
      </w:pPr>
    </w:p>
    <w:p w14:paraId="7B4B821C" w14:textId="5AEEF3BD" w:rsidR="009F5790" w:rsidRDefault="009F5790" w:rsidP="00CF058C">
      <w:pPr>
        <w:pStyle w:val="StyleHeading1H1Mainheading1Heading1Heading10Head1h1Sec"/>
      </w:pPr>
      <w:bookmarkStart w:id="37" w:name="_Toc144299930"/>
      <w:bookmarkStart w:id="38" w:name="_Toc145125016"/>
      <w:bookmarkStart w:id="39" w:name="_Toc165439515"/>
      <w:bookmarkStart w:id="40" w:name="_Toc186019624"/>
      <w:bookmarkStart w:id="41" w:name="_Toc302030212"/>
      <w:r w:rsidRPr="009F5790">
        <w:lastRenderedPageBreak/>
        <w:t>Business Rules</w:t>
      </w:r>
      <w:bookmarkEnd w:id="37"/>
      <w:bookmarkEnd w:id="38"/>
      <w:bookmarkEnd w:id="39"/>
      <w:bookmarkEnd w:id="40"/>
      <w:bookmarkEnd w:id="41"/>
    </w:p>
    <w:p w14:paraId="33031155" w14:textId="77777777" w:rsidR="005A46D5" w:rsidRPr="009F5790" w:rsidRDefault="005A46D5" w:rsidP="00CF058C">
      <w:pPr>
        <w:pStyle w:val="StyleHeading1H1Mainheading1Heading1Heading10Head1h1Sec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5"/>
        <w:gridCol w:w="3968"/>
        <w:gridCol w:w="3221"/>
      </w:tblGrid>
      <w:tr w:rsidR="009F5790" w:rsidRPr="009F5790" w14:paraId="5DA241AB" w14:textId="77777777" w:rsidTr="00B7023A">
        <w:trPr>
          <w:trHeight w:val="504"/>
          <w:tblHeader/>
        </w:trPr>
        <w:tc>
          <w:tcPr>
            <w:tcW w:w="2475" w:type="dxa"/>
            <w:shd w:val="clear" w:color="auto" w:fill="F3F3F3"/>
          </w:tcPr>
          <w:p w14:paraId="1ACB541A" w14:textId="77777777" w:rsidR="009F5790" w:rsidRPr="00B7023A" w:rsidRDefault="009F5790" w:rsidP="00CF058C">
            <w:r w:rsidRPr="00B7023A">
              <w:t>Business Rule Name</w:t>
            </w:r>
          </w:p>
        </w:tc>
        <w:tc>
          <w:tcPr>
            <w:tcW w:w="3968" w:type="dxa"/>
            <w:shd w:val="clear" w:color="auto" w:fill="F3F3F3"/>
          </w:tcPr>
          <w:p w14:paraId="05661A87" w14:textId="77777777" w:rsidR="009F5790" w:rsidRPr="00B7023A" w:rsidRDefault="009F5790" w:rsidP="00CF058C">
            <w:r w:rsidRPr="00B7023A">
              <w:t>Business Rule Description</w:t>
            </w:r>
          </w:p>
        </w:tc>
        <w:tc>
          <w:tcPr>
            <w:tcW w:w="3221" w:type="dxa"/>
            <w:shd w:val="clear" w:color="auto" w:fill="F3F3F3"/>
          </w:tcPr>
          <w:p w14:paraId="39145F8C" w14:textId="77777777" w:rsidR="009F5790" w:rsidRPr="00B7023A" w:rsidRDefault="009F5790" w:rsidP="00CF058C">
            <w:r w:rsidRPr="00B7023A">
              <w:t>System action (if BR fails)</w:t>
            </w:r>
          </w:p>
        </w:tc>
      </w:tr>
      <w:tr w:rsidR="009F5790" w:rsidRPr="009F5790" w14:paraId="5E4F9659" w14:textId="77777777" w:rsidTr="00B7023A">
        <w:trPr>
          <w:trHeight w:val="1170"/>
        </w:trPr>
        <w:tc>
          <w:tcPr>
            <w:tcW w:w="2475" w:type="dxa"/>
          </w:tcPr>
          <w:p w14:paraId="34BE25B9" w14:textId="4336A7C0" w:rsidR="009F5790" w:rsidRPr="00135055" w:rsidRDefault="00207CB3" w:rsidP="00CF058C">
            <w:pPr>
              <w:pStyle w:val="infoblue"/>
            </w:pPr>
            <w:r w:rsidRPr="00135055">
              <w:t>BR01</w:t>
            </w:r>
          </w:p>
        </w:tc>
        <w:tc>
          <w:tcPr>
            <w:tcW w:w="3968" w:type="dxa"/>
          </w:tcPr>
          <w:p w14:paraId="7DB9F38F" w14:textId="1CFD21A1" w:rsidR="009F5790" w:rsidRPr="00135055" w:rsidRDefault="00691D02" w:rsidP="00CF058C">
            <w:pPr>
              <w:pStyle w:val="infoblue"/>
            </w:pPr>
            <w:r w:rsidRPr="00135055">
              <w:t>All fields must be selected</w:t>
            </w:r>
          </w:p>
        </w:tc>
        <w:tc>
          <w:tcPr>
            <w:tcW w:w="3221" w:type="dxa"/>
          </w:tcPr>
          <w:p w14:paraId="61C1AE7B" w14:textId="132169FE" w:rsidR="009F5790" w:rsidRPr="00135055" w:rsidRDefault="00391FD3" w:rsidP="00CF058C">
            <w:pPr>
              <w:pStyle w:val="infoblue"/>
            </w:pPr>
            <w:r w:rsidRPr="00135055">
              <w:t xml:space="preserve">Error message is displayed if </w:t>
            </w:r>
            <w:r w:rsidR="00691D02" w:rsidRPr="00135055">
              <w:t>any field is</w:t>
            </w:r>
            <w:r w:rsidR="002019B8" w:rsidRPr="00135055">
              <w:t xml:space="preserve"> </w:t>
            </w:r>
            <w:r w:rsidRPr="00135055">
              <w:t>not selected</w:t>
            </w:r>
          </w:p>
        </w:tc>
      </w:tr>
    </w:tbl>
    <w:p w14:paraId="6766750A" w14:textId="3F4197B1" w:rsidR="00EB1C0D" w:rsidRDefault="00EB1C0D" w:rsidP="007C4ABC">
      <w:pPr>
        <w:pStyle w:val="StyleHeading2Sub-headingH2ChapterNumberAppendixLetterchnh"/>
        <w:rPr>
          <w:noProof/>
          <w:lang w:val="en-US"/>
        </w:rPr>
      </w:pPr>
      <w:bookmarkStart w:id="42" w:name="_Toc144299934"/>
      <w:bookmarkStart w:id="43" w:name="_Toc145125020"/>
      <w:bookmarkStart w:id="44" w:name="_Toc165439519"/>
      <w:bookmarkStart w:id="45" w:name="_Toc186019628"/>
      <w:bookmarkStart w:id="46" w:name="_Toc302030216"/>
      <w:bookmarkStart w:id="47" w:name="_GoBack"/>
      <w:bookmarkEnd w:id="47"/>
    </w:p>
    <w:p w14:paraId="5DD0A12B" w14:textId="77777777" w:rsidR="00EF0857" w:rsidRDefault="00EF0857" w:rsidP="007C4ABC">
      <w:pPr>
        <w:pStyle w:val="StyleHeading2Sub-headingH2ChapterNumberAppendixLetterchnh"/>
      </w:pPr>
    </w:p>
    <w:p w14:paraId="35E2DE9C" w14:textId="66F4ED2D" w:rsidR="009F5790" w:rsidRPr="009F5790" w:rsidRDefault="009F5790" w:rsidP="007C4ABC">
      <w:pPr>
        <w:pStyle w:val="StyleHeading2Sub-headingH2ChapterNumberAppendixLetterchnh"/>
      </w:pPr>
      <w:r w:rsidRPr="009F5790">
        <w:t>Scenarios</w:t>
      </w:r>
      <w:bookmarkEnd w:id="42"/>
      <w:bookmarkEnd w:id="43"/>
      <w:bookmarkEnd w:id="44"/>
      <w:bookmarkEnd w:id="45"/>
      <w:bookmarkEnd w:id="46"/>
    </w:p>
    <w:p w14:paraId="472550AD" w14:textId="75440DFF" w:rsidR="009F5790" w:rsidRPr="009F5790" w:rsidRDefault="009F5790" w:rsidP="007C4ABC">
      <w:pPr>
        <w:pStyle w:val="StyleHeading2Sub-headingH2ChapterNumberAppendixLetterchnh"/>
      </w:pPr>
      <w:bookmarkStart w:id="48" w:name="_Toc144299935"/>
      <w:bookmarkStart w:id="49" w:name="_Toc145125021"/>
      <w:bookmarkStart w:id="50" w:name="_Toc165439520"/>
      <w:bookmarkStart w:id="51" w:name="_Toc186019629"/>
      <w:bookmarkStart w:id="52" w:name="_Toc302030217"/>
      <w:r w:rsidRPr="009F5790">
        <w:t>Success Scenarios</w:t>
      </w:r>
      <w:bookmarkEnd w:id="48"/>
      <w:bookmarkEnd w:id="49"/>
      <w:bookmarkEnd w:id="50"/>
      <w:bookmarkEnd w:id="51"/>
      <w:bookmarkEnd w:id="52"/>
    </w:p>
    <w:p w14:paraId="37B8C6AE" w14:textId="77777777" w:rsidR="002B1A21" w:rsidRPr="009F5790" w:rsidRDefault="002B1A21" w:rsidP="007C4ABC">
      <w:pPr>
        <w:pStyle w:val="StyleHeading2Sub-headingH2ChapterNumberAppendixLetterchnh"/>
      </w:pPr>
      <w:bookmarkStart w:id="53" w:name="_Toc144299936"/>
      <w:bookmarkStart w:id="54" w:name="_Toc145125022"/>
      <w:bookmarkStart w:id="55" w:name="_Toc165439521"/>
      <w:bookmarkStart w:id="56" w:name="_Toc186019630"/>
      <w:bookmarkStart w:id="57" w:name="_Toc302030218"/>
    </w:p>
    <w:p w14:paraId="46AAC4DF" w14:textId="2104D639" w:rsidR="002B1A21" w:rsidRDefault="002B1A21" w:rsidP="00CF058C">
      <w:pPr>
        <w:pStyle w:val="ListParagraph"/>
        <w:numPr>
          <w:ilvl w:val="0"/>
          <w:numId w:val="10"/>
        </w:numPr>
        <w:rPr>
          <w:rFonts w:eastAsiaTheme="majorEastAsia"/>
        </w:rPr>
      </w:pPr>
      <w:r>
        <w:rPr>
          <w:rFonts w:eastAsiaTheme="majorEastAsia"/>
        </w:rPr>
        <w:t>Success</w:t>
      </w:r>
      <w:r w:rsidR="009E2863">
        <w:rPr>
          <w:rFonts w:eastAsiaTheme="majorEastAsia"/>
        </w:rPr>
        <w:t>ful</w:t>
      </w:r>
      <w:r w:rsidR="00B819AF">
        <w:rPr>
          <w:rFonts w:eastAsiaTheme="majorEastAsia"/>
        </w:rPr>
        <w:t>ly approve/reject</w:t>
      </w:r>
      <w:r w:rsidR="00842A60">
        <w:rPr>
          <w:rFonts w:eastAsiaTheme="majorEastAsia"/>
        </w:rPr>
        <w:t xml:space="preserve"> of </w:t>
      </w:r>
      <w:r w:rsidR="00B819AF">
        <w:rPr>
          <w:rFonts w:eastAsiaTheme="majorEastAsia"/>
        </w:rPr>
        <w:t>assets</w:t>
      </w:r>
      <w:r w:rsidR="00632030">
        <w:rPr>
          <w:rFonts w:eastAsiaTheme="majorEastAsia"/>
        </w:rPr>
        <w:t xml:space="preserve"> in</w:t>
      </w:r>
      <w:r w:rsidR="00342115">
        <w:rPr>
          <w:rFonts w:eastAsiaTheme="majorEastAsia"/>
        </w:rPr>
        <w:t xml:space="preserve"> </w:t>
      </w:r>
      <w:r w:rsidR="00B819AF">
        <w:rPr>
          <w:rFonts w:eastAsiaTheme="majorEastAsia"/>
        </w:rPr>
        <w:t>Asset</w:t>
      </w:r>
      <w:r w:rsidR="00C65007">
        <w:rPr>
          <w:rFonts w:eastAsiaTheme="majorEastAsia"/>
        </w:rPr>
        <w:t xml:space="preserve"> Management System</w:t>
      </w:r>
      <w:r w:rsidR="00E6102C">
        <w:rPr>
          <w:rFonts w:eastAsiaTheme="majorEastAsia"/>
        </w:rPr>
        <w:t xml:space="preserve"> </w:t>
      </w:r>
    </w:p>
    <w:p w14:paraId="17B36821" w14:textId="55B5F52B" w:rsidR="009F5790" w:rsidRPr="009F5790" w:rsidRDefault="009F5790" w:rsidP="007C4ABC">
      <w:pPr>
        <w:pStyle w:val="StyleHeading2Sub-headingH2ChapterNumberAppendixLetterchnh"/>
      </w:pPr>
      <w:r w:rsidRPr="009F5790">
        <w:t>Failure Scenarios</w:t>
      </w:r>
      <w:bookmarkEnd w:id="53"/>
      <w:bookmarkEnd w:id="54"/>
      <w:bookmarkEnd w:id="55"/>
      <w:bookmarkEnd w:id="56"/>
      <w:bookmarkEnd w:id="57"/>
    </w:p>
    <w:p w14:paraId="68F823D1" w14:textId="52A1A422" w:rsidR="009E2863" w:rsidRDefault="009E2863" w:rsidP="00CF058C">
      <w:pPr>
        <w:pStyle w:val="ListParagraph"/>
        <w:numPr>
          <w:ilvl w:val="0"/>
          <w:numId w:val="11"/>
        </w:numPr>
        <w:rPr>
          <w:rFonts w:eastAsiaTheme="majorEastAsia"/>
        </w:rPr>
      </w:pPr>
      <w:r>
        <w:rPr>
          <w:rFonts w:eastAsiaTheme="majorEastAsia"/>
        </w:rPr>
        <w:t xml:space="preserve">Failed </w:t>
      </w:r>
      <w:r w:rsidR="00AF69DB">
        <w:rPr>
          <w:rFonts w:eastAsiaTheme="majorEastAsia"/>
        </w:rPr>
        <w:t>Search</w:t>
      </w:r>
      <w:r w:rsidR="00612122">
        <w:rPr>
          <w:rFonts w:eastAsiaTheme="majorEastAsia"/>
        </w:rPr>
        <w:t xml:space="preserve"> in</w:t>
      </w:r>
      <w:r w:rsidR="00342115">
        <w:rPr>
          <w:rFonts w:eastAsiaTheme="majorEastAsia"/>
        </w:rPr>
        <w:t xml:space="preserve"> </w:t>
      </w:r>
      <w:r w:rsidR="00B819AF">
        <w:rPr>
          <w:rFonts w:eastAsiaTheme="majorEastAsia"/>
        </w:rPr>
        <w:t>Asset</w:t>
      </w:r>
      <w:r w:rsidR="00C65007">
        <w:rPr>
          <w:rFonts w:eastAsiaTheme="majorEastAsia"/>
        </w:rPr>
        <w:t xml:space="preserve"> Management System</w:t>
      </w:r>
      <w:r w:rsidR="00252CEF">
        <w:rPr>
          <w:rFonts w:eastAsiaTheme="majorEastAsia"/>
        </w:rPr>
        <w:t xml:space="preserve"> </w:t>
      </w:r>
      <w:r w:rsidR="00837921">
        <w:rPr>
          <w:rFonts w:eastAsiaTheme="majorEastAsia"/>
        </w:rPr>
        <w:t xml:space="preserve">for </w:t>
      </w:r>
      <w:r w:rsidR="00AF69DB">
        <w:rPr>
          <w:rFonts w:eastAsiaTheme="majorEastAsia"/>
        </w:rPr>
        <w:t>not selecting any fields</w:t>
      </w:r>
    </w:p>
    <w:p w14:paraId="506C29A1" w14:textId="146DDCEB" w:rsidR="009F5790" w:rsidRDefault="009F5790" w:rsidP="00332AE4">
      <w:pPr>
        <w:pStyle w:val="StyleHeading1H1Mainheading1Heading1Heading10Head1h1Sec"/>
        <w:ind w:left="0"/>
      </w:pPr>
      <w:bookmarkStart w:id="58" w:name="_Toc144299937"/>
      <w:bookmarkStart w:id="59" w:name="_Toc145125023"/>
      <w:bookmarkStart w:id="60" w:name="_Toc165439522"/>
      <w:bookmarkStart w:id="61" w:name="_Toc186019631"/>
      <w:bookmarkStart w:id="62" w:name="_Toc302030219"/>
      <w:r w:rsidRPr="009F5790">
        <w:t>Issues</w:t>
      </w:r>
      <w:bookmarkEnd w:id="58"/>
      <w:bookmarkEnd w:id="59"/>
      <w:bookmarkEnd w:id="60"/>
      <w:bookmarkEnd w:id="61"/>
      <w:bookmarkEnd w:id="62"/>
    </w:p>
    <w:p w14:paraId="44060F7D" w14:textId="23F00337" w:rsidR="00005D4D" w:rsidRDefault="00005D4D" w:rsidP="00CF058C">
      <w:pPr>
        <w:pStyle w:val="NoSpacing"/>
        <w:numPr>
          <w:ilvl w:val="0"/>
          <w:numId w:val="12"/>
        </w:numPr>
      </w:pPr>
      <w:r>
        <w:t>What is to be done if web server is down?</w:t>
      </w:r>
    </w:p>
    <w:p w14:paraId="0754AF43" w14:textId="56BFC15B" w:rsidR="009635A0" w:rsidRDefault="009635A0" w:rsidP="00CF058C">
      <w:pPr>
        <w:pStyle w:val="NoSpacing"/>
        <w:numPr>
          <w:ilvl w:val="0"/>
          <w:numId w:val="12"/>
        </w:numPr>
      </w:pPr>
      <w:r>
        <w:t xml:space="preserve">What is to be done if the </w:t>
      </w:r>
      <w:r w:rsidR="00B819AF">
        <w:t>Approve/Reject</w:t>
      </w:r>
      <w:r w:rsidR="002B1BC5">
        <w:t xml:space="preserve"> link</w:t>
      </w:r>
      <w:r>
        <w:t xml:space="preserve"> does not get opened?</w:t>
      </w:r>
    </w:p>
    <w:p w14:paraId="2A94A7A4" w14:textId="083D35A2" w:rsidR="00005D4D" w:rsidRDefault="00005D4D" w:rsidP="00CF058C">
      <w:pPr>
        <w:pStyle w:val="NoSpacing"/>
        <w:numPr>
          <w:ilvl w:val="0"/>
          <w:numId w:val="12"/>
        </w:numPr>
      </w:pPr>
      <w:r>
        <w:t>What is to be done if there is data connectivity error?</w:t>
      </w:r>
    </w:p>
    <w:p w14:paraId="338C25AF" w14:textId="2A745243" w:rsidR="00654F02" w:rsidRDefault="00654F02" w:rsidP="00CF058C">
      <w:pPr>
        <w:pStyle w:val="NoSpacing"/>
        <w:numPr>
          <w:ilvl w:val="0"/>
          <w:numId w:val="12"/>
        </w:numPr>
      </w:pPr>
      <w:r>
        <w:t>What is to be done if the form is not getting submitted even after entering valid field details</w:t>
      </w:r>
      <w:r w:rsidR="00EC4494">
        <w:t xml:space="preserve"> without any alerts for errors</w:t>
      </w:r>
      <w:r>
        <w:t>?</w:t>
      </w:r>
    </w:p>
    <w:p w14:paraId="7F50F918" w14:textId="77777777" w:rsidR="009635A0" w:rsidRPr="00005D4D" w:rsidRDefault="009635A0" w:rsidP="00CF058C">
      <w:pPr>
        <w:pStyle w:val="NoSpacing"/>
      </w:pPr>
    </w:p>
    <w:p w14:paraId="49FE2098" w14:textId="77777777" w:rsidR="0017477B" w:rsidRDefault="0017477B" w:rsidP="00CF058C"/>
    <w:p w14:paraId="06308E77" w14:textId="64A0A817" w:rsidR="008D72DB" w:rsidRPr="00834B20" w:rsidRDefault="008D72DB" w:rsidP="00CF058C"/>
    <w:p w14:paraId="4B1D6880" w14:textId="77777777" w:rsidR="008D72DB" w:rsidRDefault="008D72DB" w:rsidP="00CF058C">
      <w:pPr>
        <w:pStyle w:val="ListParagraph"/>
      </w:pPr>
    </w:p>
    <w:p w14:paraId="0A1EEE56" w14:textId="77777777" w:rsidR="009F5790" w:rsidRPr="009F5790" w:rsidRDefault="009F5790" w:rsidP="00CF058C"/>
    <w:p w14:paraId="50AD47E6" w14:textId="114D3347" w:rsidR="009F5790" w:rsidRPr="009F5790" w:rsidRDefault="00A03D86" w:rsidP="00CF058C">
      <w:pPr>
        <w:pStyle w:val="StyleHeading1H1Mainheading1Heading1Heading10Head1h1Sec"/>
      </w:pPr>
      <w:bookmarkStart w:id="63" w:name="_Toc144299941"/>
      <w:bookmarkStart w:id="64" w:name="_Toc145125027"/>
      <w:bookmarkStart w:id="65" w:name="_Toc165439526"/>
      <w:bookmarkStart w:id="66" w:name="_Toc186019635"/>
      <w:bookmarkStart w:id="67" w:name="_Toc302030223"/>
      <w:r>
        <w:t xml:space="preserve">  </w:t>
      </w:r>
      <w:r w:rsidR="009F5790" w:rsidRPr="009F5790">
        <w:t>Assumptions</w:t>
      </w:r>
      <w:bookmarkEnd w:id="63"/>
      <w:bookmarkEnd w:id="64"/>
      <w:bookmarkEnd w:id="65"/>
      <w:bookmarkEnd w:id="66"/>
      <w:bookmarkEnd w:id="67"/>
    </w:p>
    <w:p w14:paraId="6F371B94" w14:textId="5E94A24C" w:rsidR="003C3D96" w:rsidRDefault="00BD011C" w:rsidP="00CF058C">
      <w:pPr>
        <w:pStyle w:val="NoSpacing"/>
      </w:pPr>
      <w:r>
        <w:t>1.</w:t>
      </w:r>
      <w:r w:rsidR="00B819AF">
        <w:t>Admin</w:t>
      </w:r>
      <w:r w:rsidR="003A4404">
        <w:t xml:space="preserve"> can easily </w:t>
      </w:r>
      <w:r w:rsidR="00B819AF">
        <w:t>approve/reject the assets</w:t>
      </w:r>
      <w:r w:rsidR="00FE1DCB">
        <w:t>.</w:t>
      </w:r>
    </w:p>
    <w:p w14:paraId="133AC3F5" w14:textId="4489B75C" w:rsidR="009F5790" w:rsidRDefault="00BD011C" w:rsidP="00CF058C">
      <w:pPr>
        <w:pStyle w:val="NoSpacing"/>
      </w:pPr>
      <w:r>
        <w:t>2</w:t>
      </w:r>
      <w:r w:rsidR="00B819AF">
        <w:t>.Admin</w:t>
      </w:r>
      <w:r w:rsidR="00246442">
        <w:t xml:space="preserve"> has selected and entered all the fields.</w:t>
      </w:r>
    </w:p>
    <w:p w14:paraId="5C529889" w14:textId="77777777" w:rsidR="009943F5" w:rsidRDefault="009943F5" w:rsidP="00CF058C">
      <w:pPr>
        <w:pStyle w:val="NoSpacing"/>
      </w:pPr>
    </w:p>
    <w:p w14:paraId="67B29F3A" w14:textId="77777777" w:rsidR="009943F5" w:rsidRDefault="009943F5" w:rsidP="00CF058C">
      <w:pPr>
        <w:pStyle w:val="NoSpacing"/>
      </w:pPr>
    </w:p>
    <w:p w14:paraId="4A935DA5" w14:textId="77777777" w:rsidR="009943F5" w:rsidRPr="009F5790" w:rsidRDefault="009943F5" w:rsidP="00CF058C">
      <w:pPr>
        <w:pStyle w:val="NoSpacing"/>
      </w:pPr>
    </w:p>
    <w:p w14:paraId="507C4500" w14:textId="77777777" w:rsidR="009F5790" w:rsidRPr="009F5790" w:rsidRDefault="009F5790" w:rsidP="00CF058C"/>
    <w:p w14:paraId="4A6FF747" w14:textId="77777777" w:rsidR="009F5790" w:rsidRDefault="009F5790" w:rsidP="00CF058C"/>
    <w:p w14:paraId="63B8AC94" w14:textId="77777777" w:rsidR="00E10787" w:rsidRDefault="00E10787" w:rsidP="00CF058C"/>
    <w:p w14:paraId="3EC1949D" w14:textId="77777777" w:rsidR="00E10787" w:rsidRDefault="00E10787" w:rsidP="00CF058C"/>
    <w:p w14:paraId="236F25A0" w14:textId="77777777" w:rsidR="00E10787" w:rsidRDefault="00E10787" w:rsidP="00CF058C"/>
    <w:p w14:paraId="04949901" w14:textId="77777777" w:rsidR="004E5AFA" w:rsidRPr="009F5790" w:rsidRDefault="004E5AFA" w:rsidP="00CF058C"/>
    <w:p w14:paraId="446E364F" w14:textId="57EF95A0" w:rsidR="009F5790" w:rsidRPr="001C4D77" w:rsidRDefault="009F5790" w:rsidP="00CF058C">
      <w:r w:rsidRPr="001C4D77">
        <w:t>REVISION HISTORY OF THE WORK PRODUCT</w:t>
      </w:r>
    </w:p>
    <w:p w14:paraId="53265488" w14:textId="0EEBBB8F" w:rsidR="009F5790" w:rsidRPr="001C4D77" w:rsidRDefault="009F5790" w:rsidP="00CF058C">
      <w:r w:rsidRPr="001C4D77">
        <w:t>&lt;to be maintained by projects&gt;</w:t>
      </w:r>
    </w:p>
    <w:p w14:paraId="0085CB76" w14:textId="77777777" w:rsidR="009F5790" w:rsidRPr="009F5790" w:rsidRDefault="009F5790" w:rsidP="00CF058C"/>
    <w:p w14:paraId="27DB307B" w14:textId="77777777" w:rsidR="009F5790" w:rsidRPr="009F5790" w:rsidRDefault="009F5790" w:rsidP="00CF058C"/>
    <w:tbl>
      <w:tblPr>
        <w:tblW w:w="1007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4"/>
        <w:gridCol w:w="1621"/>
        <w:gridCol w:w="1800"/>
        <w:gridCol w:w="1980"/>
        <w:gridCol w:w="2070"/>
        <w:gridCol w:w="2250"/>
      </w:tblGrid>
      <w:tr w:rsidR="009F5790" w:rsidRPr="009F5790" w14:paraId="25E5122B" w14:textId="77777777" w:rsidTr="00E33962">
        <w:trPr>
          <w:trHeight w:val="1331"/>
          <w:jc w:val="center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1EDFA485" w14:textId="77777777" w:rsidR="009F5790" w:rsidRPr="009F5790" w:rsidRDefault="009F5790" w:rsidP="00CF058C">
            <w:r w:rsidRPr="009F5790">
              <w:t>#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4B74C63" w14:textId="77777777" w:rsidR="009F5790" w:rsidRPr="009F5790" w:rsidRDefault="009F5790" w:rsidP="00CF058C">
            <w:r w:rsidRPr="009F5790">
              <w:t>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6FA276E" w14:textId="77777777" w:rsidR="009F5790" w:rsidRPr="009F5790" w:rsidRDefault="009F5790" w:rsidP="00CF058C">
            <w:r w:rsidRPr="009F5790">
              <w:t>Version #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45C75E4C" w14:textId="77777777" w:rsidR="009F5790" w:rsidRPr="009F5790" w:rsidRDefault="009F5790" w:rsidP="00CF058C">
            <w:r w:rsidRPr="009F5790">
              <w:t>Section Changed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C7955B4" w14:textId="77777777" w:rsidR="009F5790" w:rsidRPr="009F5790" w:rsidRDefault="009F5790" w:rsidP="00CF058C">
            <w:r w:rsidRPr="009F5790">
              <w:t>Details of changes made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25D98C38" w14:textId="77777777" w:rsidR="009F5790" w:rsidRPr="009F5790" w:rsidRDefault="009F5790" w:rsidP="00CF058C">
            <w:r w:rsidRPr="009F5790">
              <w:t>Approved By</w:t>
            </w:r>
          </w:p>
        </w:tc>
      </w:tr>
      <w:tr w:rsidR="009F5790" w:rsidRPr="009F5790" w14:paraId="67C28D7D" w14:textId="77777777" w:rsidTr="00E33962">
        <w:trPr>
          <w:trHeight w:val="944"/>
          <w:jc w:val="center"/>
        </w:trPr>
        <w:tc>
          <w:tcPr>
            <w:tcW w:w="35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F6BC95" w14:textId="77777777" w:rsidR="009F5790" w:rsidRPr="009F5790" w:rsidRDefault="009F5790" w:rsidP="00CF058C">
            <w:r w:rsidRPr="009F5790">
              <w:t>1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AD8C7A" w14:textId="77777777" w:rsidR="009F5790" w:rsidRPr="009F5790" w:rsidRDefault="009F5790" w:rsidP="00CF058C"/>
        </w:tc>
        <w:tc>
          <w:tcPr>
            <w:tcW w:w="180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F2F0D2" w14:textId="77777777" w:rsidR="009F5790" w:rsidRPr="009F5790" w:rsidRDefault="009F5790" w:rsidP="00CF058C"/>
        </w:tc>
        <w:tc>
          <w:tcPr>
            <w:tcW w:w="198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0D9396" w14:textId="77777777" w:rsidR="009F5790" w:rsidRPr="009F5790" w:rsidRDefault="009F5790" w:rsidP="00CF058C"/>
        </w:tc>
        <w:tc>
          <w:tcPr>
            <w:tcW w:w="207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E3BF87" w14:textId="77777777" w:rsidR="009F5790" w:rsidRPr="009F5790" w:rsidRDefault="009F5790" w:rsidP="00CF058C"/>
        </w:tc>
        <w:tc>
          <w:tcPr>
            <w:tcW w:w="22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377650" w14:textId="77777777" w:rsidR="009F5790" w:rsidRPr="009F5790" w:rsidRDefault="009F5790" w:rsidP="00CF058C"/>
        </w:tc>
      </w:tr>
      <w:tr w:rsidR="009F5790" w:rsidRPr="009F5790" w14:paraId="2B06FFCE" w14:textId="77777777" w:rsidTr="00E33962">
        <w:trPr>
          <w:trHeight w:val="906"/>
          <w:jc w:val="center"/>
        </w:trPr>
        <w:tc>
          <w:tcPr>
            <w:tcW w:w="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BAD79E" w14:textId="77777777" w:rsidR="009F5790" w:rsidRPr="009F5790" w:rsidRDefault="009F5790" w:rsidP="00CF058C">
            <w:r w:rsidRPr="009F5790">
              <w:t>2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E8EC1" w14:textId="77777777" w:rsidR="009F5790" w:rsidRPr="009F5790" w:rsidRDefault="009F5790" w:rsidP="00CF058C"/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77175" w14:textId="77777777" w:rsidR="009F5790" w:rsidRPr="009F5790" w:rsidRDefault="009F5790" w:rsidP="00CF058C"/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86C32" w14:textId="77777777" w:rsidR="009F5790" w:rsidRPr="009F5790" w:rsidRDefault="009F5790" w:rsidP="00CF058C"/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B9A13" w14:textId="77777777" w:rsidR="009F5790" w:rsidRPr="009F5790" w:rsidRDefault="009F5790" w:rsidP="00CF058C"/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329190" w14:textId="77777777" w:rsidR="009F5790" w:rsidRPr="009F5790" w:rsidRDefault="009F5790" w:rsidP="00CF058C"/>
        </w:tc>
      </w:tr>
    </w:tbl>
    <w:p w14:paraId="4690480B" w14:textId="77777777" w:rsidR="009F5790" w:rsidRPr="009F5790" w:rsidRDefault="009F5790" w:rsidP="00CF058C"/>
    <w:p w14:paraId="5E49A99B" w14:textId="687C11B2" w:rsidR="00DD3DC0" w:rsidRPr="009F5790" w:rsidRDefault="00DD3DC0" w:rsidP="00CF058C"/>
    <w:sectPr w:rsidR="00DD3DC0" w:rsidRPr="009F5790" w:rsidSect="00E218F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023B09" w14:textId="77777777" w:rsidR="0009055F" w:rsidRDefault="0009055F" w:rsidP="00CF058C">
      <w:r>
        <w:separator/>
      </w:r>
    </w:p>
    <w:p w14:paraId="2D9FBA63" w14:textId="77777777" w:rsidR="0009055F" w:rsidRDefault="0009055F" w:rsidP="00CF058C"/>
    <w:p w14:paraId="63BE33F1" w14:textId="77777777" w:rsidR="0009055F" w:rsidRDefault="0009055F" w:rsidP="00CF058C"/>
    <w:p w14:paraId="12DB8570" w14:textId="77777777" w:rsidR="0009055F" w:rsidRDefault="0009055F" w:rsidP="00CF058C"/>
    <w:p w14:paraId="0A9AC7D9" w14:textId="77777777" w:rsidR="0009055F" w:rsidRDefault="0009055F" w:rsidP="00CF058C"/>
    <w:p w14:paraId="6EF17F1C" w14:textId="77777777" w:rsidR="0009055F" w:rsidRDefault="0009055F" w:rsidP="00CF058C"/>
  </w:endnote>
  <w:endnote w:type="continuationSeparator" w:id="0">
    <w:p w14:paraId="22EFCF2D" w14:textId="77777777" w:rsidR="0009055F" w:rsidRDefault="0009055F" w:rsidP="00CF058C">
      <w:r>
        <w:continuationSeparator/>
      </w:r>
    </w:p>
    <w:p w14:paraId="64EBB887" w14:textId="77777777" w:rsidR="0009055F" w:rsidRDefault="0009055F" w:rsidP="00CF058C"/>
    <w:p w14:paraId="42130250" w14:textId="77777777" w:rsidR="0009055F" w:rsidRDefault="0009055F" w:rsidP="00CF058C"/>
    <w:p w14:paraId="6E4C86C9" w14:textId="77777777" w:rsidR="0009055F" w:rsidRDefault="0009055F" w:rsidP="00CF058C"/>
    <w:p w14:paraId="08DBB10D" w14:textId="77777777" w:rsidR="0009055F" w:rsidRDefault="0009055F" w:rsidP="00CF058C"/>
    <w:p w14:paraId="6F240614" w14:textId="77777777" w:rsidR="0009055F" w:rsidRDefault="0009055F" w:rsidP="00CF05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C" w14:textId="77777777" w:rsidR="00EA0B77" w:rsidRDefault="00EA0B77" w:rsidP="00CF058C">
    <w:pPr>
      <w:pStyle w:val="Footer"/>
    </w:pPr>
  </w:p>
  <w:p w14:paraId="5E49A9DD" w14:textId="77777777" w:rsidR="00EA0B77" w:rsidRDefault="00EA0B77" w:rsidP="00CF058C"/>
  <w:p w14:paraId="4DF0965D" w14:textId="77777777" w:rsidR="00EA0B77" w:rsidRDefault="00EA0B77" w:rsidP="00CF058C"/>
  <w:p w14:paraId="38BEF98F" w14:textId="77777777" w:rsidR="00EA0B77" w:rsidRDefault="00EA0B77" w:rsidP="00CF058C"/>
  <w:p w14:paraId="58F4C391" w14:textId="77777777" w:rsidR="003C7FD1" w:rsidRDefault="003C7FD1" w:rsidP="00CF058C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3C566E" w14:textId="77777777" w:rsidR="00EA0B77" w:rsidRDefault="00EA0B77" w:rsidP="00CF058C">
    <w:r w:rsidRPr="00DD3832">
      <w:t>©201</w:t>
    </w:r>
    <w:r>
      <w:t>5</w:t>
    </w:r>
    <w:r w:rsidRPr="00DD3832">
      <w:t xml:space="preserve"> Capgemini. All rights reserved.</w:t>
    </w:r>
    <w:r>
      <w:br/>
    </w:r>
    <w:r w:rsidRPr="00DD3832">
      <w:t>The information contained in this document is proprietary and confidential. For Capgemini only.</w:t>
    </w:r>
    <w:r w:rsidRPr="000E00E7">
      <w:rPr>
        <w:color w:val="808080" w:themeColor="background1" w:themeShade="80"/>
      </w:rPr>
      <w:t xml:space="preserve">   </w:t>
    </w:r>
    <w:r w:rsidRPr="008B6B15">
      <w:t xml:space="preserve">| </w:t>
    </w:r>
  </w:p>
  <w:p w14:paraId="5E49A9DE" w14:textId="7BD9F8C6" w:rsidR="00EA0B77" w:rsidRPr="00D318E1" w:rsidRDefault="00EA0B77" w:rsidP="00CF058C">
    <w:pPr>
      <w:rPr>
        <w:color w:val="808080" w:themeColor="background1" w:themeShade="80"/>
      </w:rPr>
    </w:pPr>
    <w:r w:rsidRPr="00155339">
      <w:t>DMT/RM01/TMP</w:t>
    </w:r>
    <w:r w:rsidR="00EF0857">
      <w:t xml:space="preserve"> 21</w:t>
    </w:r>
    <w:r>
      <w:t xml:space="preserve"> </w:t>
    </w:r>
    <w:r w:rsidRPr="008B6B15">
      <w:t>January 2016 |</w:t>
    </w:r>
    <w:r w:rsidRPr="000E00E7">
      <w:rPr>
        <w:color w:val="808080" w:themeColor="background1" w:themeShade="80"/>
      </w:rPr>
      <w:t xml:space="preserve">  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DD3832">
          <w:rPr>
            <w:b/>
            <w:lang w:val="fr-FR"/>
          </w:rPr>
          <w:fldChar w:fldCharType="begin"/>
        </w:r>
        <w:r w:rsidRPr="00DD3832">
          <w:rPr>
            <w:b/>
            <w:lang w:val="fr-FR"/>
          </w:rPr>
          <w:instrText xml:space="preserve"> PAGE </w:instrText>
        </w:r>
        <w:r w:rsidRPr="00DD3832">
          <w:rPr>
            <w:b/>
            <w:lang w:val="fr-FR"/>
          </w:rPr>
          <w:fldChar w:fldCharType="separate"/>
        </w:r>
        <w:r w:rsidR="00AB0080">
          <w:rPr>
            <w:b/>
            <w:noProof/>
            <w:lang w:val="fr-FR"/>
          </w:rPr>
          <w:t>8</w:t>
        </w:r>
        <w:r w:rsidRPr="00DD3832">
          <w:rPr>
            <w:b/>
            <w:lang w:val="fr-FR"/>
          </w:rPr>
          <w:fldChar w:fldCharType="end"/>
        </w:r>
        <w:r>
          <w:rPr>
            <w:lang w:val="fr-FR"/>
          </w:rPr>
          <w:t xml:space="preserve"> / </w:t>
        </w: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>
          <w:rPr>
            <w:lang w:val="fr-FR"/>
          </w:rPr>
          <w:fldChar w:fldCharType="separate"/>
        </w:r>
        <w:r w:rsidR="00AB0080">
          <w:rPr>
            <w:noProof/>
            <w:lang w:val="fr-FR"/>
          </w:rPr>
          <w:t>9</w:t>
        </w:r>
        <w:r>
          <w:rPr>
            <w:lang w:val="fr-FR"/>
          </w:rPr>
          <w:fldChar w:fldCharType="end"/>
        </w:r>
      </w:sdtContent>
    </w:sdt>
  </w:p>
  <w:p w14:paraId="5E49A9DF" w14:textId="77777777" w:rsidR="00EA0B77" w:rsidRDefault="00EA0B77" w:rsidP="00CF058C"/>
  <w:p w14:paraId="5E49A9E0" w14:textId="77777777" w:rsidR="00EA0B77" w:rsidRDefault="00EA0B77" w:rsidP="00CF058C"/>
  <w:p w14:paraId="5E49A9E1" w14:textId="77777777" w:rsidR="00EA0B77" w:rsidRDefault="00EA0B77" w:rsidP="00CF058C"/>
  <w:p w14:paraId="5E49A9E2" w14:textId="77777777" w:rsidR="00EA0B77" w:rsidRDefault="00EA0B77" w:rsidP="00CF058C"/>
  <w:p w14:paraId="3FAD3DB2" w14:textId="77777777" w:rsidR="00EA0B77" w:rsidRDefault="00EA0B77" w:rsidP="00CF058C"/>
  <w:p w14:paraId="58C10764" w14:textId="77777777" w:rsidR="00EA0B77" w:rsidRDefault="00EA0B77" w:rsidP="00CF058C"/>
  <w:p w14:paraId="6B413F18" w14:textId="77777777" w:rsidR="003C7FD1" w:rsidRDefault="003C7FD1" w:rsidP="00CF058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F38FB0" w14:textId="77777777" w:rsidR="0009055F" w:rsidRDefault="0009055F" w:rsidP="00CF058C">
      <w:r>
        <w:separator/>
      </w:r>
    </w:p>
    <w:p w14:paraId="71DC30E5" w14:textId="77777777" w:rsidR="0009055F" w:rsidRDefault="0009055F" w:rsidP="00CF058C"/>
    <w:p w14:paraId="274CB8DB" w14:textId="77777777" w:rsidR="0009055F" w:rsidRDefault="0009055F" w:rsidP="00CF058C"/>
    <w:p w14:paraId="455C602E" w14:textId="77777777" w:rsidR="0009055F" w:rsidRDefault="0009055F" w:rsidP="00CF058C"/>
    <w:p w14:paraId="03E2AE84" w14:textId="77777777" w:rsidR="0009055F" w:rsidRDefault="0009055F" w:rsidP="00CF058C"/>
    <w:p w14:paraId="2A4D9D5A" w14:textId="77777777" w:rsidR="0009055F" w:rsidRDefault="0009055F" w:rsidP="00CF058C"/>
  </w:footnote>
  <w:footnote w:type="continuationSeparator" w:id="0">
    <w:p w14:paraId="7E2E378A" w14:textId="77777777" w:rsidR="0009055F" w:rsidRDefault="0009055F" w:rsidP="00CF058C">
      <w:r>
        <w:continuationSeparator/>
      </w:r>
    </w:p>
    <w:p w14:paraId="4E15AC7B" w14:textId="77777777" w:rsidR="0009055F" w:rsidRDefault="0009055F" w:rsidP="00CF058C"/>
    <w:p w14:paraId="3086D48F" w14:textId="77777777" w:rsidR="0009055F" w:rsidRDefault="0009055F" w:rsidP="00CF058C"/>
    <w:p w14:paraId="3F953EAD" w14:textId="77777777" w:rsidR="0009055F" w:rsidRDefault="0009055F" w:rsidP="00CF058C"/>
    <w:p w14:paraId="5B924CAF" w14:textId="77777777" w:rsidR="0009055F" w:rsidRDefault="0009055F" w:rsidP="00CF058C"/>
    <w:p w14:paraId="1694CD9D" w14:textId="77777777" w:rsidR="0009055F" w:rsidRDefault="0009055F" w:rsidP="00CF058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7" w14:textId="77777777" w:rsidR="00EA0B77" w:rsidRDefault="0009055F" w:rsidP="00CF058C">
    <w:pPr>
      <w:pStyle w:val="Header"/>
    </w:pPr>
    <w:r>
      <w:rPr>
        <w:noProof/>
      </w:rPr>
      <w:pict w14:anchorId="5E49A9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14:paraId="5E49A9D8" w14:textId="77777777" w:rsidR="00EA0B77" w:rsidRDefault="00EA0B77" w:rsidP="00CF058C"/>
  <w:p w14:paraId="165F0158" w14:textId="77777777" w:rsidR="00EA0B77" w:rsidRDefault="00EA0B77" w:rsidP="00CF058C"/>
  <w:p w14:paraId="6ED18205" w14:textId="77777777" w:rsidR="00EA0B77" w:rsidRDefault="00EA0B77" w:rsidP="00CF058C"/>
  <w:p w14:paraId="0075B9AA" w14:textId="77777777" w:rsidR="003C7FD1" w:rsidRDefault="003C7FD1" w:rsidP="00CF058C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9" w14:textId="50C89381" w:rsidR="00EA0B77" w:rsidRPr="003308F8" w:rsidRDefault="0009055F" w:rsidP="00CF058C">
    <w:pPr>
      <w:pStyle w:val="Header"/>
    </w:pPr>
    <w:r>
      <w:rPr>
        <w:noProof/>
      </w:rPr>
      <w:pict w14:anchorId="5E49A9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="00EA0B77" w:rsidRPr="003308F8">
      <w:rPr>
        <w:noProof/>
        <w:lang w:eastAsia="en-US"/>
      </w:rPr>
      <w:drawing>
        <wp:anchor distT="0" distB="0" distL="114300" distR="114300" simplePos="0" relativeHeight="251660800" behindDoc="0" locked="1" layoutInCell="1" allowOverlap="0" wp14:anchorId="5E49A9E6" wp14:editId="5E49A9E7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9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A0B77">
      <w:t>Use Case Specification</w:t>
    </w:r>
  </w:p>
  <w:p w14:paraId="5E49A9DA" w14:textId="77777777" w:rsidR="00EA0B77" w:rsidRDefault="00EA0B77" w:rsidP="00CF058C"/>
  <w:p w14:paraId="5E49A9DB" w14:textId="77777777" w:rsidR="00EA0B77" w:rsidRDefault="00EA0B77" w:rsidP="00CF058C"/>
  <w:p w14:paraId="2D9A4C6C" w14:textId="77777777" w:rsidR="00EA0B77" w:rsidRDefault="00EA0B77" w:rsidP="00CF058C"/>
  <w:p w14:paraId="6FEB565F" w14:textId="77777777" w:rsidR="00EA0B77" w:rsidRDefault="00EA0B77" w:rsidP="00CF058C"/>
  <w:p w14:paraId="637D5FDC" w14:textId="77777777" w:rsidR="003C7FD1" w:rsidRDefault="003C7FD1" w:rsidP="00CF058C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E3" w14:textId="77777777" w:rsidR="00EA0B77" w:rsidRDefault="0009055F" w:rsidP="00CF058C">
    <w:pPr>
      <w:pStyle w:val="Header"/>
    </w:pPr>
    <w:r>
      <w:rPr>
        <w:noProof/>
      </w:rPr>
      <w:pict w14:anchorId="5E49A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A2AA6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04892F44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096C1796"/>
    <w:multiLevelType w:val="multilevel"/>
    <w:tmpl w:val="24E6F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DAC44FC"/>
    <w:multiLevelType w:val="hybridMultilevel"/>
    <w:tmpl w:val="847278F8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" w15:restartNumberingAfterBreak="0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EE4E73"/>
    <w:multiLevelType w:val="multilevel"/>
    <w:tmpl w:val="2B76C0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0B239B"/>
    <w:multiLevelType w:val="multilevel"/>
    <w:tmpl w:val="EF9E22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1E75889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A1522B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 w15:restartNumberingAfterBreak="0">
    <w:nsid w:val="2E802E35"/>
    <w:multiLevelType w:val="hybridMultilevel"/>
    <w:tmpl w:val="1D04A9B2"/>
    <w:lvl w:ilvl="0" w:tplc="B33CA1C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2" w15:restartNumberingAfterBreak="0">
    <w:nsid w:val="348509AB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 w15:restartNumberingAfterBreak="0">
    <w:nsid w:val="3CE428BA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4" w15:restartNumberingAfterBreak="0">
    <w:nsid w:val="3CE4427C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 w15:restartNumberingAfterBreak="0">
    <w:nsid w:val="3F184E12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41EE043A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 w15:restartNumberingAfterBreak="0">
    <w:nsid w:val="4AD87FD3"/>
    <w:multiLevelType w:val="hybridMultilevel"/>
    <w:tmpl w:val="6A666CD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8" w15:restartNumberingAfterBreak="0">
    <w:nsid w:val="50301708"/>
    <w:multiLevelType w:val="hybridMultilevel"/>
    <w:tmpl w:val="7AA6BB3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9" w15:restartNumberingAfterBreak="0">
    <w:nsid w:val="69D30036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 w15:restartNumberingAfterBreak="0">
    <w:nsid w:val="75075CC3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EC110B4"/>
    <w:multiLevelType w:val="hybridMultilevel"/>
    <w:tmpl w:val="13341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4"/>
  </w:num>
  <w:num w:numId="3">
    <w:abstractNumId w:val="9"/>
  </w:num>
  <w:num w:numId="4">
    <w:abstractNumId w:val="22"/>
  </w:num>
  <w:num w:numId="5">
    <w:abstractNumId w:val="7"/>
  </w:num>
  <w:num w:numId="6">
    <w:abstractNumId w:val="2"/>
  </w:num>
  <w:num w:numId="7">
    <w:abstractNumId w:val="15"/>
  </w:num>
  <w:num w:numId="8">
    <w:abstractNumId w:val="6"/>
  </w:num>
  <w:num w:numId="9">
    <w:abstractNumId w:val="5"/>
  </w:num>
  <w:num w:numId="10">
    <w:abstractNumId w:val="17"/>
  </w:num>
  <w:num w:numId="11">
    <w:abstractNumId w:val="18"/>
  </w:num>
  <w:num w:numId="12">
    <w:abstractNumId w:val="23"/>
  </w:num>
  <w:num w:numId="13">
    <w:abstractNumId w:val="11"/>
  </w:num>
  <w:num w:numId="14">
    <w:abstractNumId w:val="13"/>
  </w:num>
  <w:num w:numId="15">
    <w:abstractNumId w:val="8"/>
  </w:num>
  <w:num w:numId="16">
    <w:abstractNumId w:val="19"/>
  </w:num>
  <w:num w:numId="17">
    <w:abstractNumId w:val="16"/>
  </w:num>
  <w:num w:numId="18">
    <w:abstractNumId w:val="14"/>
  </w:num>
  <w:num w:numId="19">
    <w:abstractNumId w:val="20"/>
  </w:num>
  <w:num w:numId="20">
    <w:abstractNumId w:val="10"/>
  </w:num>
  <w:num w:numId="21">
    <w:abstractNumId w:val="1"/>
  </w:num>
  <w:num w:numId="22">
    <w:abstractNumId w:val="0"/>
  </w:num>
  <w:num w:numId="23">
    <w:abstractNumId w:val="12"/>
  </w:num>
  <w:num w:numId="24">
    <w:abstractNumId w:val="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F8"/>
    <w:rsid w:val="00000E96"/>
    <w:rsid w:val="000019F0"/>
    <w:rsid w:val="00005D4D"/>
    <w:rsid w:val="000063BE"/>
    <w:rsid w:val="000126FA"/>
    <w:rsid w:val="00014210"/>
    <w:rsid w:val="00022258"/>
    <w:rsid w:val="0002572A"/>
    <w:rsid w:val="00032EBA"/>
    <w:rsid w:val="0007128F"/>
    <w:rsid w:val="00071D88"/>
    <w:rsid w:val="0008331A"/>
    <w:rsid w:val="00085C85"/>
    <w:rsid w:val="0009055F"/>
    <w:rsid w:val="0009313D"/>
    <w:rsid w:val="00096043"/>
    <w:rsid w:val="000B6930"/>
    <w:rsid w:val="000C5717"/>
    <w:rsid w:val="000D151D"/>
    <w:rsid w:val="000D4C6D"/>
    <w:rsid w:val="000D54FB"/>
    <w:rsid w:val="000E00E7"/>
    <w:rsid w:val="000E6D2F"/>
    <w:rsid w:val="000F1EF7"/>
    <w:rsid w:val="00103298"/>
    <w:rsid w:val="0010653F"/>
    <w:rsid w:val="00120F79"/>
    <w:rsid w:val="00121302"/>
    <w:rsid w:val="001265E1"/>
    <w:rsid w:val="0012666F"/>
    <w:rsid w:val="001305F6"/>
    <w:rsid w:val="00135055"/>
    <w:rsid w:val="00140CA0"/>
    <w:rsid w:val="00141B52"/>
    <w:rsid w:val="00144A0B"/>
    <w:rsid w:val="00150EC1"/>
    <w:rsid w:val="00154FC6"/>
    <w:rsid w:val="00155262"/>
    <w:rsid w:val="00155339"/>
    <w:rsid w:val="00164AD1"/>
    <w:rsid w:val="001671BC"/>
    <w:rsid w:val="00171111"/>
    <w:rsid w:val="0017290A"/>
    <w:rsid w:val="0017477B"/>
    <w:rsid w:val="00176789"/>
    <w:rsid w:val="001804C0"/>
    <w:rsid w:val="0019751B"/>
    <w:rsid w:val="001A1E4F"/>
    <w:rsid w:val="001A5A57"/>
    <w:rsid w:val="001B192C"/>
    <w:rsid w:val="001B2278"/>
    <w:rsid w:val="001C0AE1"/>
    <w:rsid w:val="001C4D77"/>
    <w:rsid w:val="001D02AF"/>
    <w:rsid w:val="001D4B4E"/>
    <w:rsid w:val="001D55A0"/>
    <w:rsid w:val="001D6EB2"/>
    <w:rsid w:val="001E34B8"/>
    <w:rsid w:val="001F6D16"/>
    <w:rsid w:val="002019B8"/>
    <w:rsid w:val="00201D1D"/>
    <w:rsid w:val="00205F0F"/>
    <w:rsid w:val="00207CB3"/>
    <w:rsid w:val="002135C5"/>
    <w:rsid w:val="00216196"/>
    <w:rsid w:val="00222C1D"/>
    <w:rsid w:val="00233482"/>
    <w:rsid w:val="00235DCF"/>
    <w:rsid w:val="00246442"/>
    <w:rsid w:val="00252CEF"/>
    <w:rsid w:val="002572DB"/>
    <w:rsid w:val="00262B72"/>
    <w:rsid w:val="002732CE"/>
    <w:rsid w:val="00286E8D"/>
    <w:rsid w:val="002955BC"/>
    <w:rsid w:val="002A46FA"/>
    <w:rsid w:val="002B1A21"/>
    <w:rsid w:val="002B1BC5"/>
    <w:rsid w:val="002B4FA3"/>
    <w:rsid w:val="002C24E4"/>
    <w:rsid w:val="002C31D2"/>
    <w:rsid w:val="002D0988"/>
    <w:rsid w:val="002D2A9A"/>
    <w:rsid w:val="002E216D"/>
    <w:rsid w:val="002E72C7"/>
    <w:rsid w:val="002F046F"/>
    <w:rsid w:val="002F0D94"/>
    <w:rsid w:val="002F72B9"/>
    <w:rsid w:val="00303E5A"/>
    <w:rsid w:val="00313500"/>
    <w:rsid w:val="00317A67"/>
    <w:rsid w:val="003308F8"/>
    <w:rsid w:val="00332A79"/>
    <w:rsid w:val="00332AE4"/>
    <w:rsid w:val="00334B92"/>
    <w:rsid w:val="00342115"/>
    <w:rsid w:val="003441C3"/>
    <w:rsid w:val="003519E7"/>
    <w:rsid w:val="00356865"/>
    <w:rsid w:val="00371461"/>
    <w:rsid w:val="003721F8"/>
    <w:rsid w:val="003870FF"/>
    <w:rsid w:val="00391FD3"/>
    <w:rsid w:val="0039386D"/>
    <w:rsid w:val="00395294"/>
    <w:rsid w:val="003A0C46"/>
    <w:rsid w:val="003A1293"/>
    <w:rsid w:val="003A4404"/>
    <w:rsid w:val="003C329E"/>
    <w:rsid w:val="003C3D96"/>
    <w:rsid w:val="003C74AF"/>
    <w:rsid w:val="003C7FD1"/>
    <w:rsid w:val="003D12EA"/>
    <w:rsid w:val="003D6552"/>
    <w:rsid w:val="003F3124"/>
    <w:rsid w:val="003F77A9"/>
    <w:rsid w:val="0040180D"/>
    <w:rsid w:val="00401E4E"/>
    <w:rsid w:val="004027C9"/>
    <w:rsid w:val="004039A0"/>
    <w:rsid w:val="00432E7B"/>
    <w:rsid w:val="004347D3"/>
    <w:rsid w:val="00437744"/>
    <w:rsid w:val="004377E9"/>
    <w:rsid w:val="004402B4"/>
    <w:rsid w:val="00440A41"/>
    <w:rsid w:val="00445EAF"/>
    <w:rsid w:val="00450D10"/>
    <w:rsid w:val="00460878"/>
    <w:rsid w:val="00465650"/>
    <w:rsid w:val="004713B2"/>
    <w:rsid w:val="00471E0F"/>
    <w:rsid w:val="00472619"/>
    <w:rsid w:val="00472DB3"/>
    <w:rsid w:val="00474B2C"/>
    <w:rsid w:val="004774A0"/>
    <w:rsid w:val="004778C1"/>
    <w:rsid w:val="00481202"/>
    <w:rsid w:val="00481777"/>
    <w:rsid w:val="00486147"/>
    <w:rsid w:val="00490C50"/>
    <w:rsid w:val="00492A2E"/>
    <w:rsid w:val="004938A2"/>
    <w:rsid w:val="004A2A5D"/>
    <w:rsid w:val="004A640F"/>
    <w:rsid w:val="004A7DCD"/>
    <w:rsid w:val="004B053E"/>
    <w:rsid w:val="004B5885"/>
    <w:rsid w:val="004B79B8"/>
    <w:rsid w:val="004C3846"/>
    <w:rsid w:val="004C3902"/>
    <w:rsid w:val="004C78D9"/>
    <w:rsid w:val="004D38A8"/>
    <w:rsid w:val="004D4796"/>
    <w:rsid w:val="004D5328"/>
    <w:rsid w:val="004D595C"/>
    <w:rsid w:val="004D6376"/>
    <w:rsid w:val="004E1087"/>
    <w:rsid w:val="004E5AFA"/>
    <w:rsid w:val="004E7445"/>
    <w:rsid w:val="00502C5C"/>
    <w:rsid w:val="00513662"/>
    <w:rsid w:val="0052220A"/>
    <w:rsid w:val="00526199"/>
    <w:rsid w:val="005274E4"/>
    <w:rsid w:val="00530E5A"/>
    <w:rsid w:val="0053544D"/>
    <w:rsid w:val="00536C05"/>
    <w:rsid w:val="00552AEE"/>
    <w:rsid w:val="00554F34"/>
    <w:rsid w:val="0055539F"/>
    <w:rsid w:val="00570CCD"/>
    <w:rsid w:val="00581F27"/>
    <w:rsid w:val="0058557E"/>
    <w:rsid w:val="005868B3"/>
    <w:rsid w:val="00593E8E"/>
    <w:rsid w:val="005A46D5"/>
    <w:rsid w:val="005A4FA6"/>
    <w:rsid w:val="005B3604"/>
    <w:rsid w:val="005C211B"/>
    <w:rsid w:val="005C2E61"/>
    <w:rsid w:val="005C53C9"/>
    <w:rsid w:val="005D20A9"/>
    <w:rsid w:val="005D4827"/>
    <w:rsid w:val="005D58C5"/>
    <w:rsid w:val="005E3152"/>
    <w:rsid w:val="005E5169"/>
    <w:rsid w:val="005E5B6D"/>
    <w:rsid w:val="005F23B6"/>
    <w:rsid w:val="005F60F9"/>
    <w:rsid w:val="00605B2D"/>
    <w:rsid w:val="00610FCF"/>
    <w:rsid w:val="006115EC"/>
    <w:rsid w:val="00612122"/>
    <w:rsid w:val="00614741"/>
    <w:rsid w:val="006246B5"/>
    <w:rsid w:val="00627BDA"/>
    <w:rsid w:val="00632030"/>
    <w:rsid w:val="0063478E"/>
    <w:rsid w:val="006349A0"/>
    <w:rsid w:val="006354D8"/>
    <w:rsid w:val="006403D2"/>
    <w:rsid w:val="0064512A"/>
    <w:rsid w:val="006457E0"/>
    <w:rsid w:val="0064586A"/>
    <w:rsid w:val="00654F02"/>
    <w:rsid w:val="00663908"/>
    <w:rsid w:val="00667576"/>
    <w:rsid w:val="00674951"/>
    <w:rsid w:val="00676C40"/>
    <w:rsid w:val="00691D02"/>
    <w:rsid w:val="00692219"/>
    <w:rsid w:val="00696DD3"/>
    <w:rsid w:val="006A2465"/>
    <w:rsid w:val="006A615C"/>
    <w:rsid w:val="006B0A33"/>
    <w:rsid w:val="006C6729"/>
    <w:rsid w:val="006D1CD0"/>
    <w:rsid w:val="006E0AEC"/>
    <w:rsid w:val="00702E7F"/>
    <w:rsid w:val="00725895"/>
    <w:rsid w:val="00726CA9"/>
    <w:rsid w:val="00726D84"/>
    <w:rsid w:val="00763779"/>
    <w:rsid w:val="00772CBE"/>
    <w:rsid w:val="00775844"/>
    <w:rsid w:val="00775AF4"/>
    <w:rsid w:val="00780C5E"/>
    <w:rsid w:val="0078513F"/>
    <w:rsid w:val="00790A92"/>
    <w:rsid w:val="007A16C6"/>
    <w:rsid w:val="007B4E6B"/>
    <w:rsid w:val="007C4ABC"/>
    <w:rsid w:val="007C7699"/>
    <w:rsid w:val="007F1239"/>
    <w:rsid w:val="007F5D57"/>
    <w:rsid w:val="008004D0"/>
    <w:rsid w:val="0080321A"/>
    <w:rsid w:val="00803220"/>
    <w:rsid w:val="008036AF"/>
    <w:rsid w:val="00805628"/>
    <w:rsid w:val="008154DC"/>
    <w:rsid w:val="00822543"/>
    <w:rsid w:val="00837921"/>
    <w:rsid w:val="00837D20"/>
    <w:rsid w:val="00842A60"/>
    <w:rsid w:val="00850205"/>
    <w:rsid w:val="0085208D"/>
    <w:rsid w:val="00863EA7"/>
    <w:rsid w:val="00866B9E"/>
    <w:rsid w:val="00875F4D"/>
    <w:rsid w:val="00882A5D"/>
    <w:rsid w:val="00885F27"/>
    <w:rsid w:val="008957DB"/>
    <w:rsid w:val="008A7999"/>
    <w:rsid w:val="008B6B15"/>
    <w:rsid w:val="008C53ED"/>
    <w:rsid w:val="008D1CF1"/>
    <w:rsid w:val="008D47CD"/>
    <w:rsid w:val="008D5133"/>
    <w:rsid w:val="008D57E8"/>
    <w:rsid w:val="008D634D"/>
    <w:rsid w:val="008D72DB"/>
    <w:rsid w:val="008F1E31"/>
    <w:rsid w:val="00911C7F"/>
    <w:rsid w:val="0091275A"/>
    <w:rsid w:val="0091457E"/>
    <w:rsid w:val="009165F3"/>
    <w:rsid w:val="00924121"/>
    <w:rsid w:val="00934272"/>
    <w:rsid w:val="00935370"/>
    <w:rsid w:val="00935785"/>
    <w:rsid w:val="0094001B"/>
    <w:rsid w:val="009410F1"/>
    <w:rsid w:val="00944438"/>
    <w:rsid w:val="009457E2"/>
    <w:rsid w:val="0095282E"/>
    <w:rsid w:val="00960EDF"/>
    <w:rsid w:val="009635A0"/>
    <w:rsid w:val="00966DC7"/>
    <w:rsid w:val="009768DB"/>
    <w:rsid w:val="00985348"/>
    <w:rsid w:val="0098706E"/>
    <w:rsid w:val="009943F5"/>
    <w:rsid w:val="009A0676"/>
    <w:rsid w:val="009A11F4"/>
    <w:rsid w:val="009A57AB"/>
    <w:rsid w:val="009A6B54"/>
    <w:rsid w:val="009A7052"/>
    <w:rsid w:val="009B2A81"/>
    <w:rsid w:val="009B4999"/>
    <w:rsid w:val="009D05E1"/>
    <w:rsid w:val="009D31C0"/>
    <w:rsid w:val="009D6096"/>
    <w:rsid w:val="009E2863"/>
    <w:rsid w:val="009F5790"/>
    <w:rsid w:val="009F5C91"/>
    <w:rsid w:val="00A03D1C"/>
    <w:rsid w:val="00A03D86"/>
    <w:rsid w:val="00A10DE5"/>
    <w:rsid w:val="00A1407A"/>
    <w:rsid w:val="00A158F9"/>
    <w:rsid w:val="00A21A08"/>
    <w:rsid w:val="00A24350"/>
    <w:rsid w:val="00A2456E"/>
    <w:rsid w:val="00A249CA"/>
    <w:rsid w:val="00A32D91"/>
    <w:rsid w:val="00A33C06"/>
    <w:rsid w:val="00A33DCF"/>
    <w:rsid w:val="00A34430"/>
    <w:rsid w:val="00A42F8E"/>
    <w:rsid w:val="00A44796"/>
    <w:rsid w:val="00A46255"/>
    <w:rsid w:val="00A503B2"/>
    <w:rsid w:val="00A63865"/>
    <w:rsid w:val="00A65EC7"/>
    <w:rsid w:val="00A80A3D"/>
    <w:rsid w:val="00A81CD5"/>
    <w:rsid w:val="00A971EE"/>
    <w:rsid w:val="00AA3B75"/>
    <w:rsid w:val="00AB0080"/>
    <w:rsid w:val="00AB3C0C"/>
    <w:rsid w:val="00AC4943"/>
    <w:rsid w:val="00AD3160"/>
    <w:rsid w:val="00AD6DED"/>
    <w:rsid w:val="00AE3C84"/>
    <w:rsid w:val="00AE6300"/>
    <w:rsid w:val="00AE6C7C"/>
    <w:rsid w:val="00AE763E"/>
    <w:rsid w:val="00AF20B3"/>
    <w:rsid w:val="00AF255E"/>
    <w:rsid w:val="00AF402D"/>
    <w:rsid w:val="00AF4979"/>
    <w:rsid w:val="00AF5631"/>
    <w:rsid w:val="00AF69DB"/>
    <w:rsid w:val="00AF6BA0"/>
    <w:rsid w:val="00B06D65"/>
    <w:rsid w:val="00B136BF"/>
    <w:rsid w:val="00B14272"/>
    <w:rsid w:val="00B231E6"/>
    <w:rsid w:val="00B3122B"/>
    <w:rsid w:val="00B33715"/>
    <w:rsid w:val="00B34985"/>
    <w:rsid w:val="00B378F7"/>
    <w:rsid w:val="00B41395"/>
    <w:rsid w:val="00B45EA4"/>
    <w:rsid w:val="00B4736E"/>
    <w:rsid w:val="00B47B4C"/>
    <w:rsid w:val="00B6375A"/>
    <w:rsid w:val="00B64047"/>
    <w:rsid w:val="00B67E7B"/>
    <w:rsid w:val="00B7023A"/>
    <w:rsid w:val="00B737AB"/>
    <w:rsid w:val="00B80750"/>
    <w:rsid w:val="00B819AF"/>
    <w:rsid w:val="00B82F3D"/>
    <w:rsid w:val="00BA390E"/>
    <w:rsid w:val="00BD011C"/>
    <w:rsid w:val="00BD2AE1"/>
    <w:rsid w:val="00BD68A3"/>
    <w:rsid w:val="00BE1323"/>
    <w:rsid w:val="00C070CC"/>
    <w:rsid w:val="00C13A48"/>
    <w:rsid w:val="00C20DAB"/>
    <w:rsid w:val="00C226DB"/>
    <w:rsid w:val="00C24AC2"/>
    <w:rsid w:val="00C24BB2"/>
    <w:rsid w:val="00C25870"/>
    <w:rsid w:val="00C269F0"/>
    <w:rsid w:val="00C32287"/>
    <w:rsid w:val="00C33B82"/>
    <w:rsid w:val="00C3602B"/>
    <w:rsid w:val="00C37A1D"/>
    <w:rsid w:val="00C37DC8"/>
    <w:rsid w:val="00C43DD8"/>
    <w:rsid w:val="00C45B40"/>
    <w:rsid w:val="00C57E5C"/>
    <w:rsid w:val="00C64F90"/>
    <w:rsid w:val="00C65007"/>
    <w:rsid w:val="00C65776"/>
    <w:rsid w:val="00C70B8B"/>
    <w:rsid w:val="00C72B74"/>
    <w:rsid w:val="00C82F93"/>
    <w:rsid w:val="00C84AE8"/>
    <w:rsid w:val="00C855BC"/>
    <w:rsid w:val="00C90146"/>
    <w:rsid w:val="00C905A4"/>
    <w:rsid w:val="00C934E4"/>
    <w:rsid w:val="00C97676"/>
    <w:rsid w:val="00CA1338"/>
    <w:rsid w:val="00CA4E70"/>
    <w:rsid w:val="00CA5FB3"/>
    <w:rsid w:val="00CB6C04"/>
    <w:rsid w:val="00CC5266"/>
    <w:rsid w:val="00CD1568"/>
    <w:rsid w:val="00CE228C"/>
    <w:rsid w:val="00CF058C"/>
    <w:rsid w:val="00CF5FF4"/>
    <w:rsid w:val="00D00798"/>
    <w:rsid w:val="00D07078"/>
    <w:rsid w:val="00D1127B"/>
    <w:rsid w:val="00D12ADC"/>
    <w:rsid w:val="00D16345"/>
    <w:rsid w:val="00D27547"/>
    <w:rsid w:val="00D316EB"/>
    <w:rsid w:val="00D318E1"/>
    <w:rsid w:val="00D323B6"/>
    <w:rsid w:val="00D40824"/>
    <w:rsid w:val="00D52269"/>
    <w:rsid w:val="00D55179"/>
    <w:rsid w:val="00D62EB9"/>
    <w:rsid w:val="00D63EC2"/>
    <w:rsid w:val="00D676FE"/>
    <w:rsid w:val="00D70BC1"/>
    <w:rsid w:val="00D72DA0"/>
    <w:rsid w:val="00D77404"/>
    <w:rsid w:val="00D85DB9"/>
    <w:rsid w:val="00DA3196"/>
    <w:rsid w:val="00DA34EE"/>
    <w:rsid w:val="00DB0F27"/>
    <w:rsid w:val="00DB6530"/>
    <w:rsid w:val="00DB749B"/>
    <w:rsid w:val="00DC40E6"/>
    <w:rsid w:val="00DC59C4"/>
    <w:rsid w:val="00DD3832"/>
    <w:rsid w:val="00DD3DC0"/>
    <w:rsid w:val="00DD3F0B"/>
    <w:rsid w:val="00DD402A"/>
    <w:rsid w:val="00DE1D6C"/>
    <w:rsid w:val="00DF0434"/>
    <w:rsid w:val="00DF687C"/>
    <w:rsid w:val="00E016B1"/>
    <w:rsid w:val="00E028A0"/>
    <w:rsid w:val="00E060CB"/>
    <w:rsid w:val="00E10787"/>
    <w:rsid w:val="00E10FC5"/>
    <w:rsid w:val="00E12319"/>
    <w:rsid w:val="00E218F1"/>
    <w:rsid w:val="00E25CC5"/>
    <w:rsid w:val="00E26304"/>
    <w:rsid w:val="00E33962"/>
    <w:rsid w:val="00E4317A"/>
    <w:rsid w:val="00E45678"/>
    <w:rsid w:val="00E46566"/>
    <w:rsid w:val="00E6102C"/>
    <w:rsid w:val="00E7514C"/>
    <w:rsid w:val="00E77DBE"/>
    <w:rsid w:val="00E819D0"/>
    <w:rsid w:val="00E929C7"/>
    <w:rsid w:val="00E95595"/>
    <w:rsid w:val="00E95A04"/>
    <w:rsid w:val="00EA0B77"/>
    <w:rsid w:val="00EA1DBB"/>
    <w:rsid w:val="00EA36BC"/>
    <w:rsid w:val="00EA5F77"/>
    <w:rsid w:val="00EB0D41"/>
    <w:rsid w:val="00EB1C0D"/>
    <w:rsid w:val="00EC3577"/>
    <w:rsid w:val="00EC4494"/>
    <w:rsid w:val="00EC73D1"/>
    <w:rsid w:val="00EC7B25"/>
    <w:rsid w:val="00ED3402"/>
    <w:rsid w:val="00ED7534"/>
    <w:rsid w:val="00EE618D"/>
    <w:rsid w:val="00EE7853"/>
    <w:rsid w:val="00EF0857"/>
    <w:rsid w:val="00EF62C8"/>
    <w:rsid w:val="00F024B6"/>
    <w:rsid w:val="00F02886"/>
    <w:rsid w:val="00F11BF2"/>
    <w:rsid w:val="00F12CE5"/>
    <w:rsid w:val="00F2387C"/>
    <w:rsid w:val="00F26384"/>
    <w:rsid w:val="00F27F5E"/>
    <w:rsid w:val="00F31BF2"/>
    <w:rsid w:val="00F56846"/>
    <w:rsid w:val="00F66E86"/>
    <w:rsid w:val="00F72367"/>
    <w:rsid w:val="00F76F15"/>
    <w:rsid w:val="00F77F7C"/>
    <w:rsid w:val="00F80B4B"/>
    <w:rsid w:val="00F8410D"/>
    <w:rsid w:val="00F86B5E"/>
    <w:rsid w:val="00F90A07"/>
    <w:rsid w:val="00F92105"/>
    <w:rsid w:val="00F9425C"/>
    <w:rsid w:val="00F94EF7"/>
    <w:rsid w:val="00F9573D"/>
    <w:rsid w:val="00F97CAD"/>
    <w:rsid w:val="00FB046C"/>
    <w:rsid w:val="00FB483F"/>
    <w:rsid w:val="00FC181B"/>
    <w:rsid w:val="00FC76C2"/>
    <w:rsid w:val="00FC7E36"/>
    <w:rsid w:val="00FD29E6"/>
    <w:rsid w:val="00FE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E49A99B"/>
  <w15:docId w15:val="{C3CC38A3-9E99-4902-ADAA-1DFB24AA3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CF058C"/>
    <w:pPr>
      <w:tabs>
        <w:tab w:val="left" w:pos="9639"/>
      </w:tabs>
      <w:spacing w:after="0" w:line="240" w:lineRule="auto"/>
      <w:ind w:left="810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</w:pPr>
    <w:rPr>
      <w:rFonts w:asciiTheme="majorHAnsi" w:eastAsiaTheme="majorEastAsia" w:hAnsiTheme="majorHAnsi" w:cstheme="majorBidi"/>
      <w:b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tabs>
        <w:tab w:val="clear" w:pos="9639"/>
      </w:tabs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tabs>
        <w:tab w:val="clear" w:pos="9639"/>
      </w:tabs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tabs>
        <w:tab w:val="clear" w:pos="9639"/>
      </w:tabs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tabs>
        <w:tab w:val="clear" w:pos="9639"/>
      </w:tabs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tabs>
        <w:tab w:val="clear" w:pos="9639"/>
      </w:tabs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tabs>
        <w:tab w:val="clear" w:pos="9639"/>
      </w:tabs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tabs>
        <w:tab w:val="clear" w:pos="9639"/>
      </w:tabs>
      <w:spacing w:before="480"/>
      <w:ind w:left="1915" w:hanging="1915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tabs>
        <w:tab w:val="clear" w:pos="9639"/>
      </w:tabs>
      <w:spacing w:before="40" w:line="280" w:lineRule="atLeast"/>
      <w:ind w:left="720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tabs>
        <w:tab w:val="clear" w:pos="9639"/>
      </w:tabs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tabs>
        <w:tab w:val="clear" w:pos="9639"/>
      </w:tabs>
      <w:spacing w:before="400" w:after="120"/>
      <w:ind w:left="720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tabs>
        <w:tab w:val="clear" w:pos="9639"/>
      </w:tabs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tabs>
        <w:tab w:val="clear" w:pos="9639"/>
      </w:tabs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  <w:tabs>
        <w:tab w:val="clear" w:pos="9639"/>
      </w:tabs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clear" w:pos="9639"/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tabs>
        <w:tab w:val="clear" w:pos="9639"/>
      </w:tabs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tabs>
        <w:tab w:val="clear" w:pos="9639"/>
      </w:tabs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tabs>
        <w:tab w:val="clear" w:pos="9639"/>
      </w:tabs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tabs>
        <w:tab w:val="clear" w:pos="9639"/>
      </w:tabs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tabs>
        <w:tab w:val="clear" w:pos="9639"/>
      </w:tabs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tabs>
        <w:tab w:val="clear" w:pos="9639"/>
      </w:tabs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tabs>
        <w:tab w:val="clear" w:pos="9639"/>
      </w:tabs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tabs>
        <w:tab w:val="clear" w:pos="9639"/>
      </w:tabs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tabs>
        <w:tab w:val="clear" w:pos="9639"/>
      </w:tabs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clear" w:pos="9639"/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tabs>
        <w:tab w:val="clear" w:pos="9639"/>
      </w:tabs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tabs>
        <w:tab w:val="clear" w:pos="9639"/>
      </w:tabs>
      <w:spacing w:before="400" w:after="120"/>
      <w:ind w:left="720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lear" w:pos="9639"/>
        <w:tab w:val="center" w:pos="4800"/>
        <w:tab w:val="right" w:pos="9600"/>
      </w:tabs>
      <w:spacing w:before="20" w:after="20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tabs>
        <w:tab w:val="clear" w:pos="9639"/>
      </w:tabs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tabs>
        <w:tab w:val="clear" w:pos="9639"/>
      </w:tabs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tabs>
        <w:tab w:val="clear" w:pos="9639"/>
      </w:tabs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tabs>
        <w:tab w:val="clear" w:pos="9639"/>
      </w:tabs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tabs>
        <w:tab w:val="clear" w:pos="9639"/>
      </w:tabs>
      <w:jc w:val="both"/>
    </w:pPr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tabs>
        <w:tab w:val="clear" w:pos="9639"/>
      </w:tabs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tabs>
        <w:tab w:val="clear" w:pos="9639"/>
      </w:tabs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tabs>
        <w:tab w:val="clear" w:pos="9639"/>
      </w:tabs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10653F"/>
    <w:pPr>
      <w:keepNext/>
      <w:tabs>
        <w:tab w:val="clear" w:pos="9639"/>
      </w:tabs>
      <w:spacing w:before="240" w:after="240" w:line="288" w:lineRule="auto"/>
      <w:ind w:left="540"/>
      <w:jc w:val="both"/>
    </w:pPr>
    <w:rPr>
      <w:rFonts w:ascii="Arial" w:eastAsia="MS Mincho" w:hAnsi="Arial" w:cs="Arial"/>
      <w:smallCaps/>
      <w:color w:val="FF0000"/>
      <w:kern w:val="32"/>
      <w:szCs w:val="24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10653F"/>
    <w:rPr>
      <w:rFonts w:ascii="Arial" w:eastAsia="MS Mincho" w:hAnsi="Arial" w:cs="Arial"/>
      <w:b/>
      <w:bCs/>
      <w:smallCaps/>
      <w:color w:val="FF0000"/>
      <w:kern w:val="32"/>
      <w:sz w:val="24"/>
      <w:szCs w:val="24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7C4ABC"/>
    <w:pPr>
      <w:keepNext/>
      <w:tabs>
        <w:tab w:val="clear" w:pos="9639"/>
      </w:tabs>
      <w:spacing w:before="240" w:after="60" w:line="240" w:lineRule="auto"/>
      <w:ind w:left="270"/>
      <w:contextualSpacing w:val="0"/>
    </w:pPr>
    <w:rPr>
      <w:rFonts w:ascii="Arial" w:eastAsia="Times New Roman" w:hAnsi="Arial" w:cs="Arial"/>
      <w:iCs/>
      <w:smallCaps/>
      <w:color w:val="FF0000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4344A-B87E-40EE-9173-11F2CCFC95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0764B35-18DF-4095-B2D5-B75D8696E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Internal_Memo_Capgemini.dotx</Template>
  <TotalTime>49</TotalTime>
  <Pages>9</Pages>
  <Words>1078</Words>
  <Characters>6146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7210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Nithin P Thulaseedharan</dc:creator>
  <cp:lastModifiedBy>Karagudri, Rashmi</cp:lastModifiedBy>
  <cp:revision>19</cp:revision>
  <dcterms:created xsi:type="dcterms:W3CDTF">2018-10-21T11:44:00Z</dcterms:created>
  <dcterms:modified xsi:type="dcterms:W3CDTF">2018-10-24T04:17:00Z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