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7777777" w:rsidR="009F5790" w:rsidRPr="009F5790" w:rsidRDefault="009F5790" w:rsidP="00066EB9">
      <w:pPr>
        <w:pStyle w:val="PageTitle"/>
      </w:pPr>
    </w:p>
    <w:p w14:paraId="48ED829F" w14:textId="77777777" w:rsidR="009F5790" w:rsidRPr="001C4D77" w:rsidRDefault="009F5790" w:rsidP="00066EB9">
      <w:pPr>
        <w:pStyle w:val="PageTitle"/>
      </w:pPr>
    </w:p>
    <w:p w14:paraId="5AB8EF64" w14:textId="77777777" w:rsidR="009F5790" w:rsidRPr="0010653F" w:rsidRDefault="009F5790" w:rsidP="00066EB9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066EB9">
      <w:pPr>
        <w:pStyle w:val="PageTitle"/>
      </w:pPr>
    </w:p>
    <w:p w14:paraId="03A8A6B3" w14:textId="45C90EC8" w:rsidR="009F5790" w:rsidRPr="001C4D77" w:rsidRDefault="00155339" w:rsidP="00066EB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66EB9"/>
    <w:p w14:paraId="12D6A4D9" w14:textId="77777777" w:rsidR="009F5790" w:rsidRPr="009F5790" w:rsidRDefault="009F5790" w:rsidP="00066EB9"/>
    <w:p w14:paraId="4F7ED659" w14:textId="77777777" w:rsidR="009F5790" w:rsidRPr="009F5790" w:rsidRDefault="009F5790" w:rsidP="00066EB9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66EB9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010A61" w:rsidR="009F5790" w:rsidRPr="009F5790" w:rsidRDefault="00DB6530" w:rsidP="00066EB9">
            <w:proofErr w:type="spellStart"/>
            <w:r>
              <w:t>PROJECT_</w:t>
            </w:r>
            <w:r w:rsidR="007249EB">
              <w:t>AMS_Raise_a_Request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66EB9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C727832" w:rsidR="009F5790" w:rsidRPr="009F5790" w:rsidRDefault="007249EB" w:rsidP="00066EB9">
            <w:r>
              <w:t>Asset Management System</w:t>
            </w:r>
          </w:p>
        </w:tc>
      </w:tr>
    </w:tbl>
    <w:p w14:paraId="1917D496" w14:textId="77777777" w:rsidR="009F5790" w:rsidRPr="009F5790" w:rsidRDefault="009F5790" w:rsidP="00066EB9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4D53D64" w:rsidR="009F5790" w:rsidRPr="009F5790" w:rsidRDefault="00A4604B" w:rsidP="00066EB9">
            <w:r>
              <w:t>Rashmi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066EB9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066EB9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DA15D63" w:rsidR="009F5790" w:rsidRPr="009F5790" w:rsidRDefault="00A4604B" w:rsidP="00066EB9">
            <w:proofErr w:type="spellStart"/>
            <w:r>
              <w:t>Sapna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066EB9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066EB9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071F5911" w:rsidR="009F5790" w:rsidRPr="009F5790" w:rsidRDefault="00A4604B" w:rsidP="00066EB9">
            <w:r>
              <w:t>Pranav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066EB9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066EB9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66EB9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066EB9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66EB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066EB9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66EB9">
            <w:r w:rsidRPr="009F5790">
              <w:t> </w:t>
            </w:r>
          </w:p>
        </w:tc>
      </w:tr>
    </w:tbl>
    <w:p w14:paraId="42EE7ADE" w14:textId="796FC04F" w:rsidR="009F5790" w:rsidRPr="009F5790" w:rsidRDefault="009F5790" w:rsidP="00066EB9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066EB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66EB9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066EB9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066EB9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066EB9"/>
        </w:tc>
        <w:tc>
          <w:tcPr>
            <w:tcW w:w="1218" w:type="dxa"/>
          </w:tcPr>
          <w:p w14:paraId="488BB2E9" w14:textId="77777777" w:rsidR="009F5790" w:rsidRPr="009F5790" w:rsidRDefault="009F5790" w:rsidP="00066EB9"/>
        </w:tc>
        <w:tc>
          <w:tcPr>
            <w:tcW w:w="1218" w:type="dxa"/>
          </w:tcPr>
          <w:p w14:paraId="325B699D" w14:textId="77777777" w:rsidR="009F5790" w:rsidRPr="009F5790" w:rsidRDefault="009F5790" w:rsidP="00066EB9"/>
        </w:tc>
        <w:tc>
          <w:tcPr>
            <w:tcW w:w="1218" w:type="dxa"/>
          </w:tcPr>
          <w:p w14:paraId="77EF851F" w14:textId="77777777" w:rsidR="009F5790" w:rsidRPr="009F5790" w:rsidRDefault="009F5790" w:rsidP="00066EB9"/>
        </w:tc>
        <w:tc>
          <w:tcPr>
            <w:tcW w:w="1218" w:type="dxa"/>
          </w:tcPr>
          <w:p w14:paraId="3AD2F557" w14:textId="77777777" w:rsidR="009F5790" w:rsidRPr="009F5790" w:rsidRDefault="009F5790" w:rsidP="00066EB9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066EB9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066EB9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066EB9"/>
        </w:tc>
        <w:tc>
          <w:tcPr>
            <w:tcW w:w="1218" w:type="dxa"/>
          </w:tcPr>
          <w:p w14:paraId="3D8D9994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066EB9"/>
        </w:tc>
        <w:tc>
          <w:tcPr>
            <w:tcW w:w="1218" w:type="dxa"/>
          </w:tcPr>
          <w:p w14:paraId="2BE1FC53" w14:textId="77777777" w:rsidR="009F5790" w:rsidRPr="009F5790" w:rsidRDefault="009F5790" w:rsidP="00066EB9"/>
        </w:tc>
        <w:tc>
          <w:tcPr>
            <w:tcW w:w="1218" w:type="dxa"/>
          </w:tcPr>
          <w:p w14:paraId="1799B660" w14:textId="77777777" w:rsidR="009F5790" w:rsidRPr="009F5790" w:rsidRDefault="009F5790" w:rsidP="00066EB9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066EB9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066EB9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066EB9"/>
        </w:tc>
        <w:tc>
          <w:tcPr>
            <w:tcW w:w="1218" w:type="dxa"/>
          </w:tcPr>
          <w:p w14:paraId="3645B887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066EB9"/>
        </w:tc>
        <w:tc>
          <w:tcPr>
            <w:tcW w:w="1218" w:type="dxa"/>
          </w:tcPr>
          <w:p w14:paraId="3A64C6EF" w14:textId="77777777" w:rsidR="009F5790" w:rsidRPr="009F5790" w:rsidRDefault="009F5790" w:rsidP="00066EB9"/>
        </w:tc>
        <w:tc>
          <w:tcPr>
            <w:tcW w:w="1218" w:type="dxa"/>
          </w:tcPr>
          <w:p w14:paraId="47308748" w14:textId="77777777" w:rsidR="009F5790" w:rsidRPr="009F5790" w:rsidRDefault="009F5790" w:rsidP="00066EB9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066EB9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066EB9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066EB9"/>
        </w:tc>
        <w:tc>
          <w:tcPr>
            <w:tcW w:w="1218" w:type="dxa"/>
          </w:tcPr>
          <w:p w14:paraId="46558018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066EB9"/>
        </w:tc>
        <w:tc>
          <w:tcPr>
            <w:tcW w:w="1218" w:type="dxa"/>
          </w:tcPr>
          <w:p w14:paraId="3AFC5A5C" w14:textId="77777777" w:rsidR="009F5790" w:rsidRPr="009F5790" w:rsidRDefault="009F5790" w:rsidP="00066EB9"/>
        </w:tc>
        <w:tc>
          <w:tcPr>
            <w:tcW w:w="1218" w:type="dxa"/>
          </w:tcPr>
          <w:p w14:paraId="7E23613F" w14:textId="77777777" w:rsidR="009F5790" w:rsidRPr="009F5790" w:rsidRDefault="009F5790" w:rsidP="00066EB9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066EB9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066EB9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066EB9"/>
        </w:tc>
        <w:tc>
          <w:tcPr>
            <w:tcW w:w="1218" w:type="dxa"/>
          </w:tcPr>
          <w:p w14:paraId="4D22E910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066EB9"/>
        </w:tc>
        <w:tc>
          <w:tcPr>
            <w:tcW w:w="1218" w:type="dxa"/>
          </w:tcPr>
          <w:p w14:paraId="6071EC99" w14:textId="77777777" w:rsidR="009F5790" w:rsidRPr="009F5790" w:rsidRDefault="009F5790" w:rsidP="00066EB9"/>
        </w:tc>
        <w:tc>
          <w:tcPr>
            <w:tcW w:w="1218" w:type="dxa"/>
          </w:tcPr>
          <w:p w14:paraId="0D8E8B38" w14:textId="77777777" w:rsidR="009F5790" w:rsidRPr="009F5790" w:rsidRDefault="009F5790" w:rsidP="00066EB9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066EB9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066EB9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066EB9"/>
        </w:tc>
        <w:tc>
          <w:tcPr>
            <w:tcW w:w="1218" w:type="dxa"/>
          </w:tcPr>
          <w:p w14:paraId="3BC21E42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066EB9"/>
        </w:tc>
        <w:tc>
          <w:tcPr>
            <w:tcW w:w="1218" w:type="dxa"/>
          </w:tcPr>
          <w:p w14:paraId="718D8944" w14:textId="77777777" w:rsidR="009F5790" w:rsidRPr="009F5790" w:rsidRDefault="009F5790" w:rsidP="00066EB9"/>
        </w:tc>
        <w:tc>
          <w:tcPr>
            <w:tcW w:w="1218" w:type="dxa"/>
          </w:tcPr>
          <w:p w14:paraId="5DD7E652" w14:textId="77777777" w:rsidR="009F5790" w:rsidRPr="009F5790" w:rsidRDefault="009F5790" w:rsidP="00066EB9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066EB9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066EB9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066EB9"/>
        </w:tc>
        <w:tc>
          <w:tcPr>
            <w:tcW w:w="1218" w:type="dxa"/>
          </w:tcPr>
          <w:p w14:paraId="161B779E" w14:textId="77777777" w:rsidR="009F5790" w:rsidRPr="009F5790" w:rsidRDefault="009F5790" w:rsidP="00066EB9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066EB9"/>
        </w:tc>
        <w:tc>
          <w:tcPr>
            <w:tcW w:w="1218" w:type="dxa"/>
          </w:tcPr>
          <w:p w14:paraId="4BE23196" w14:textId="77777777" w:rsidR="009F5790" w:rsidRPr="009F5790" w:rsidRDefault="009F5790" w:rsidP="00066EB9"/>
        </w:tc>
        <w:tc>
          <w:tcPr>
            <w:tcW w:w="1218" w:type="dxa"/>
          </w:tcPr>
          <w:p w14:paraId="3F95224E" w14:textId="77777777" w:rsidR="009F5790" w:rsidRPr="009F5790" w:rsidRDefault="009F5790" w:rsidP="00066EB9"/>
        </w:tc>
      </w:tr>
    </w:tbl>
    <w:p w14:paraId="7C85DA30" w14:textId="77777777" w:rsidR="009F5790" w:rsidRPr="009F5790" w:rsidRDefault="009F5790" w:rsidP="00066EB9"/>
    <w:p w14:paraId="36105CE6" w14:textId="77777777" w:rsidR="009F5790" w:rsidRPr="009F5790" w:rsidRDefault="009F5790" w:rsidP="00066EB9"/>
    <w:p w14:paraId="2CC8A7F7" w14:textId="77777777" w:rsidR="009F5790" w:rsidRPr="009F5790" w:rsidRDefault="009F5790" w:rsidP="00066EB9">
      <w:r w:rsidRPr="009F5790">
        <w:t xml:space="preserve">Disclaimer: </w:t>
      </w:r>
    </w:p>
    <w:p w14:paraId="28E0825A" w14:textId="77777777" w:rsidR="009F5790" w:rsidRPr="009F5790" w:rsidRDefault="009F5790" w:rsidP="00066EB9"/>
    <w:p w14:paraId="47F58572" w14:textId="77777777" w:rsidR="009F5790" w:rsidRPr="009F5790" w:rsidRDefault="009F5790" w:rsidP="00066EB9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66EB9">
      <w:r w:rsidRPr="005B3604">
        <w:lastRenderedPageBreak/>
        <w:t>TABLE OF CONTENTS</w:t>
      </w:r>
    </w:p>
    <w:p w14:paraId="63D9F59F" w14:textId="77777777" w:rsidR="009F5790" w:rsidRPr="009F5790" w:rsidRDefault="009F5790" w:rsidP="00066EB9"/>
    <w:p w14:paraId="3BB0B844" w14:textId="77777777" w:rsidR="009F5790" w:rsidRPr="005B3604" w:rsidRDefault="009F5790" w:rsidP="00066EB9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184BCF" w:rsidP="00066EB9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184BCF" w:rsidP="00066EB9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184BCF" w:rsidP="00066EB9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184BCF" w:rsidP="00066EB9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184BCF" w:rsidP="00066EB9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184BCF" w:rsidP="00066EB9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184BCF" w:rsidP="00066EB9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184BCF" w:rsidP="00066EB9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184BCF" w:rsidP="00066EB9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184BCF" w:rsidP="00066EB9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184BCF" w:rsidP="00066EB9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184BCF" w:rsidP="00066EB9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066EB9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066EB9">
      <w:r w:rsidRPr="00F42082">
        <w:fldChar w:fldCharType="end"/>
      </w:r>
    </w:p>
    <w:p w14:paraId="74E6C9D8" w14:textId="77777777" w:rsidR="009F5790" w:rsidRPr="009F5790" w:rsidRDefault="009F5790" w:rsidP="00066EB9"/>
    <w:p w14:paraId="54DA6AF0" w14:textId="77777777" w:rsidR="009F5790" w:rsidRPr="009F5790" w:rsidRDefault="009F5790" w:rsidP="00066EB9"/>
    <w:p w14:paraId="5A45629C" w14:textId="77777777" w:rsidR="009F5790" w:rsidRPr="009F5790" w:rsidRDefault="009F5790" w:rsidP="00066EB9"/>
    <w:p w14:paraId="32E4EA51" w14:textId="77777777" w:rsidR="009F5790" w:rsidRPr="009F5790" w:rsidRDefault="009F5790" w:rsidP="00066EB9"/>
    <w:p w14:paraId="12FDF1A2" w14:textId="77777777" w:rsidR="009F5790" w:rsidRPr="009F5790" w:rsidRDefault="009F5790" w:rsidP="00066EB9"/>
    <w:p w14:paraId="332B7CEA" w14:textId="77777777" w:rsidR="009F5790" w:rsidRPr="009F5790" w:rsidRDefault="009F5790" w:rsidP="00066EB9"/>
    <w:p w14:paraId="2663E52A" w14:textId="795F588C" w:rsidR="009F5790" w:rsidRPr="00CA5FB3" w:rsidRDefault="009F5790" w:rsidP="00066EB9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249EB">
        <w:t>Asset</w:t>
      </w:r>
      <w:r w:rsidR="00C65007">
        <w:t xml:space="preserve"> Management System</w:t>
      </w:r>
      <w:r w:rsidR="00554F34">
        <w:t xml:space="preserve"> </w:t>
      </w:r>
    </w:p>
    <w:p w14:paraId="289C1AFB" w14:textId="4EDAD4CD" w:rsidR="00C855BC" w:rsidRPr="0052220A" w:rsidRDefault="00D1127B" w:rsidP="00066EB9">
      <w:r>
        <w:t xml:space="preserve">Use Case ID: </w:t>
      </w:r>
      <w:r w:rsidR="007249EB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066EB9">
      <w:pPr>
        <w:pStyle w:val="BodyText"/>
      </w:pPr>
      <w:r>
        <w:t>1.0</w:t>
      </w:r>
    </w:p>
    <w:p w14:paraId="078CF40F" w14:textId="77777777" w:rsidR="009F5790" w:rsidRPr="009F5790" w:rsidRDefault="009F5790" w:rsidP="00066EB9">
      <w:pPr>
        <w:pStyle w:val="BodyText"/>
      </w:pPr>
    </w:p>
    <w:p w14:paraId="339B99C7" w14:textId="6FADF416" w:rsidR="009F5790" w:rsidRPr="0052220A" w:rsidRDefault="009F5790" w:rsidP="00066EB9">
      <w:r w:rsidRPr="009F5790">
        <w:rPr>
          <w:b/>
        </w:rPr>
        <w:t>Brief Description</w:t>
      </w:r>
      <w:r w:rsidRPr="0052220A">
        <w:t xml:space="preserve">: </w:t>
      </w:r>
      <w:r w:rsidR="007249EB">
        <w:t>For Manager, this screen is available to raise a requests of assets</w:t>
      </w:r>
    </w:p>
    <w:p w14:paraId="736729FA" w14:textId="57C29B97" w:rsidR="009F5790" w:rsidRPr="009F5790" w:rsidRDefault="009F5790" w:rsidP="00066EB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  <w:r w:rsidR="004262D0">
        <w:tab/>
      </w:r>
    </w:p>
    <w:p w14:paraId="40E91A70" w14:textId="3B50B14E" w:rsidR="00E028A0" w:rsidRDefault="00EE618D" w:rsidP="00066EB9">
      <w:r>
        <w:t xml:space="preserve">              </w:t>
      </w:r>
      <w:r w:rsidR="004D595C">
        <w:t>1.</w:t>
      </w:r>
      <w:r w:rsidR="007249EB">
        <w:t>Manager</w:t>
      </w:r>
    </w:p>
    <w:p w14:paraId="08B90B37" w14:textId="2D9753C7" w:rsidR="0007128F" w:rsidRDefault="00E028A0" w:rsidP="00066EB9">
      <w:r>
        <w:t xml:space="preserve">              </w:t>
      </w:r>
      <w:r w:rsidR="007249EB">
        <w:t>2.</w:t>
      </w:r>
      <w:r w:rsidR="00676C40" w:rsidRPr="00676C40">
        <w:t xml:space="preserve"> </w:t>
      </w:r>
      <w:r w:rsidR="007249EB">
        <w:t>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066EB9">
      <w:r>
        <w:tab/>
      </w:r>
    </w:p>
    <w:p w14:paraId="1A9B7159" w14:textId="7EE20654" w:rsidR="00676C40" w:rsidRDefault="00676C40" w:rsidP="00066EB9"/>
    <w:p w14:paraId="17456E31" w14:textId="2ED67946" w:rsidR="00676C40" w:rsidRPr="00EE618D" w:rsidRDefault="00676C40" w:rsidP="00066EB9">
      <w:r>
        <w:tab/>
      </w:r>
      <w:r>
        <w:tab/>
      </w:r>
    </w:p>
    <w:p w14:paraId="38155D24" w14:textId="71F8B895" w:rsidR="00B04354" w:rsidRPr="00EE618D" w:rsidRDefault="009F5790" w:rsidP="00066EB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26A2F659" w14:textId="524D4EB9" w:rsidR="00B04354" w:rsidRDefault="00B04354" w:rsidP="00066EB9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24F8">
        <w:t>manager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15BAC7BE" w:rsidR="0007128F" w:rsidRPr="00EE618D" w:rsidRDefault="00D676FE" w:rsidP="00066EB9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2B24F8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7249EB">
        <w:t>manager.</w:t>
      </w:r>
    </w:p>
    <w:p w14:paraId="5FFC8CDC" w14:textId="29B8906A" w:rsidR="009F5790" w:rsidRPr="009F5790" w:rsidRDefault="00D676FE" w:rsidP="00066EB9">
      <w:r>
        <w:t xml:space="preserve">       </w:t>
      </w:r>
    </w:p>
    <w:p w14:paraId="76B4CB6E" w14:textId="00774F7F" w:rsidR="009F5790" w:rsidRPr="009F5790" w:rsidRDefault="009F5790" w:rsidP="00066EB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066EB9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585FF8C4" w:rsidR="00513662" w:rsidRDefault="00866B9E" w:rsidP="00066EB9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854947">
        <w:t xml:space="preserve">Successful </w:t>
      </w:r>
      <w:r w:rsidR="00B04354">
        <w:t>Raise a Request</w:t>
      </w:r>
      <w:r w:rsidR="00CA4E70">
        <w:t xml:space="preserve"> in </w:t>
      </w:r>
      <w:r w:rsidR="00B04354">
        <w:t>Asset</w:t>
      </w:r>
      <w:r w:rsidR="00C65007">
        <w:t xml:space="preserve"> Management System</w:t>
      </w:r>
    </w:p>
    <w:p w14:paraId="37B2B0EB" w14:textId="77777777" w:rsidR="00B06D65" w:rsidRDefault="00B06D65" w:rsidP="00066EB9">
      <w:pPr>
        <w:pStyle w:val="Footer"/>
      </w:pPr>
    </w:p>
    <w:p w14:paraId="19A03ED9" w14:textId="65A2B510" w:rsidR="00B06D65" w:rsidRDefault="00B04354" w:rsidP="00066EB9">
      <w:pPr>
        <w:pStyle w:val="ListParagraph"/>
        <w:numPr>
          <w:ilvl w:val="0"/>
          <w:numId w:val="7"/>
        </w:numPr>
      </w:pPr>
      <w:r>
        <w:t>Manager login into the website</w:t>
      </w:r>
    </w:p>
    <w:p w14:paraId="39C72987" w14:textId="107F2282" w:rsidR="00C070CC" w:rsidRDefault="00B04354" w:rsidP="00066EB9">
      <w:pPr>
        <w:pStyle w:val="ListParagraph"/>
        <w:numPr>
          <w:ilvl w:val="0"/>
          <w:numId w:val="7"/>
        </w:numPr>
      </w:pPr>
      <w:r>
        <w:t>Manager clicks on Raise Request</w:t>
      </w:r>
      <w:r w:rsidR="002B24F8">
        <w:t xml:space="preserve"> link</w:t>
      </w:r>
    </w:p>
    <w:p w14:paraId="6F9CBE1A" w14:textId="05487D89" w:rsidR="00935370" w:rsidRDefault="002B24F8" w:rsidP="00066EB9">
      <w:pPr>
        <w:pStyle w:val="ListParagraph"/>
        <w:numPr>
          <w:ilvl w:val="0"/>
          <w:numId w:val="7"/>
        </w:numPr>
      </w:pPr>
      <w:r>
        <w:t>Manager selects EMP NO</w:t>
      </w:r>
    </w:p>
    <w:p w14:paraId="1BAD0DA2" w14:textId="5BD9DD8B" w:rsidR="00020219" w:rsidRDefault="002B24F8" w:rsidP="00066EB9">
      <w:pPr>
        <w:pStyle w:val="ListParagraph"/>
        <w:numPr>
          <w:ilvl w:val="0"/>
          <w:numId w:val="7"/>
        </w:numPr>
      </w:pPr>
      <w:r>
        <w:t>Manager selects Asset Name</w:t>
      </w:r>
    </w:p>
    <w:p w14:paraId="1D8AD669" w14:textId="77777777" w:rsidR="002B24F8" w:rsidRDefault="002B24F8" w:rsidP="00066EB9">
      <w:pPr>
        <w:pStyle w:val="ListParagraph"/>
        <w:numPr>
          <w:ilvl w:val="0"/>
          <w:numId w:val="7"/>
        </w:numPr>
      </w:pPr>
      <w:r>
        <w:t>Manager enters description</w:t>
      </w:r>
    </w:p>
    <w:p w14:paraId="50150B6A" w14:textId="4AEDE3CF" w:rsidR="002B24F8" w:rsidRDefault="002B24F8" w:rsidP="00066EB9">
      <w:pPr>
        <w:pStyle w:val="ListParagraph"/>
        <w:numPr>
          <w:ilvl w:val="0"/>
          <w:numId w:val="7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36F57088" w14:textId="15C26CFE" w:rsidR="009D6096" w:rsidRPr="00DC1893" w:rsidRDefault="009D6096" w:rsidP="00066EB9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>“Successful</w:t>
      </w:r>
      <w:r w:rsidR="002B24F8">
        <w:t>ly Raised a Request</w:t>
      </w:r>
      <w:r w:rsidR="006354D8">
        <w:t>”</w:t>
      </w:r>
    </w:p>
    <w:p w14:paraId="1CEC7B42" w14:textId="77777777" w:rsidR="009D6096" w:rsidRPr="00DC1893" w:rsidRDefault="009D6096" w:rsidP="00066EB9"/>
    <w:p w14:paraId="40F5D6A2" w14:textId="77777777" w:rsidR="00B7023A" w:rsidRDefault="00B7023A" w:rsidP="00066EB9"/>
    <w:p w14:paraId="7D37FC2D" w14:textId="67FEC1D1" w:rsidR="008F1E31" w:rsidRDefault="008F1E31" w:rsidP="00066EB9"/>
    <w:p w14:paraId="66250B60" w14:textId="77777777" w:rsidR="00144A0B" w:rsidRDefault="00144A0B" w:rsidP="00066EB9">
      <w:pPr>
        <w:pStyle w:val="infoblue"/>
      </w:pPr>
    </w:p>
    <w:p w14:paraId="36882204" w14:textId="718C35FA" w:rsidR="00A249CA" w:rsidRDefault="002B1A21" w:rsidP="00066EB9">
      <w:pPr>
        <w:pStyle w:val="StyleHeading2Sub-headingH2ChapterNumberAppendixLetterchnh"/>
      </w:pPr>
      <w:bookmarkStart w:id="26" w:name="_Toc141844800"/>
      <w:bookmarkStart w:id="27" w:name="_Toc143500967"/>
      <w:bookmarkStart w:id="28" w:name="_Toc144299918"/>
      <w:bookmarkStart w:id="29" w:name="_Toc145125005"/>
      <w:r>
        <w:t xml:space="preserve">Exception </w:t>
      </w:r>
      <w:proofErr w:type="gramStart"/>
      <w:r>
        <w:t>Flow  1</w:t>
      </w:r>
      <w:proofErr w:type="gramEnd"/>
      <w:r>
        <w:t xml:space="preserve">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2B24F8">
        <w:t>Raise Request</w:t>
      </w:r>
      <w:r w:rsidR="00005259">
        <w:t xml:space="preserve"> </w:t>
      </w:r>
      <w:r w:rsidR="00A32D91">
        <w:t xml:space="preserve">in </w:t>
      </w:r>
      <w:r w:rsidR="002B24F8">
        <w:t>Asset</w:t>
      </w:r>
      <w:r w:rsidR="00C65007">
        <w:t xml:space="preserve"> Management System</w:t>
      </w:r>
      <w:r w:rsidR="00121302">
        <w:t xml:space="preserve"> </w:t>
      </w:r>
      <w:r w:rsidR="00502C5C">
        <w:t xml:space="preserve"> </w:t>
      </w:r>
      <w:r w:rsidR="00A249CA">
        <w:t xml:space="preserve">due To invalid </w:t>
      </w:r>
      <w:r w:rsidR="0036237E">
        <w:t>Range</w:t>
      </w:r>
    </w:p>
    <w:p w14:paraId="1AF62C14" w14:textId="77777777" w:rsidR="0036237E" w:rsidRDefault="0036237E" w:rsidP="00066EB9">
      <w:pPr>
        <w:pStyle w:val="StyleHeading2Sub-headingH2ChapterNumberAppendixLetterchnh"/>
      </w:pPr>
    </w:p>
    <w:p w14:paraId="6BC3FCC3" w14:textId="77777777" w:rsidR="0036237E" w:rsidRDefault="0036237E" w:rsidP="00066EB9">
      <w:pPr>
        <w:pStyle w:val="Footer"/>
      </w:pPr>
    </w:p>
    <w:p w14:paraId="2767FCD1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login into the website</w:t>
      </w:r>
    </w:p>
    <w:p w14:paraId="5B5AA76E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lastRenderedPageBreak/>
        <w:t>Manager clicks on Raise Request link</w:t>
      </w:r>
    </w:p>
    <w:p w14:paraId="3FD60811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selects EMP NO</w:t>
      </w:r>
    </w:p>
    <w:p w14:paraId="11005D9A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selects Asset Name</w:t>
      </w:r>
    </w:p>
    <w:p w14:paraId="5613A639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>Manager enters description</w:t>
      </w:r>
    </w:p>
    <w:p w14:paraId="4ADCCB46" w14:textId="77777777" w:rsidR="002B24F8" w:rsidRDefault="002B24F8" w:rsidP="00066EB9">
      <w:pPr>
        <w:pStyle w:val="ListParagraph"/>
        <w:numPr>
          <w:ilvl w:val="0"/>
          <w:numId w:val="24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017A9FB0" w14:textId="110E6FA8" w:rsidR="0036237E" w:rsidRPr="00DC1893" w:rsidRDefault="0036237E" w:rsidP="00066EB9">
      <w:pPr>
        <w:pStyle w:val="ListParagraph"/>
        <w:numPr>
          <w:ilvl w:val="0"/>
          <w:numId w:val="24"/>
        </w:numPr>
      </w:pPr>
      <w:r>
        <w:t xml:space="preserve">System displays the message “Please enter </w:t>
      </w:r>
      <w:r w:rsidR="002B24F8">
        <w:t>quantity</w:t>
      </w:r>
      <w:r>
        <w:t xml:space="preserve"> in valid range”</w:t>
      </w:r>
    </w:p>
    <w:p w14:paraId="569A9CC5" w14:textId="7809A38D" w:rsidR="00F9425C" w:rsidRDefault="00960EDF" w:rsidP="00066EB9">
      <w:pPr>
        <w:pStyle w:val="StyleHeading2Sub-headingH2ChapterNumberAppendixLetterchnh"/>
      </w:pPr>
      <w:r>
        <w:t xml:space="preserve">Exception </w:t>
      </w:r>
      <w:proofErr w:type="gramStart"/>
      <w:r>
        <w:t>Flow  2</w:t>
      </w:r>
      <w:proofErr w:type="gramEnd"/>
      <w:r w:rsidR="00F9425C" w:rsidRPr="00F9425C">
        <w:t xml:space="preserve"> </w:t>
      </w:r>
      <w:r w:rsidR="00F9425C">
        <w:t xml:space="preserve">:unsuccessful </w:t>
      </w:r>
      <w:r w:rsidR="002B24F8">
        <w:t>Raise Request</w:t>
      </w:r>
      <w:r w:rsidR="00663908">
        <w:t xml:space="preserve"> in </w:t>
      </w:r>
      <w:r w:rsidR="002B24F8">
        <w:t xml:space="preserve">Asset </w:t>
      </w:r>
      <w:r w:rsidR="00C65007">
        <w:t>Management System</w:t>
      </w:r>
      <w:r w:rsidR="007C4ABC">
        <w:t xml:space="preserve"> due to invalid </w:t>
      </w:r>
      <w:r w:rsidR="002B24F8">
        <w:t>Description</w:t>
      </w:r>
    </w:p>
    <w:p w14:paraId="7D036EC2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login into the website</w:t>
      </w:r>
    </w:p>
    <w:p w14:paraId="07BD090F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clicks on Raise Request link</w:t>
      </w:r>
    </w:p>
    <w:p w14:paraId="7A112C3C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selects EMP NO</w:t>
      </w:r>
    </w:p>
    <w:p w14:paraId="7FDAE4F1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selects Asset Name</w:t>
      </w:r>
    </w:p>
    <w:p w14:paraId="0B8DE82A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>Manager enters description</w:t>
      </w:r>
    </w:p>
    <w:p w14:paraId="5E105B6A" w14:textId="77777777" w:rsidR="002B24F8" w:rsidRDefault="002B24F8" w:rsidP="00066EB9">
      <w:pPr>
        <w:pStyle w:val="ListParagraph"/>
        <w:numPr>
          <w:ilvl w:val="0"/>
          <w:numId w:val="25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25B5600C" w14:textId="11F0274E" w:rsidR="00542B67" w:rsidRDefault="00542B67" w:rsidP="00066EB9">
      <w:pPr>
        <w:pStyle w:val="ListParagraph"/>
        <w:numPr>
          <w:ilvl w:val="0"/>
          <w:numId w:val="25"/>
        </w:numPr>
      </w:pPr>
      <w:r>
        <w:t xml:space="preserve">System displays the message “Please fill </w:t>
      </w:r>
      <w:r w:rsidR="00066EB9">
        <w:t>below 25 characters</w:t>
      </w:r>
      <w:r>
        <w:t xml:space="preserve"> ”</w:t>
      </w:r>
    </w:p>
    <w:p w14:paraId="45208E83" w14:textId="65C6F9F0" w:rsidR="00066EB9" w:rsidRDefault="00066EB9" w:rsidP="00066EB9"/>
    <w:p w14:paraId="3E2996F4" w14:textId="77777777" w:rsidR="00066EB9" w:rsidRDefault="00066EB9" w:rsidP="00066EB9">
      <w:pPr>
        <w:pStyle w:val="StyleHeading2Sub-headingH2ChapterNumberAppendixLetterchnh"/>
      </w:pPr>
      <w:r>
        <w:t xml:space="preserve">Exception </w:t>
      </w:r>
      <w:proofErr w:type="gramStart"/>
      <w:r>
        <w:t>Flow  3</w:t>
      </w:r>
      <w:proofErr w:type="gramEnd"/>
      <w:r w:rsidRPr="00F9425C">
        <w:t xml:space="preserve"> </w:t>
      </w:r>
      <w:r>
        <w:t xml:space="preserve">:unsuccessful Raise Request in Asset Management System due to </w:t>
      </w:r>
      <w:r w:rsidRPr="00304EDE">
        <w:t>Web Server Down</w:t>
      </w:r>
      <w:r>
        <w:t xml:space="preserve"> </w:t>
      </w:r>
    </w:p>
    <w:p w14:paraId="43505E56" w14:textId="54D2AC22" w:rsidR="00066EB9" w:rsidRDefault="00066EB9" w:rsidP="00066EB9">
      <w:pPr>
        <w:pStyle w:val="ListParagraph"/>
        <w:numPr>
          <w:ilvl w:val="0"/>
          <w:numId w:val="26"/>
        </w:numPr>
      </w:pPr>
      <w:r>
        <w:t>Manager login into the website</w:t>
      </w:r>
    </w:p>
    <w:p w14:paraId="7D3FEA1F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clicks on Raise Request link</w:t>
      </w:r>
    </w:p>
    <w:p w14:paraId="1805A226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selects EMP NO</w:t>
      </w:r>
    </w:p>
    <w:p w14:paraId="2B2A3B16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selects Asset Name</w:t>
      </w:r>
    </w:p>
    <w:p w14:paraId="0E298613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>Manager enters description</w:t>
      </w:r>
    </w:p>
    <w:p w14:paraId="6A093A87" w14:textId="77777777" w:rsidR="00066EB9" w:rsidRDefault="00066EB9" w:rsidP="00066EB9">
      <w:pPr>
        <w:pStyle w:val="ListParagraph"/>
        <w:numPr>
          <w:ilvl w:val="0"/>
          <w:numId w:val="26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7F172CA6" w14:textId="3E9CB43F" w:rsidR="00066EB9" w:rsidRDefault="00066EB9" w:rsidP="00066EB9">
      <w:pPr>
        <w:pStyle w:val="ListParagraph"/>
        <w:numPr>
          <w:ilvl w:val="0"/>
          <w:numId w:val="26"/>
        </w:numPr>
      </w:pPr>
      <w:r>
        <w:t>System displays the message ”</w:t>
      </w:r>
      <w:r w:rsidRPr="00066EB9">
        <w:t xml:space="preserve"> </w:t>
      </w:r>
      <w:r w:rsidRPr="00304EDE">
        <w:t>Web Server Down</w:t>
      </w:r>
      <w:r>
        <w:t>”</w:t>
      </w:r>
    </w:p>
    <w:p w14:paraId="1CBBA271" w14:textId="1D751F3B" w:rsidR="00066EB9" w:rsidRDefault="00066EB9" w:rsidP="00066EB9"/>
    <w:p w14:paraId="09509CA7" w14:textId="77777777" w:rsidR="00066EB9" w:rsidRDefault="00066EB9" w:rsidP="00066EB9">
      <w:pPr>
        <w:pStyle w:val="StyleHeading2Sub-headingH2ChapterNumberAppendixLetterchnh"/>
      </w:pPr>
      <w:r>
        <w:t xml:space="preserve">Exception </w:t>
      </w:r>
      <w:proofErr w:type="gramStart"/>
      <w:r>
        <w:t>Flow  4</w:t>
      </w:r>
      <w:proofErr w:type="gramEnd"/>
      <w:r w:rsidRPr="00F9425C">
        <w:t xml:space="preserve"> </w:t>
      </w:r>
      <w:r>
        <w:t xml:space="preserve">:unsuccessful Raise Request in Asset Management System due to </w:t>
      </w:r>
      <w:r w:rsidRPr="00304EDE">
        <w:t>Database Connectivity Error</w:t>
      </w:r>
    </w:p>
    <w:p w14:paraId="346014BA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login into the website</w:t>
      </w:r>
    </w:p>
    <w:p w14:paraId="71452CDB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clicks on Raise Request link</w:t>
      </w:r>
    </w:p>
    <w:p w14:paraId="05D6B005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selects EMP NO</w:t>
      </w:r>
    </w:p>
    <w:p w14:paraId="182B5702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selects Asset Name</w:t>
      </w:r>
    </w:p>
    <w:p w14:paraId="51B59B20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>Manager enters description</w:t>
      </w:r>
    </w:p>
    <w:p w14:paraId="3F0D0BB1" w14:textId="77777777" w:rsidR="00066EB9" w:rsidRDefault="00066EB9" w:rsidP="00066EB9">
      <w:pPr>
        <w:pStyle w:val="ListParagraph"/>
        <w:numPr>
          <w:ilvl w:val="0"/>
          <w:numId w:val="28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728662CF" w14:textId="5E06DBA7" w:rsidR="00066EB9" w:rsidRPr="00DC1893" w:rsidRDefault="00066EB9" w:rsidP="00066EB9">
      <w:pPr>
        <w:pStyle w:val="ListParagraph"/>
        <w:numPr>
          <w:ilvl w:val="0"/>
          <w:numId w:val="28"/>
        </w:numPr>
      </w:pPr>
      <w:r>
        <w:t>System displays the message ”</w:t>
      </w:r>
      <w:r w:rsidRPr="00066EB9">
        <w:t xml:space="preserve"> </w:t>
      </w:r>
      <w:r w:rsidRPr="00304EDE">
        <w:t>Database Connectivity Error</w:t>
      </w:r>
      <w:r>
        <w:t>”</w:t>
      </w:r>
    </w:p>
    <w:p w14:paraId="2889936A" w14:textId="77777777" w:rsidR="00066EB9" w:rsidRDefault="00066EB9" w:rsidP="00066EB9"/>
    <w:p w14:paraId="6EC6CA11" w14:textId="30B18057" w:rsidR="00066EB9" w:rsidRDefault="00066EB9" w:rsidP="00066EB9">
      <w:pPr>
        <w:pStyle w:val="StyleHeading2Sub-headingH2ChapterNumberAppendixLetterchnh"/>
      </w:pPr>
      <w:r>
        <w:t xml:space="preserve">Exception </w:t>
      </w:r>
      <w:proofErr w:type="gramStart"/>
      <w:r>
        <w:t>Flow  4</w:t>
      </w:r>
      <w:proofErr w:type="gramEnd"/>
      <w:r w:rsidRPr="00F9425C">
        <w:t xml:space="preserve"> </w:t>
      </w:r>
      <w:r>
        <w:t xml:space="preserve">:unsuccessful Raise Request in Asset Management System due to </w:t>
      </w:r>
      <w:r w:rsidRPr="00304EDE">
        <w:t>Network Connectivity Error</w:t>
      </w:r>
    </w:p>
    <w:p w14:paraId="5B42D520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login into the website</w:t>
      </w:r>
    </w:p>
    <w:p w14:paraId="2DF71CA5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clicks on Raise Request link</w:t>
      </w:r>
    </w:p>
    <w:p w14:paraId="7C12AE9E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selects EMP NO</w:t>
      </w:r>
    </w:p>
    <w:p w14:paraId="73C1EAF1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lastRenderedPageBreak/>
        <w:t>Manager selects Asset Name</w:t>
      </w:r>
    </w:p>
    <w:p w14:paraId="715F1004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>Manager enters description</w:t>
      </w:r>
    </w:p>
    <w:p w14:paraId="66F65C04" w14:textId="77777777" w:rsidR="00066EB9" w:rsidRDefault="00066EB9" w:rsidP="00066EB9">
      <w:pPr>
        <w:pStyle w:val="ListParagraph"/>
        <w:numPr>
          <w:ilvl w:val="0"/>
          <w:numId w:val="29"/>
        </w:numPr>
      </w:pPr>
      <w:r>
        <w:t xml:space="preserve">Manager enters </w:t>
      </w:r>
      <w:proofErr w:type="spellStart"/>
      <w:r>
        <w:t>quatity</w:t>
      </w:r>
      <w:proofErr w:type="spellEnd"/>
      <w:r>
        <w:t xml:space="preserve"> </w:t>
      </w:r>
    </w:p>
    <w:p w14:paraId="1434FB51" w14:textId="0D8012DB" w:rsidR="00066EB9" w:rsidRPr="00DC1893" w:rsidRDefault="00066EB9" w:rsidP="00066EB9">
      <w:pPr>
        <w:pStyle w:val="ListParagraph"/>
        <w:numPr>
          <w:ilvl w:val="0"/>
          <w:numId w:val="29"/>
        </w:numPr>
      </w:pPr>
      <w:r>
        <w:t>System displays the message ”</w:t>
      </w:r>
      <w:r w:rsidRPr="00066EB9">
        <w:t xml:space="preserve"> </w:t>
      </w:r>
      <w:r w:rsidRPr="00304EDE">
        <w:t>Network Connectivity Error</w:t>
      </w:r>
      <w:r>
        <w:t>”</w:t>
      </w:r>
    </w:p>
    <w:p w14:paraId="4F9A218D" w14:textId="77777777" w:rsidR="00066EB9" w:rsidRDefault="00066EB9" w:rsidP="00066EB9"/>
    <w:p w14:paraId="313BE104" w14:textId="77777777" w:rsidR="00066EB9" w:rsidRPr="00DC1893" w:rsidRDefault="00066EB9" w:rsidP="00066EB9"/>
    <w:p w14:paraId="3718D3D1" w14:textId="77777777" w:rsidR="00066EB9" w:rsidRDefault="00066EB9" w:rsidP="00066EB9"/>
    <w:p w14:paraId="1D6F60C7" w14:textId="77777777" w:rsidR="00066EB9" w:rsidRPr="00DC1893" w:rsidRDefault="00066EB9" w:rsidP="00066EB9"/>
    <w:p w14:paraId="3F496EBD" w14:textId="77777777" w:rsidR="00924121" w:rsidRDefault="00924121" w:rsidP="00066EB9"/>
    <w:p w14:paraId="348E452A" w14:textId="0631C8C9" w:rsidR="00B67E7B" w:rsidRPr="009F5790" w:rsidRDefault="00B67E7B" w:rsidP="00066EB9">
      <w:pPr>
        <w:pStyle w:val="Caption"/>
      </w:pPr>
      <w:r>
        <w:tab/>
      </w:r>
    </w:p>
    <w:p w14:paraId="028B5EC2" w14:textId="7DF47A07" w:rsidR="009F5790" w:rsidRPr="009F5790" w:rsidRDefault="009F5790" w:rsidP="00066EB9">
      <w:pPr>
        <w:pStyle w:val="StyleHeading1H1Mainheading1Heading1Heading10Head1h1Sec"/>
      </w:pPr>
      <w:bookmarkStart w:id="30" w:name="_Toc144299927"/>
      <w:bookmarkStart w:id="31" w:name="_Toc145125013"/>
      <w:bookmarkStart w:id="32" w:name="_Toc165439511"/>
      <w:bookmarkStart w:id="33" w:name="_Toc186019620"/>
      <w:bookmarkStart w:id="34" w:name="_Toc302030208"/>
      <w:bookmarkEnd w:id="26"/>
      <w:bookmarkEnd w:id="27"/>
      <w:bookmarkEnd w:id="28"/>
      <w:bookmarkEnd w:id="29"/>
      <w:r w:rsidRPr="009F5790">
        <w:t>Post Conditions</w:t>
      </w:r>
      <w:bookmarkEnd w:id="30"/>
      <w:bookmarkEnd w:id="31"/>
      <w:bookmarkEnd w:id="32"/>
      <w:bookmarkEnd w:id="33"/>
      <w:bookmarkEnd w:id="34"/>
    </w:p>
    <w:p w14:paraId="332A8832" w14:textId="77777777" w:rsidR="009F5790" w:rsidRPr="009F5790" w:rsidRDefault="009F5790" w:rsidP="00066EB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066EB9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066EB9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4DCE1A5D" w:rsidR="009F5790" w:rsidRPr="009F5790" w:rsidRDefault="00F02886" w:rsidP="00066EB9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066EB9">
              <w:t>Raise Request</w:t>
            </w:r>
            <w:r w:rsidR="009A11F4">
              <w:t xml:space="preserve"> in </w:t>
            </w:r>
            <w:r w:rsidR="00F109FE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75B14395" w:rsidR="009F5790" w:rsidRPr="008004D0" w:rsidRDefault="008D5133" w:rsidP="00066EB9">
            <w:pPr>
              <w:pStyle w:val="infoblue"/>
            </w:pPr>
            <w:r w:rsidRPr="00B41395">
              <w:t>System displays the message “Successfully</w:t>
            </w:r>
            <w:r w:rsidR="00F109FE">
              <w:t xml:space="preserve"> Raise Request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52E901AD" w:rsidR="009F5790" w:rsidRPr="009F5790" w:rsidRDefault="008D5133" w:rsidP="00066EB9">
            <w:r>
              <w:t xml:space="preserve">Unsuccessful </w:t>
            </w:r>
            <w:r w:rsidR="00F109FE">
              <w:t>Raise Request</w:t>
            </w:r>
            <w:r w:rsidR="00E819D0">
              <w:t xml:space="preserve"> in </w:t>
            </w:r>
            <w:r w:rsidR="00F109FE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726D84">
              <w:t xml:space="preserve">due to </w:t>
            </w:r>
            <w:r w:rsidR="00B27272">
              <w:t xml:space="preserve">invalid range of </w:t>
            </w:r>
            <w:r w:rsidR="00F109FE">
              <w:t>quantity</w:t>
            </w:r>
          </w:p>
        </w:tc>
        <w:tc>
          <w:tcPr>
            <w:tcW w:w="6346" w:type="dxa"/>
          </w:tcPr>
          <w:p w14:paraId="23B5FA5C" w14:textId="36333590" w:rsidR="009F5790" w:rsidRPr="009F5790" w:rsidRDefault="008D5133" w:rsidP="00066EB9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B27272">
              <w:t xml:space="preserve">Please </w:t>
            </w:r>
            <w:r w:rsidR="00F109FE">
              <w:t>provide quantity within the range</w:t>
            </w:r>
            <w:r w:rsidR="004A640F">
              <w:t xml:space="preserve">” </w:t>
            </w:r>
          </w:p>
        </w:tc>
      </w:tr>
      <w:tr w:rsidR="009F5790" w:rsidRPr="009F5790" w14:paraId="330E3A30" w14:textId="77777777" w:rsidTr="00C37A1D">
        <w:trPr>
          <w:trHeight w:val="1594"/>
        </w:trPr>
        <w:tc>
          <w:tcPr>
            <w:tcW w:w="3534" w:type="dxa"/>
          </w:tcPr>
          <w:p w14:paraId="4DA94835" w14:textId="49F55263" w:rsidR="009F5790" w:rsidRPr="009F5790" w:rsidRDefault="00085C85" w:rsidP="00066EB9">
            <w:r>
              <w:t xml:space="preserve">Unsuccessful </w:t>
            </w:r>
            <w:r w:rsidR="00F109FE">
              <w:t>Raise Request</w:t>
            </w:r>
            <w:r w:rsidR="00176789">
              <w:t xml:space="preserve"> in </w:t>
            </w:r>
            <w:r w:rsidR="00F109FE">
              <w:t xml:space="preserve">Asset </w:t>
            </w:r>
            <w:r w:rsidR="00C43DD8">
              <w:t>Management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F109FE">
              <w:t xml:space="preserve">description </w:t>
            </w:r>
          </w:p>
        </w:tc>
        <w:tc>
          <w:tcPr>
            <w:tcW w:w="6346" w:type="dxa"/>
          </w:tcPr>
          <w:p w14:paraId="7243EDFF" w14:textId="50C253F6" w:rsidR="009F5790" w:rsidRPr="009F5790" w:rsidRDefault="008D5133" w:rsidP="00066EB9">
            <w:r>
              <w:t xml:space="preserve">System displays the error message </w:t>
            </w:r>
            <w:r w:rsidR="00770886">
              <w:t>“</w:t>
            </w:r>
            <w:r w:rsidR="00F109FE">
              <w:t>Please fill below 25 characters</w:t>
            </w:r>
            <w:r w:rsidR="00770886">
              <w:t>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066EB9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066EB9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066EB9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066EB9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066EB9">
            <w:r w:rsidRPr="00304EDE">
              <w:lastRenderedPageBreak/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066EB9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066EB9"/>
    <w:p w14:paraId="62D8D5BC" w14:textId="77777777" w:rsidR="009F5790" w:rsidRDefault="009F5790" w:rsidP="00066EB9"/>
    <w:p w14:paraId="3237D3E7" w14:textId="77777777" w:rsidR="00B7023A" w:rsidRDefault="00B7023A" w:rsidP="00066EB9"/>
    <w:p w14:paraId="7434BFDB" w14:textId="77777777" w:rsidR="00B7023A" w:rsidRDefault="00B7023A" w:rsidP="00066EB9"/>
    <w:p w14:paraId="26B12F11" w14:textId="77777777" w:rsidR="00B7023A" w:rsidRDefault="00B7023A" w:rsidP="00066EB9"/>
    <w:p w14:paraId="7667786A" w14:textId="77777777" w:rsidR="00B7023A" w:rsidRDefault="00B7023A" w:rsidP="00066EB9"/>
    <w:p w14:paraId="7A836128" w14:textId="77777777" w:rsidR="00B7023A" w:rsidRDefault="00B7023A" w:rsidP="00066EB9"/>
    <w:p w14:paraId="1D33360B" w14:textId="77777777" w:rsidR="00B7023A" w:rsidRDefault="00B7023A" w:rsidP="00066EB9"/>
    <w:p w14:paraId="50ACF6DF" w14:textId="77777777" w:rsidR="00B7023A" w:rsidRDefault="00B7023A" w:rsidP="00066EB9"/>
    <w:p w14:paraId="1687AFAB" w14:textId="77777777" w:rsidR="00B7023A" w:rsidRPr="009F5790" w:rsidRDefault="00B7023A" w:rsidP="00066EB9"/>
    <w:p w14:paraId="338C66C3" w14:textId="1A3BDB41" w:rsidR="009F5790" w:rsidRPr="009F5790" w:rsidRDefault="009F5790" w:rsidP="00066EB9">
      <w:pPr>
        <w:pStyle w:val="StyleHeading1H1Mainheading1Heading1Heading10Head1h1Sec"/>
      </w:pPr>
      <w:bookmarkStart w:id="35" w:name="_Toc144299928"/>
      <w:bookmarkStart w:id="36" w:name="_Toc145125014"/>
      <w:bookmarkStart w:id="37" w:name="_Toc165439512"/>
      <w:bookmarkStart w:id="38" w:name="_Toc186019621"/>
      <w:bookmarkStart w:id="39" w:name="_Toc302030209"/>
      <w:r w:rsidRPr="009F5790">
        <w:t>Special Requirements</w:t>
      </w:r>
      <w:bookmarkEnd w:id="35"/>
      <w:bookmarkEnd w:id="36"/>
      <w:bookmarkEnd w:id="37"/>
      <w:bookmarkEnd w:id="38"/>
      <w:bookmarkEnd w:id="39"/>
    </w:p>
    <w:p w14:paraId="0DDC14E5" w14:textId="1D1874F0" w:rsidR="00437744" w:rsidRPr="0004791E" w:rsidRDefault="00437744" w:rsidP="00066EB9">
      <w:pPr>
        <w:pStyle w:val="StyleHeading2Sub-headingH2ChapterNumberAppendixLetterchnh"/>
      </w:pPr>
      <w:bookmarkStart w:id="40" w:name="_Toc458607236"/>
      <w:r>
        <w:t>Performance</w:t>
      </w:r>
      <w:bookmarkEnd w:id="40"/>
      <w:r w:rsidRPr="0004791E">
        <w:t xml:space="preserve"> </w:t>
      </w:r>
    </w:p>
    <w:p w14:paraId="07BD094E" w14:textId="61862948" w:rsidR="009D05E1" w:rsidRDefault="00EC73D1" w:rsidP="00066EB9">
      <w:pPr>
        <w:pStyle w:val="Caption"/>
      </w:pPr>
      <w:bookmarkStart w:id="41" w:name="_Toc458607237"/>
      <w:r>
        <w:t xml:space="preserve">The </w:t>
      </w:r>
      <w:r w:rsidR="006871B0">
        <w:t>Manager</w:t>
      </w:r>
      <w:r>
        <w:t xml:space="preserve"> should receive a mail regarding all the details entered after </w:t>
      </w:r>
      <w:r w:rsidR="00F80B4B">
        <w:t>successful</w:t>
      </w:r>
      <w:r w:rsidR="006871B0">
        <w:t>ly Raised the Request.</w:t>
      </w:r>
    </w:p>
    <w:p w14:paraId="6D41DF53" w14:textId="77777777" w:rsidR="002019B8" w:rsidRPr="002019B8" w:rsidRDefault="002019B8" w:rsidP="00066EB9"/>
    <w:p w14:paraId="3E235CA3" w14:textId="13C6238F" w:rsidR="00437744" w:rsidRPr="0004791E" w:rsidRDefault="00437744" w:rsidP="00066EB9">
      <w:pPr>
        <w:pStyle w:val="StyleHeading2Sub-headingH2ChapterNumberAppendixLetterchnh"/>
      </w:pPr>
      <w:r>
        <w:t>Availability</w:t>
      </w:r>
      <w:bookmarkEnd w:id="41"/>
      <w:r>
        <w:t xml:space="preserve"> </w:t>
      </w:r>
    </w:p>
    <w:p w14:paraId="0AD85A7C" w14:textId="77777777" w:rsidR="00437744" w:rsidRDefault="00437744" w:rsidP="00066EB9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066EB9">
      <w:pPr>
        <w:pStyle w:val="infoblue"/>
      </w:pPr>
    </w:p>
    <w:p w14:paraId="3FFBD451" w14:textId="77777777" w:rsidR="009F5790" w:rsidRPr="009F5790" w:rsidRDefault="009F5790" w:rsidP="00066EB9">
      <w:pPr>
        <w:pStyle w:val="infoblue"/>
      </w:pPr>
    </w:p>
    <w:p w14:paraId="7B4B821C" w14:textId="5AEEF3BD" w:rsidR="009F5790" w:rsidRDefault="009F5790" w:rsidP="00066EB9">
      <w:pPr>
        <w:pStyle w:val="StyleHeading1H1Mainheading1Heading1Heading10Head1h1Sec"/>
      </w:pPr>
      <w:bookmarkStart w:id="42" w:name="_Toc144299930"/>
      <w:bookmarkStart w:id="43" w:name="_Toc145125016"/>
      <w:bookmarkStart w:id="44" w:name="_Toc165439515"/>
      <w:bookmarkStart w:id="45" w:name="_Toc186019624"/>
      <w:bookmarkStart w:id="46" w:name="_Toc302030212"/>
      <w:r w:rsidRPr="009F5790">
        <w:t>Business Rules</w:t>
      </w:r>
      <w:bookmarkEnd w:id="42"/>
      <w:bookmarkEnd w:id="43"/>
      <w:bookmarkEnd w:id="44"/>
      <w:bookmarkEnd w:id="45"/>
      <w:bookmarkEnd w:id="46"/>
    </w:p>
    <w:p w14:paraId="33031155" w14:textId="77777777" w:rsidR="005A46D5" w:rsidRPr="009F5790" w:rsidRDefault="005A46D5" w:rsidP="00066EB9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066EB9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066EB9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066EB9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066EB9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066EB9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066EB9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066EB9">
            <w:pPr>
              <w:pStyle w:val="infoblue"/>
            </w:pPr>
            <w:r w:rsidRPr="00135055">
              <w:lastRenderedPageBreak/>
              <w:t>BR02</w:t>
            </w:r>
          </w:p>
        </w:tc>
        <w:tc>
          <w:tcPr>
            <w:tcW w:w="3968" w:type="dxa"/>
          </w:tcPr>
          <w:p w14:paraId="4B88DDB3" w14:textId="32CE9B9E" w:rsidR="00391FD3" w:rsidRPr="00135055" w:rsidRDefault="00934272" w:rsidP="00066EB9">
            <w:pPr>
              <w:pStyle w:val="infoblue"/>
            </w:pPr>
            <w:r>
              <w:t xml:space="preserve">Valid </w:t>
            </w:r>
            <w:r w:rsidR="00A036FD">
              <w:t xml:space="preserve">no of </w:t>
            </w:r>
            <w:r w:rsidR="006871B0">
              <w:t>quantity</w:t>
            </w:r>
            <w:r w:rsidR="00A036FD">
              <w:t xml:space="preserve"> must be enter</w:t>
            </w:r>
            <w:r w:rsidR="00CD3B21">
              <w:t>e</w:t>
            </w:r>
            <w:r w:rsidR="00A036FD">
              <w:t>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066EB9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066EB9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01453366" w:rsidR="00391FD3" w:rsidRPr="00135055" w:rsidRDefault="00A036FD" w:rsidP="00066EB9">
            <w:pPr>
              <w:pStyle w:val="infoblue"/>
            </w:pPr>
            <w:r>
              <w:t xml:space="preserve">All the data entered should be </w:t>
            </w:r>
            <w:r w:rsidR="006871B0">
              <w:t>less than 25 characters</w:t>
            </w:r>
          </w:p>
        </w:tc>
        <w:tc>
          <w:tcPr>
            <w:tcW w:w="3221" w:type="dxa"/>
          </w:tcPr>
          <w:p w14:paraId="5CE6D9FA" w14:textId="3DDD149E" w:rsidR="00391FD3" w:rsidRPr="00135055" w:rsidRDefault="00691D02" w:rsidP="00066EB9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  <w:r w:rsidR="00A160A7">
              <w:t xml:space="preserve"> data is entered</w:t>
            </w:r>
          </w:p>
        </w:tc>
      </w:tr>
    </w:tbl>
    <w:p w14:paraId="5FCAD465" w14:textId="149C1644" w:rsidR="009F5790" w:rsidRPr="009F5790" w:rsidRDefault="009F5790" w:rsidP="00066EB9">
      <w:pPr>
        <w:pStyle w:val="StyleHeading1H1Mainheading1Heading1Heading10Head1h1Sec"/>
      </w:pPr>
      <w:bookmarkStart w:id="47" w:name="_Toc144299931"/>
      <w:bookmarkStart w:id="48" w:name="_Toc145125017"/>
      <w:bookmarkStart w:id="49" w:name="_Toc165439516"/>
      <w:bookmarkStart w:id="50" w:name="_Toc186019625"/>
      <w:bookmarkStart w:id="51" w:name="_Toc302030213"/>
      <w:r w:rsidRPr="009F5790">
        <w:lastRenderedPageBreak/>
        <w:t>Diagrams</w:t>
      </w:r>
      <w:bookmarkEnd w:id="47"/>
      <w:bookmarkEnd w:id="48"/>
      <w:bookmarkEnd w:id="49"/>
      <w:bookmarkEnd w:id="50"/>
      <w:bookmarkEnd w:id="51"/>
    </w:p>
    <w:p w14:paraId="034BDB38" w14:textId="5A15967F" w:rsidR="009F5790" w:rsidRDefault="009F5790" w:rsidP="00066EB9">
      <w:pPr>
        <w:pStyle w:val="StyleHeading2Sub-headingH2ChapterNumberAppendixLetterchnh"/>
      </w:pPr>
      <w:bookmarkStart w:id="52" w:name="_Toc144299932"/>
      <w:bookmarkStart w:id="53" w:name="_Toc145125018"/>
      <w:bookmarkStart w:id="54" w:name="_Toc165439517"/>
      <w:bookmarkStart w:id="55" w:name="_Toc186019626"/>
      <w:bookmarkStart w:id="56" w:name="_Toc302030214"/>
      <w:r w:rsidRPr="009F5790">
        <w:t>Use Case Diagram</w:t>
      </w:r>
      <w:bookmarkEnd w:id="52"/>
      <w:bookmarkEnd w:id="53"/>
      <w:bookmarkEnd w:id="54"/>
      <w:bookmarkEnd w:id="55"/>
      <w:bookmarkEnd w:id="56"/>
    </w:p>
    <w:p w14:paraId="21B76358" w14:textId="7F0ABA80" w:rsidR="00103298" w:rsidRDefault="00103298" w:rsidP="00066EB9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6871B0">
        <w:t>Asset</w:t>
      </w:r>
      <w:r w:rsidR="00C65007">
        <w:t xml:space="preserve"> Management System</w:t>
      </w:r>
    </w:p>
    <w:p w14:paraId="07FDEC45" w14:textId="5A3953A7" w:rsidR="00EB1C0D" w:rsidRDefault="00EB1C0D" w:rsidP="00066EB9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066EB9">
      <w:pPr>
        <w:pStyle w:val="StyleHeading2Sub-headingH2ChapterNumberAppendixLetterchnh"/>
        <w:rPr>
          <w:noProof/>
        </w:rPr>
      </w:pPr>
      <w:bookmarkStart w:id="57" w:name="_Toc144299934"/>
      <w:bookmarkStart w:id="58" w:name="_Toc145125020"/>
      <w:bookmarkStart w:id="59" w:name="_Toc165439519"/>
      <w:bookmarkStart w:id="60" w:name="_Toc186019628"/>
      <w:bookmarkStart w:id="61" w:name="_Toc302030216"/>
    </w:p>
    <w:p w14:paraId="26D8E127" w14:textId="05C1089E" w:rsidR="00EF0857" w:rsidRDefault="00EF0857" w:rsidP="00066EB9">
      <w:pPr>
        <w:pStyle w:val="StyleHeading2Sub-headingH2ChapterNumberAppendixLetterchnh"/>
        <w:rPr>
          <w:noProof/>
          <w:lang w:val="en-US"/>
        </w:rPr>
      </w:pPr>
    </w:p>
    <w:p w14:paraId="69426A22" w14:textId="1E068298" w:rsidR="00EF0857" w:rsidRDefault="00B73FEC" w:rsidP="00066EB9">
      <w:pPr>
        <w:pStyle w:val="StyleHeading2Sub-headingH2ChapterNumberAppendixLetterchnh"/>
      </w:pPr>
      <w:r w:rsidRPr="00B73FEC">
        <w:rPr>
          <w:noProof/>
          <w:lang w:val="en-US"/>
        </w:rPr>
        <w:drawing>
          <wp:inline distT="0" distB="0" distL="0" distR="0" wp14:anchorId="120018A0" wp14:editId="60A85916">
            <wp:extent cx="6479540" cy="2367092"/>
            <wp:effectExtent l="0" t="0" r="0" b="0"/>
            <wp:docPr id="2" name="Picture 2" descr="C:\Users\rkaragud\Documents\My Received Files\usecase\usecase\Use-case images\Raise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aragud\Documents\My Received Files\usecase\usecase\Use-case images\Raise_requ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6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8C66" w14:textId="77777777" w:rsidR="00EF0857" w:rsidRDefault="00EB1C0D" w:rsidP="00066EB9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066EB9">
      <w:pPr>
        <w:pStyle w:val="StyleHeading2Sub-headingH2ChapterNumberAppendixLetterchnh"/>
      </w:pPr>
    </w:p>
    <w:p w14:paraId="543FE067" w14:textId="77777777" w:rsidR="00EF0857" w:rsidRDefault="00EF0857" w:rsidP="00066EB9">
      <w:pPr>
        <w:pStyle w:val="StyleHeading2Sub-headingH2ChapterNumberAppendixLetterchnh"/>
      </w:pPr>
    </w:p>
    <w:p w14:paraId="3190A609" w14:textId="77777777" w:rsidR="00EF0857" w:rsidRDefault="00EF0857" w:rsidP="00066EB9">
      <w:pPr>
        <w:pStyle w:val="StyleHeading2Sub-headingH2ChapterNumberAppendixLetterchnh"/>
      </w:pPr>
    </w:p>
    <w:p w14:paraId="153E8036" w14:textId="77777777" w:rsidR="00EF0857" w:rsidRDefault="00EF0857" w:rsidP="00066EB9">
      <w:pPr>
        <w:pStyle w:val="StyleHeading2Sub-headingH2ChapterNumberAppendixLetterchnh"/>
      </w:pPr>
    </w:p>
    <w:p w14:paraId="6766750A" w14:textId="0F13CD8B" w:rsidR="00EB1C0D" w:rsidRDefault="00EB1C0D" w:rsidP="00B73FEC">
      <w:pPr>
        <w:pStyle w:val="StyleHeading2Sub-headingH2ChapterNumberAppendixLetterchnh"/>
        <w:ind w:left="0"/>
        <w:rPr>
          <w:noProof/>
          <w:lang w:val="en-US"/>
        </w:rPr>
      </w:pPr>
      <w:bookmarkStart w:id="62" w:name="_GoBack"/>
      <w:bookmarkEnd w:id="62"/>
    </w:p>
    <w:p w14:paraId="5DD0A12B" w14:textId="77777777" w:rsidR="00EF0857" w:rsidRDefault="00EF0857" w:rsidP="00066EB9">
      <w:pPr>
        <w:pStyle w:val="StyleHeading2Sub-headingH2ChapterNumberAppendixLetterchnh"/>
      </w:pPr>
    </w:p>
    <w:p w14:paraId="35E2DE9C" w14:textId="66F4ED2D" w:rsidR="009F5790" w:rsidRPr="009F5790" w:rsidRDefault="009F5790" w:rsidP="00066EB9">
      <w:pPr>
        <w:pStyle w:val="StyleHeading2Sub-headingH2ChapterNumberAppendixLetterchnh"/>
      </w:pPr>
      <w:r w:rsidRPr="009F5790">
        <w:t>Scenarios</w:t>
      </w:r>
      <w:bookmarkEnd w:id="57"/>
      <w:bookmarkEnd w:id="58"/>
      <w:bookmarkEnd w:id="59"/>
      <w:bookmarkEnd w:id="60"/>
      <w:bookmarkEnd w:id="61"/>
    </w:p>
    <w:p w14:paraId="472550AD" w14:textId="75440DFF" w:rsidR="009F5790" w:rsidRPr="009F5790" w:rsidRDefault="009F5790" w:rsidP="00066EB9">
      <w:pPr>
        <w:pStyle w:val="StyleHeading2Sub-headingH2ChapterNumberAppendixLetterchnh"/>
      </w:pPr>
      <w:bookmarkStart w:id="63" w:name="_Toc144299935"/>
      <w:bookmarkStart w:id="64" w:name="_Toc145125021"/>
      <w:bookmarkStart w:id="65" w:name="_Toc165439520"/>
      <w:bookmarkStart w:id="66" w:name="_Toc186019629"/>
      <w:bookmarkStart w:id="67" w:name="_Toc302030217"/>
      <w:r w:rsidRPr="009F5790">
        <w:lastRenderedPageBreak/>
        <w:t>Success Scenarios</w:t>
      </w:r>
      <w:bookmarkEnd w:id="63"/>
      <w:bookmarkEnd w:id="64"/>
      <w:bookmarkEnd w:id="65"/>
      <w:bookmarkEnd w:id="66"/>
      <w:bookmarkEnd w:id="67"/>
    </w:p>
    <w:p w14:paraId="37B8C6AE" w14:textId="77777777" w:rsidR="002B1A21" w:rsidRPr="009F5790" w:rsidRDefault="002B1A21" w:rsidP="00066EB9">
      <w:pPr>
        <w:pStyle w:val="StyleHeading2Sub-headingH2ChapterNumberAppendixLetterchnh"/>
      </w:pPr>
      <w:bookmarkStart w:id="68" w:name="_Toc144299936"/>
      <w:bookmarkStart w:id="69" w:name="_Toc145125022"/>
      <w:bookmarkStart w:id="70" w:name="_Toc165439521"/>
      <w:bookmarkStart w:id="71" w:name="_Toc186019630"/>
      <w:bookmarkStart w:id="72" w:name="_Toc302030218"/>
    </w:p>
    <w:p w14:paraId="46AAC4DF" w14:textId="239BD8BF" w:rsidR="002B1A21" w:rsidRDefault="002B1A21" w:rsidP="00066EB9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6871B0">
        <w:rPr>
          <w:rFonts w:eastAsiaTheme="majorEastAsia"/>
        </w:rPr>
        <w:t xml:space="preserve">ly raised request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066EB9">
      <w:pPr>
        <w:pStyle w:val="StyleHeading2Sub-headingH2ChapterNumberAppendixLetterchnh"/>
      </w:pPr>
      <w:r w:rsidRPr="009F5790">
        <w:t>Failure Scenarios</w:t>
      </w:r>
      <w:bookmarkEnd w:id="68"/>
      <w:bookmarkEnd w:id="69"/>
      <w:bookmarkEnd w:id="70"/>
      <w:bookmarkEnd w:id="71"/>
      <w:bookmarkEnd w:id="72"/>
    </w:p>
    <w:p w14:paraId="68F823D1" w14:textId="383847B0" w:rsidR="009E2863" w:rsidRDefault="009E2863" w:rsidP="00066EB9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r w:rsidR="006871B0">
        <w:rPr>
          <w:rFonts w:eastAsiaTheme="majorEastAsia"/>
        </w:rPr>
        <w:t>range in Quantity</w:t>
      </w:r>
    </w:p>
    <w:p w14:paraId="1D01AAE3" w14:textId="7F66213D" w:rsidR="00342115" w:rsidRDefault="00342115" w:rsidP="00066EB9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6871B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622C13">
        <w:rPr>
          <w:rFonts w:eastAsiaTheme="majorEastAsia"/>
        </w:rPr>
        <w:t>characters less than 25</w:t>
      </w:r>
    </w:p>
    <w:p w14:paraId="506C29A1" w14:textId="146DDCEB" w:rsidR="009F5790" w:rsidRDefault="009F5790" w:rsidP="00066EB9">
      <w:pPr>
        <w:pStyle w:val="StyleHeading1H1Mainheading1Heading1Heading10Head1h1Sec"/>
      </w:pPr>
      <w:bookmarkStart w:id="73" w:name="_Toc144299937"/>
      <w:bookmarkStart w:id="74" w:name="_Toc145125023"/>
      <w:bookmarkStart w:id="75" w:name="_Toc165439522"/>
      <w:bookmarkStart w:id="76" w:name="_Toc186019631"/>
      <w:bookmarkStart w:id="77" w:name="_Toc302030219"/>
      <w:r w:rsidRPr="009F5790">
        <w:t>Issues</w:t>
      </w:r>
      <w:bookmarkEnd w:id="73"/>
      <w:bookmarkEnd w:id="74"/>
      <w:bookmarkEnd w:id="75"/>
      <w:bookmarkEnd w:id="76"/>
      <w:bookmarkEnd w:id="77"/>
    </w:p>
    <w:p w14:paraId="44060F7D" w14:textId="23F00337" w:rsidR="00005D4D" w:rsidRDefault="00005D4D" w:rsidP="00066EB9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536D631E" w:rsidR="009635A0" w:rsidRDefault="009635A0" w:rsidP="00066EB9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622C13">
        <w:t>Raise Request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066EB9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066EB9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066EB9">
      <w:pPr>
        <w:pStyle w:val="NoSpacing"/>
      </w:pPr>
    </w:p>
    <w:p w14:paraId="49FE2098" w14:textId="77777777" w:rsidR="0017477B" w:rsidRDefault="0017477B" w:rsidP="00066EB9"/>
    <w:p w14:paraId="06308E77" w14:textId="64A0A817" w:rsidR="008D72DB" w:rsidRPr="00834B20" w:rsidRDefault="008D72DB" w:rsidP="00066EB9"/>
    <w:p w14:paraId="4B1D6880" w14:textId="77777777" w:rsidR="008D72DB" w:rsidRDefault="008D72DB" w:rsidP="00066EB9">
      <w:pPr>
        <w:pStyle w:val="ListParagraph"/>
      </w:pPr>
    </w:p>
    <w:p w14:paraId="0A1EEE56" w14:textId="77777777" w:rsidR="009F5790" w:rsidRPr="009F5790" w:rsidRDefault="009F5790" w:rsidP="00066EB9"/>
    <w:p w14:paraId="50AD47E6" w14:textId="114D3347" w:rsidR="009F5790" w:rsidRPr="009F5790" w:rsidRDefault="00A03D86" w:rsidP="00066EB9">
      <w:pPr>
        <w:pStyle w:val="StyleHeading1H1Mainheading1Heading1Heading10Head1h1Sec"/>
      </w:pPr>
      <w:bookmarkStart w:id="78" w:name="_Toc144299941"/>
      <w:bookmarkStart w:id="79" w:name="_Toc145125027"/>
      <w:bookmarkStart w:id="80" w:name="_Toc165439526"/>
      <w:bookmarkStart w:id="81" w:name="_Toc186019635"/>
      <w:bookmarkStart w:id="82" w:name="_Toc302030223"/>
      <w:r>
        <w:t xml:space="preserve">  </w:t>
      </w:r>
      <w:r w:rsidR="009F5790" w:rsidRPr="009F5790">
        <w:t>Assumptions</w:t>
      </w:r>
      <w:bookmarkEnd w:id="78"/>
      <w:bookmarkEnd w:id="79"/>
      <w:bookmarkEnd w:id="80"/>
      <w:bookmarkEnd w:id="81"/>
      <w:bookmarkEnd w:id="82"/>
    </w:p>
    <w:p w14:paraId="6F371B94" w14:textId="29575AA5" w:rsidR="003C3D96" w:rsidRDefault="00BD011C" w:rsidP="00066EB9">
      <w:pPr>
        <w:pStyle w:val="NoSpacing"/>
      </w:pPr>
      <w:r>
        <w:t>1.</w:t>
      </w:r>
      <w:r w:rsidR="00622C13">
        <w:t>Manager</w:t>
      </w:r>
      <w:r w:rsidR="003A4404">
        <w:t xml:space="preserve"> can easily </w:t>
      </w:r>
      <w:r w:rsidR="00622C13">
        <w:t>raise a request</w:t>
      </w:r>
      <w:r w:rsidR="00FE1DCB">
        <w:t>.</w:t>
      </w:r>
    </w:p>
    <w:p w14:paraId="133AC3F5" w14:textId="2E01C061" w:rsidR="009F5790" w:rsidRDefault="00BD011C" w:rsidP="00066EB9">
      <w:pPr>
        <w:pStyle w:val="NoSpacing"/>
      </w:pPr>
      <w:r>
        <w:t>2.</w:t>
      </w:r>
      <w:r w:rsidR="00F12CE5">
        <w:t>The</w:t>
      </w:r>
      <w:r w:rsidR="003F77A9">
        <w:t xml:space="preserve"> </w:t>
      </w:r>
      <w:r w:rsidR="00622C13">
        <w:t xml:space="preserve">Manager </w:t>
      </w:r>
      <w:r w:rsidR="00246442">
        <w:t>selected and entered all the fields.</w:t>
      </w:r>
    </w:p>
    <w:p w14:paraId="5C529889" w14:textId="77777777" w:rsidR="009943F5" w:rsidRDefault="009943F5" w:rsidP="00066EB9">
      <w:pPr>
        <w:pStyle w:val="NoSpacing"/>
      </w:pPr>
    </w:p>
    <w:p w14:paraId="67B29F3A" w14:textId="77777777" w:rsidR="009943F5" w:rsidRDefault="009943F5" w:rsidP="00066EB9">
      <w:pPr>
        <w:pStyle w:val="NoSpacing"/>
      </w:pPr>
    </w:p>
    <w:p w14:paraId="4A935DA5" w14:textId="77777777" w:rsidR="009943F5" w:rsidRPr="009F5790" w:rsidRDefault="009943F5" w:rsidP="00066EB9">
      <w:pPr>
        <w:pStyle w:val="NoSpacing"/>
      </w:pPr>
    </w:p>
    <w:p w14:paraId="507C4500" w14:textId="77777777" w:rsidR="009F5790" w:rsidRPr="009F5790" w:rsidRDefault="009F5790" w:rsidP="00066EB9"/>
    <w:p w14:paraId="4A6FF747" w14:textId="77777777" w:rsidR="009F5790" w:rsidRDefault="009F5790" w:rsidP="00066EB9"/>
    <w:p w14:paraId="63B8AC94" w14:textId="77777777" w:rsidR="00E10787" w:rsidRDefault="00E10787" w:rsidP="00066EB9"/>
    <w:p w14:paraId="3EC1949D" w14:textId="77777777" w:rsidR="00E10787" w:rsidRDefault="00E10787" w:rsidP="00066EB9"/>
    <w:p w14:paraId="236F25A0" w14:textId="77777777" w:rsidR="00E10787" w:rsidRDefault="00E10787" w:rsidP="00066EB9"/>
    <w:p w14:paraId="04949901" w14:textId="77777777" w:rsidR="004E5AFA" w:rsidRPr="009F5790" w:rsidRDefault="004E5AFA" w:rsidP="00066EB9"/>
    <w:p w14:paraId="446E364F" w14:textId="57EF95A0" w:rsidR="009F5790" w:rsidRPr="001C4D77" w:rsidRDefault="009F5790" w:rsidP="00066EB9">
      <w:r w:rsidRPr="001C4D77">
        <w:t>REVISION HISTORY OF THE WORK PRODUCT</w:t>
      </w:r>
    </w:p>
    <w:p w14:paraId="53265488" w14:textId="0EEBBB8F" w:rsidR="009F5790" w:rsidRPr="001C4D77" w:rsidRDefault="009F5790" w:rsidP="00066EB9">
      <w:r w:rsidRPr="001C4D77">
        <w:t>&lt;to be maintained by projects&gt;</w:t>
      </w:r>
    </w:p>
    <w:p w14:paraId="0085CB76" w14:textId="77777777" w:rsidR="009F5790" w:rsidRPr="009F5790" w:rsidRDefault="009F5790" w:rsidP="00066EB9"/>
    <w:p w14:paraId="27DB307B" w14:textId="77777777" w:rsidR="009F5790" w:rsidRPr="009F5790" w:rsidRDefault="009F5790" w:rsidP="00066EB9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66EB9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66EB9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66EB9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66EB9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66EB9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66EB9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66EB9">
            <w:r w:rsidRPr="009F5790">
              <w:lastRenderedPageBreak/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66EB9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66EB9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66EB9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66EB9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66EB9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66EB9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66EB9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66EB9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66EB9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66EB9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66EB9"/>
        </w:tc>
      </w:tr>
    </w:tbl>
    <w:p w14:paraId="4690480B" w14:textId="77777777" w:rsidR="009F5790" w:rsidRPr="009F5790" w:rsidRDefault="009F5790" w:rsidP="00066EB9"/>
    <w:p w14:paraId="5E49A99B" w14:textId="687C11B2" w:rsidR="00DD3DC0" w:rsidRPr="009F5790" w:rsidRDefault="00DD3DC0" w:rsidP="00066EB9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E3FDA" w14:textId="77777777" w:rsidR="00184BCF" w:rsidRDefault="00184BCF" w:rsidP="00066EB9">
      <w:r>
        <w:separator/>
      </w:r>
    </w:p>
    <w:p w14:paraId="2F645A2D" w14:textId="77777777" w:rsidR="00184BCF" w:rsidRDefault="00184BCF" w:rsidP="00066EB9"/>
    <w:p w14:paraId="37E42ADE" w14:textId="77777777" w:rsidR="00184BCF" w:rsidRDefault="00184BCF" w:rsidP="00066EB9"/>
    <w:p w14:paraId="474D5B2B" w14:textId="77777777" w:rsidR="00184BCF" w:rsidRDefault="00184BCF" w:rsidP="00066EB9"/>
    <w:p w14:paraId="7DAF5643" w14:textId="77777777" w:rsidR="00184BCF" w:rsidRDefault="00184BCF" w:rsidP="00066EB9"/>
    <w:p w14:paraId="4A8D39C8" w14:textId="77777777" w:rsidR="00184BCF" w:rsidRDefault="00184BCF" w:rsidP="00066EB9"/>
  </w:endnote>
  <w:endnote w:type="continuationSeparator" w:id="0">
    <w:p w14:paraId="27DC644B" w14:textId="77777777" w:rsidR="00184BCF" w:rsidRDefault="00184BCF" w:rsidP="00066EB9">
      <w:r>
        <w:continuationSeparator/>
      </w:r>
    </w:p>
    <w:p w14:paraId="4D005A27" w14:textId="77777777" w:rsidR="00184BCF" w:rsidRDefault="00184BCF" w:rsidP="00066EB9"/>
    <w:p w14:paraId="218F59E5" w14:textId="77777777" w:rsidR="00184BCF" w:rsidRDefault="00184BCF" w:rsidP="00066EB9"/>
    <w:p w14:paraId="137863DC" w14:textId="77777777" w:rsidR="00184BCF" w:rsidRDefault="00184BCF" w:rsidP="00066EB9"/>
    <w:p w14:paraId="0C9BB535" w14:textId="77777777" w:rsidR="00184BCF" w:rsidRDefault="00184BCF" w:rsidP="00066EB9"/>
    <w:p w14:paraId="4C837444" w14:textId="77777777" w:rsidR="00184BCF" w:rsidRDefault="00184BCF" w:rsidP="00066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066EB9">
    <w:pPr>
      <w:pStyle w:val="Footer"/>
    </w:pPr>
  </w:p>
  <w:p w14:paraId="5E49A9DD" w14:textId="77777777" w:rsidR="00EA0B77" w:rsidRDefault="00EA0B77" w:rsidP="00066EB9"/>
  <w:p w14:paraId="4DF0965D" w14:textId="77777777" w:rsidR="00EA0B77" w:rsidRDefault="00EA0B77" w:rsidP="00066EB9"/>
  <w:p w14:paraId="38BEF98F" w14:textId="77777777" w:rsidR="00EA0B77" w:rsidRDefault="00EA0B77" w:rsidP="00066EB9"/>
  <w:p w14:paraId="58F4C391" w14:textId="77777777" w:rsidR="003C7FD1" w:rsidRDefault="003C7FD1" w:rsidP="00066E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066EB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066EB9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B73FEC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B73FEC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066EB9"/>
  <w:p w14:paraId="5E49A9E0" w14:textId="77777777" w:rsidR="00EA0B77" w:rsidRDefault="00EA0B77" w:rsidP="00066EB9"/>
  <w:p w14:paraId="5E49A9E1" w14:textId="77777777" w:rsidR="00EA0B77" w:rsidRDefault="00EA0B77" w:rsidP="00066EB9"/>
  <w:p w14:paraId="5E49A9E2" w14:textId="77777777" w:rsidR="00EA0B77" w:rsidRDefault="00EA0B77" w:rsidP="00066EB9"/>
  <w:p w14:paraId="3FAD3DB2" w14:textId="77777777" w:rsidR="00EA0B77" w:rsidRDefault="00EA0B77" w:rsidP="00066EB9"/>
  <w:p w14:paraId="58C10764" w14:textId="77777777" w:rsidR="00EA0B77" w:rsidRDefault="00EA0B77" w:rsidP="00066EB9"/>
  <w:p w14:paraId="6B413F18" w14:textId="77777777" w:rsidR="003C7FD1" w:rsidRDefault="003C7FD1" w:rsidP="00066E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91849" w14:textId="77777777" w:rsidR="00184BCF" w:rsidRDefault="00184BCF" w:rsidP="00066EB9">
      <w:r>
        <w:separator/>
      </w:r>
    </w:p>
    <w:p w14:paraId="33E56344" w14:textId="77777777" w:rsidR="00184BCF" w:rsidRDefault="00184BCF" w:rsidP="00066EB9"/>
    <w:p w14:paraId="021DEAC5" w14:textId="77777777" w:rsidR="00184BCF" w:rsidRDefault="00184BCF" w:rsidP="00066EB9"/>
    <w:p w14:paraId="50C42A7B" w14:textId="77777777" w:rsidR="00184BCF" w:rsidRDefault="00184BCF" w:rsidP="00066EB9"/>
    <w:p w14:paraId="109EA341" w14:textId="77777777" w:rsidR="00184BCF" w:rsidRDefault="00184BCF" w:rsidP="00066EB9"/>
    <w:p w14:paraId="30E9B4AE" w14:textId="77777777" w:rsidR="00184BCF" w:rsidRDefault="00184BCF" w:rsidP="00066EB9"/>
  </w:footnote>
  <w:footnote w:type="continuationSeparator" w:id="0">
    <w:p w14:paraId="78C0FF90" w14:textId="77777777" w:rsidR="00184BCF" w:rsidRDefault="00184BCF" w:rsidP="00066EB9">
      <w:r>
        <w:continuationSeparator/>
      </w:r>
    </w:p>
    <w:p w14:paraId="1F191E1E" w14:textId="77777777" w:rsidR="00184BCF" w:rsidRDefault="00184BCF" w:rsidP="00066EB9"/>
    <w:p w14:paraId="21A52078" w14:textId="77777777" w:rsidR="00184BCF" w:rsidRDefault="00184BCF" w:rsidP="00066EB9"/>
    <w:p w14:paraId="56DB5E94" w14:textId="77777777" w:rsidR="00184BCF" w:rsidRDefault="00184BCF" w:rsidP="00066EB9"/>
    <w:p w14:paraId="38C83C71" w14:textId="77777777" w:rsidR="00184BCF" w:rsidRDefault="00184BCF" w:rsidP="00066EB9"/>
    <w:p w14:paraId="74C38B5F" w14:textId="77777777" w:rsidR="00184BCF" w:rsidRDefault="00184BCF" w:rsidP="00066E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184BCF" w:rsidP="00066EB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066EB9"/>
  <w:p w14:paraId="165F0158" w14:textId="77777777" w:rsidR="00EA0B77" w:rsidRDefault="00EA0B77" w:rsidP="00066EB9"/>
  <w:p w14:paraId="6ED18205" w14:textId="77777777" w:rsidR="00EA0B77" w:rsidRDefault="00EA0B77" w:rsidP="00066EB9"/>
  <w:p w14:paraId="0075B9AA" w14:textId="77777777" w:rsidR="003C7FD1" w:rsidRDefault="003C7FD1" w:rsidP="00066EB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184BCF" w:rsidP="00066EB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066EB9"/>
  <w:p w14:paraId="5E49A9DB" w14:textId="77777777" w:rsidR="00EA0B77" w:rsidRDefault="00EA0B77" w:rsidP="00066EB9"/>
  <w:p w14:paraId="2D9A4C6C" w14:textId="77777777" w:rsidR="00EA0B77" w:rsidRDefault="00EA0B77" w:rsidP="00066EB9"/>
  <w:p w14:paraId="6FEB565F" w14:textId="77777777" w:rsidR="00EA0B77" w:rsidRDefault="00EA0B77" w:rsidP="00066EB9"/>
  <w:p w14:paraId="637D5FDC" w14:textId="77777777" w:rsidR="003C7FD1" w:rsidRDefault="003C7FD1" w:rsidP="00066E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184BCF" w:rsidP="00066EB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147A5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200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A313B98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0E8496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84C193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70569F5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10"/>
  </w:num>
  <w:num w:numId="4">
    <w:abstractNumId w:val="27"/>
  </w:num>
  <w:num w:numId="5">
    <w:abstractNumId w:val="8"/>
  </w:num>
  <w:num w:numId="6">
    <w:abstractNumId w:val="2"/>
  </w:num>
  <w:num w:numId="7">
    <w:abstractNumId w:val="17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28"/>
  </w:num>
  <w:num w:numId="13">
    <w:abstractNumId w:val="12"/>
  </w:num>
  <w:num w:numId="14">
    <w:abstractNumId w:val="15"/>
  </w:num>
  <w:num w:numId="15">
    <w:abstractNumId w:val="9"/>
  </w:num>
  <w:num w:numId="16">
    <w:abstractNumId w:val="24"/>
  </w:num>
  <w:num w:numId="17">
    <w:abstractNumId w:val="19"/>
  </w:num>
  <w:num w:numId="18">
    <w:abstractNumId w:val="16"/>
  </w:num>
  <w:num w:numId="19">
    <w:abstractNumId w:val="25"/>
  </w:num>
  <w:num w:numId="20">
    <w:abstractNumId w:val="11"/>
  </w:num>
  <w:num w:numId="21">
    <w:abstractNumId w:val="1"/>
  </w:num>
  <w:num w:numId="22">
    <w:abstractNumId w:val="0"/>
  </w:num>
  <w:num w:numId="23">
    <w:abstractNumId w:val="13"/>
  </w:num>
  <w:num w:numId="24">
    <w:abstractNumId w:val="22"/>
  </w:num>
  <w:num w:numId="25">
    <w:abstractNumId w:val="14"/>
  </w:num>
  <w:num w:numId="26">
    <w:abstractNumId w:val="6"/>
  </w:num>
  <w:num w:numId="27">
    <w:abstractNumId w:val="3"/>
  </w:num>
  <w:num w:numId="28">
    <w:abstractNumId w:val="18"/>
  </w:num>
  <w:num w:numId="2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259"/>
    <w:rsid w:val="00005D4D"/>
    <w:rsid w:val="000063BE"/>
    <w:rsid w:val="000126FA"/>
    <w:rsid w:val="00014210"/>
    <w:rsid w:val="00020219"/>
    <w:rsid w:val="00022258"/>
    <w:rsid w:val="0002572A"/>
    <w:rsid w:val="00032EBA"/>
    <w:rsid w:val="00066EB9"/>
    <w:rsid w:val="0007128F"/>
    <w:rsid w:val="00071D88"/>
    <w:rsid w:val="0008331A"/>
    <w:rsid w:val="00085C85"/>
    <w:rsid w:val="0009313D"/>
    <w:rsid w:val="00096043"/>
    <w:rsid w:val="000A1AF0"/>
    <w:rsid w:val="000C5717"/>
    <w:rsid w:val="000D151D"/>
    <w:rsid w:val="000D4C6D"/>
    <w:rsid w:val="000D54FB"/>
    <w:rsid w:val="000E00E7"/>
    <w:rsid w:val="000E6D2F"/>
    <w:rsid w:val="000F1EF7"/>
    <w:rsid w:val="00103298"/>
    <w:rsid w:val="001061F3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84BCF"/>
    <w:rsid w:val="0019751B"/>
    <w:rsid w:val="001A1E4F"/>
    <w:rsid w:val="001A5A57"/>
    <w:rsid w:val="001B192C"/>
    <w:rsid w:val="001B2278"/>
    <w:rsid w:val="001C0AE1"/>
    <w:rsid w:val="001C4D77"/>
    <w:rsid w:val="001D02AF"/>
    <w:rsid w:val="001D049C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0E10"/>
    <w:rsid w:val="00222C1D"/>
    <w:rsid w:val="00225BC5"/>
    <w:rsid w:val="00233482"/>
    <w:rsid w:val="00235DCF"/>
    <w:rsid w:val="0024494B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B24F8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19E7"/>
    <w:rsid w:val="00356865"/>
    <w:rsid w:val="0036237E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07FA"/>
    <w:rsid w:val="004262D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42B67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D20A9"/>
    <w:rsid w:val="005D4827"/>
    <w:rsid w:val="005D58C5"/>
    <w:rsid w:val="005E0FF0"/>
    <w:rsid w:val="005E3152"/>
    <w:rsid w:val="005E5169"/>
    <w:rsid w:val="005E5B6D"/>
    <w:rsid w:val="005F23B6"/>
    <w:rsid w:val="005F60F9"/>
    <w:rsid w:val="005F62F5"/>
    <w:rsid w:val="00605B2D"/>
    <w:rsid w:val="00610FCF"/>
    <w:rsid w:val="006115EC"/>
    <w:rsid w:val="00612122"/>
    <w:rsid w:val="00614741"/>
    <w:rsid w:val="00622C13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1117"/>
    <w:rsid w:val="00663908"/>
    <w:rsid w:val="00667576"/>
    <w:rsid w:val="00674951"/>
    <w:rsid w:val="00676C40"/>
    <w:rsid w:val="006871B0"/>
    <w:rsid w:val="00691D02"/>
    <w:rsid w:val="00692219"/>
    <w:rsid w:val="006A2465"/>
    <w:rsid w:val="006A615C"/>
    <w:rsid w:val="006B0A33"/>
    <w:rsid w:val="006C6729"/>
    <w:rsid w:val="006D1CD0"/>
    <w:rsid w:val="006E0AEC"/>
    <w:rsid w:val="007249EB"/>
    <w:rsid w:val="00725895"/>
    <w:rsid w:val="00726CA9"/>
    <w:rsid w:val="00726D84"/>
    <w:rsid w:val="00763779"/>
    <w:rsid w:val="00770886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F1239"/>
    <w:rsid w:val="007F2BCC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50205"/>
    <w:rsid w:val="0085208D"/>
    <w:rsid w:val="00854947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D7FFD"/>
    <w:rsid w:val="008F1E31"/>
    <w:rsid w:val="00911C7F"/>
    <w:rsid w:val="0091275A"/>
    <w:rsid w:val="00915E99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1D8"/>
    <w:rsid w:val="009E2863"/>
    <w:rsid w:val="009F5790"/>
    <w:rsid w:val="009F5C91"/>
    <w:rsid w:val="00A036FD"/>
    <w:rsid w:val="00A03D1C"/>
    <w:rsid w:val="00A03D86"/>
    <w:rsid w:val="00A10DE5"/>
    <w:rsid w:val="00A1407A"/>
    <w:rsid w:val="00A158F9"/>
    <w:rsid w:val="00A160A7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04B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4354"/>
    <w:rsid w:val="00B06D65"/>
    <w:rsid w:val="00B136BF"/>
    <w:rsid w:val="00B14272"/>
    <w:rsid w:val="00B231E6"/>
    <w:rsid w:val="00B27272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73FEC"/>
    <w:rsid w:val="00B80750"/>
    <w:rsid w:val="00B82F3D"/>
    <w:rsid w:val="00BA390E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D3B21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1435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963E7"/>
    <w:rsid w:val="00DA3196"/>
    <w:rsid w:val="00DA34EE"/>
    <w:rsid w:val="00DA63BB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09FE"/>
    <w:rsid w:val="00F11BF2"/>
    <w:rsid w:val="00F12CE5"/>
    <w:rsid w:val="00F20BB9"/>
    <w:rsid w:val="00F2387C"/>
    <w:rsid w:val="00F26384"/>
    <w:rsid w:val="00F27F5E"/>
    <w:rsid w:val="00F31BF2"/>
    <w:rsid w:val="00F56846"/>
    <w:rsid w:val="00F64B3F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7CC"/>
    <w:rsid w:val="00F97CAD"/>
    <w:rsid w:val="00FB046C"/>
    <w:rsid w:val="00FB483F"/>
    <w:rsid w:val="00FC181B"/>
    <w:rsid w:val="00FC76C2"/>
    <w:rsid w:val="00FC7E36"/>
    <w:rsid w:val="00FD29E6"/>
    <w:rsid w:val="00FE1DCB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66EB9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6237E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5442B4-AD1B-41E2-BA81-30A235F9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56</TotalTime>
  <Pages>12</Pages>
  <Words>1204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Karagudri, Rashmi</cp:lastModifiedBy>
  <cp:revision>38</cp:revision>
  <dcterms:created xsi:type="dcterms:W3CDTF">2018-10-21T11:59:00Z</dcterms:created>
  <dcterms:modified xsi:type="dcterms:W3CDTF">2018-10-24T04:20:00Z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