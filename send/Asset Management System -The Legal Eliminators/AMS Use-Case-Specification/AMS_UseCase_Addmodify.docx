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3A63E" w14:textId="77777777" w:rsidR="009F5790" w:rsidRPr="009F5790" w:rsidRDefault="009F5790" w:rsidP="00D60CCE">
      <w:pPr>
        <w:pStyle w:val="PageTitle"/>
      </w:pPr>
    </w:p>
    <w:p w14:paraId="48ED829F" w14:textId="77777777" w:rsidR="009F5790" w:rsidRPr="001C4D77" w:rsidRDefault="009F5790" w:rsidP="00D60CCE">
      <w:pPr>
        <w:pStyle w:val="PageTitle"/>
      </w:pPr>
    </w:p>
    <w:p w14:paraId="5AB8EF64" w14:textId="77777777" w:rsidR="009F5790" w:rsidRPr="0010653F" w:rsidRDefault="009F5790" w:rsidP="00D60CCE">
      <w:pPr>
        <w:pStyle w:val="PageTitle"/>
      </w:pPr>
      <w:r w:rsidRPr="0010653F">
        <w:t>Use Case Specification</w:t>
      </w:r>
    </w:p>
    <w:p w14:paraId="03C4C32C" w14:textId="77777777" w:rsidR="009F5790" w:rsidRPr="009F5790" w:rsidRDefault="009F5790" w:rsidP="00D60CCE">
      <w:pPr>
        <w:pStyle w:val="PageTitle"/>
      </w:pPr>
    </w:p>
    <w:p w14:paraId="03A8A6B3" w14:textId="45C90EC8" w:rsidR="009F5790" w:rsidRPr="001C4D77" w:rsidRDefault="00155339" w:rsidP="00D60CCE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D60CCE"/>
    <w:p w14:paraId="12D6A4D9" w14:textId="77777777" w:rsidR="009F5790" w:rsidRPr="009F5790" w:rsidRDefault="009F5790" w:rsidP="00D60CCE"/>
    <w:p w14:paraId="4F7ED659" w14:textId="77777777" w:rsidR="009F5790" w:rsidRPr="009F5790" w:rsidRDefault="009F5790" w:rsidP="00D60CCE"/>
    <w:tbl>
      <w:tblPr>
        <w:tblW w:w="8447" w:type="dxa"/>
        <w:tblInd w:w="18" w:type="dxa"/>
        <w:tblLook w:val="04A0" w:firstRow="1" w:lastRow="0" w:firstColumn="1" w:lastColumn="0" w:noHBand="0" w:noVBand="1"/>
      </w:tblPr>
      <w:tblGrid>
        <w:gridCol w:w="2244"/>
        <w:gridCol w:w="6203"/>
      </w:tblGrid>
      <w:tr w:rsidR="009F5790" w:rsidRPr="009F5790" w14:paraId="4653EC50" w14:textId="77777777" w:rsidTr="004377E9">
        <w:trPr>
          <w:trHeight w:val="410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D60CCE">
            <w:r w:rsidRPr="009F5790">
              <w:t>Project Code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55F2225C" w:rsidR="009F5790" w:rsidRPr="009F5790" w:rsidRDefault="00DB6530" w:rsidP="00D60CCE">
            <w:proofErr w:type="spellStart"/>
            <w:r>
              <w:t>PROJECT_</w:t>
            </w:r>
            <w:r w:rsidR="00C4175F">
              <w:t>AMS_Add</w:t>
            </w:r>
            <w:proofErr w:type="spellEnd"/>
            <w:r w:rsidR="00C4175F">
              <w:t>/Modify</w:t>
            </w:r>
          </w:p>
        </w:tc>
      </w:tr>
      <w:tr w:rsidR="009F5790" w:rsidRPr="009F5790" w14:paraId="7B1CC0A8" w14:textId="77777777" w:rsidTr="004377E9">
        <w:trPr>
          <w:trHeight w:val="41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D60CCE">
            <w:r w:rsidRPr="009F5790">
              <w:t>Project Name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241A3845" w:rsidR="009F5790" w:rsidRPr="009F5790" w:rsidRDefault="00C4175F" w:rsidP="00D60CCE">
            <w:r>
              <w:t>Asset Management System</w:t>
            </w:r>
          </w:p>
        </w:tc>
      </w:tr>
    </w:tbl>
    <w:p w14:paraId="1917D496" w14:textId="77777777" w:rsidR="009F5790" w:rsidRPr="009F5790" w:rsidRDefault="009F5790" w:rsidP="00D60CCE"/>
    <w:tbl>
      <w:tblPr>
        <w:tblW w:w="8688" w:type="dxa"/>
        <w:tblInd w:w="18" w:type="dxa"/>
        <w:tblLook w:val="04A0" w:firstRow="1" w:lastRow="0" w:firstColumn="1" w:lastColumn="0" w:noHBand="0" w:noVBand="1"/>
      </w:tblPr>
      <w:tblGrid>
        <w:gridCol w:w="2661"/>
        <w:gridCol w:w="3440"/>
        <w:gridCol w:w="2742"/>
      </w:tblGrid>
      <w:tr w:rsidR="009F5790" w:rsidRPr="009F5790" w14:paraId="1E1B5849" w14:textId="77777777" w:rsidTr="004377E9">
        <w:trPr>
          <w:trHeight w:val="4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30FC9F59" w:rsidR="009F5790" w:rsidRPr="009F5790" w:rsidRDefault="00892576" w:rsidP="00D60CCE">
            <w:r>
              <w:t>Pranav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D60CCE">
            <w:r>
              <w:t>Test Engineer</w:t>
            </w:r>
          </w:p>
        </w:tc>
        <w:tc>
          <w:tcPr>
            <w:tcW w:w="2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626CFFCB" w:rsidR="009F5790" w:rsidRPr="009F5790" w:rsidRDefault="009F5790" w:rsidP="00D60CCE">
            <w:r w:rsidRPr="009F5790">
              <w:t> </w:t>
            </w:r>
            <w:r w:rsidR="00DB6530">
              <w:t>27</w:t>
            </w:r>
            <w:r w:rsidR="00154FC6">
              <w:t>/09/2018</w:t>
            </w:r>
          </w:p>
        </w:tc>
      </w:tr>
      <w:tr w:rsidR="009F5790" w:rsidRPr="009F5790" w14:paraId="05F5BE02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6EFFB5D4" w:rsidR="009F5790" w:rsidRPr="009F5790" w:rsidRDefault="00892576" w:rsidP="00D60CCE">
            <w:proofErr w:type="spellStart"/>
            <w:r>
              <w:t>Anusha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D60CCE">
            <w:r>
              <w:t>SME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D60CCE">
            <w:r w:rsidRPr="009F5790">
              <w:t> </w:t>
            </w:r>
          </w:p>
        </w:tc>
      </w:tr>
      <w:tr w:rsidR="009F5790" w:rsidRPr="009F5790" w14:paraId="6B3736C0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7139D1A4" w:rsidR="009F5790" w:rsidRPr="009F5790" w:rsidRDefault="00892576" w:rsidP="00892576">
            <w:pPr>
              <w:ind w:left="0"/>
            </w:pPr>
            <w:r>
              <w:t xml:space="preserve">         </w:t>
            </w:r>
            <w:proofErr w:type="spellStart"/>
            <w:r>
              <w:t>Sapna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D60CCE">
            <w:r>
              <w:t>Test Manager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D60CCE">
            <w:r w:rsidRPr="009F5790">
              <w:t> </w:t>
            </w:r>
          </w:p>
        </w:tc>
      </w:tr>
      <w:tr w:rsidR="009F5790" w:rsidRPr="009F5790" w14:paraId="12030786" w14:textId="77777777" w:rsidTr="004377E9">
        <w:trPr>
          <w:trHeight w:val="697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D60CCE">
            <w:r w:rsidRPr="009F5790"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D60CCE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D60CCE">
            <w:r>
              <w:t>1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D60CCE">
            <w:r w:rsidRPr="009F5790">
              <w:t> </w:t>
            </w:r>
          </w:p>
        </w:tc>
      </w:tr>
    </w:tbl>
    <w:p w14:paraId="42EE7ADE" w14:textId="796FC04F" w:rsidR="009F5790" w:rsidRPr="009F5790" w:rsidRDefault="009F5790" w:rsidP="00D60CCE">
      <w:r w:rsidRPr="009F5790">
        <w:br w:type="page"/>
      </w:r>
      <w:r w:rsidR="00726CA9">
        <w:lastRenderedPageBreak/>
        <w:t xml:space="preserve">               </w:t>
      </w:r>
      <w:r w:rsidRPr="009F5790">
        <w:t>&lt;&lt;Customer&gt;&gt; REVIEW HISTORY</w:t>
      </w:r>
    </w:p>
    <w:p w14:paraId="51EC7AC0" w14:textId="77777777" w:rsidR="009F5790" w:rsidRPr="009F5790" w:rsidRDefault="009F5790" w:rsidP="00D60CCE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D60CCE"/>
    <w:tbl>
      <w:tblPr>
        <w:tblW w:w="104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3"/>
        <w:gridCol w:w="1828"/>
        <w:gridCol w:w="608"/>
        <w:gridCol w:w="1218"/>
        <w:gridCol w:w="1218"/>
        <w:gridCol w:w="1218"/>
        <w:gridCol w:w="1218"/>
      </w:tblGrid>
      <w:tr w:rsidR="00726CA9" w:rsidRPr="009F5790" w14:paraId="4A1AE6D8" w14:textId="77777777" w:rsidTr="00726CA9">
        <w:trPr>
          <w:trHeight w:val="241"/>
        </w:trPr>
        <w:tc>
          <w:tcPr>
            <w:tcW w:w="3173" w:type="dxa"/>
            <w:vAlign w:val="center"/>
          </w:tcPr>
          <w:p w14:paraId="1976D30B" w14:textId="77777777" w:rsidR="009F5790" w:rsidRPr="009F5790" w:rsidRDefault="009F5790" w:rsidP="00D60CCE">
            <w:r w:rsidRPr="009F5790">
              <w:t>Version</w:t>
            </w:r>
          </w:p>
        </w:tc>
        <w:tc>
          <w:tcPr>
            <w:tcW w:w="1828" w:type="dxa"/>
          </w:tcPr>
          <w:p w14:paraId="7E8B01D1" w14:textId="77777777" w:rsidR="009F5790" w:rsidRPr="009F5790" w:rsidRDefault="009F5790" w:rsidP="00D60CCE">
            <w:r w:rsidRPr="009F5790">
              <w:t>&lt;&lt;Version number&gt;&gt;</w:t>
            </w:r>
          </w:p>
        </w:tc>
        <w:tc>
          <w:tcPr>
            <w:tcW w:w="608" w:type="dxa"/>
          </w:tcPr>
          <w:p w14:paraId="35D1B14D" w14:textId="77777777" w:rsidR="009F5790" w:rsidRPr="009F5790" w:rsidRDefault="009F5790" w:rsidP="00D60CCE"/>
        </w:tc>
        <w:tc>
          <w:tcPr>
            <w:tcW w:w="1218" w:type="dxa"/>
          </w:tcPr>
          <w:p w14:paraId="488BB2E9" w14:textId="77777777" w:rsidR="009F5790" w:rsidRPr="009F5790" w:rsidRDefault="009F5790" w:rsidP="00D60CCE"/>
        </w:tc>
        <w:tc>
          <w:tcPr>
            <w:tcW w:w="1218" w:type="dxa"/>
          </w:tcPr>
          <w:p w14:paraId="325B699D" w14:textId="77777777" w:rsidR="009F5790" w:rsidRPr="009F5790" w:rsidRDefault="009F5790" w:rsidP="00D60CCE"/>
        </w:tc>
        <w:tc>
          <w:tcPr>
            <w:tcW w:w="1218" w:type="dxa"/>
          </w:tcPr>
          <w:p w14:paraId="77EF851F" w14:textId="77777777" w:rsidR="009F5790" w:rsidRPr="009F5790" w:rsidRDefault="009F5790" w:rsidP="00D60CCE"/>
        </w:tc>
        <w:tc>
          <w:tcPr>
            <w:tcW w:w="1218" w:type="dxa"/>
          </w:tcPr>
          <w:p w14:paraId="3AD2F557" w14:textId="77777777" w:rsidR="009F5790" w:rsidRPr="009F5790" w:rsidRDefault="009F5790" w:rsidP="00D60CCE"/>
        </w:tc>
      </w:tr>
      <w:tr w:rsidR="00726CA9" w:rsidRPr="009F5790" w14:paraId="7EF63984" w14:textId="77777777" w:rsidTr="00726CA9">
        <w:trPr>
          <w:trHeight w:val="243"/>
        </w:trPr>
        <w:tc>
          <w:tcPr>
            <w:tcW w:w="3173" w:type="dxa"/>
            <w:vAlign w:val="center"/>
          </w:tcPr>
          <w:p w14:paraId="0516B6F4" w14:textId="77777777" w:rsidR="009F5790" w:rsidRPr="009F5790" w:rsidRDefault="009F5790" w:rsidP="00D60CCE">
            <w:r w:rsidRPr="009F5790">
              <w:t>Date</w:t>
            </w:r>
          </w:p>
        </w:tc>
        <w:tc>
          <w:tcPr>
            <w:tcW w:w="1828" w:type="dxa"/>
          </w:tcPr>
          <w:p w14:paraId="537550E2" w14:textId="77777777" w:rsidR="009F5790" w:rsidRPr="009F5790" w:rsidRDefault="009F5790" w:rsidP="00D60CCE">
            <w:r w:rsidRPr="009F5790">
              <w:t>&lt;&lt;Date of Review&gt;&gt;</w:t>
            </w:r>
          </w:p>
        </w:tc>
        <w:tc>
          <w:tcPr>
            <w:tcW w:w="608" w:type="dxa"/>
          </w:tcPr>
          <w:p w14:paraId="56ACC850" w14:textId="77777777" w:rsidR="009F5790" w:rsidRPr="009F5790" w:rsidRDefault="009F5790" w:rsidP="00D60CCE"/>
        </w:tc>
        <w:tc>
          <w:tcPr>
            <w:tcW w:w="1218" w:type="dxa"/>
          </w:tcPr>
          <w:p w14:paraId="3D8D9994" w14:textId="77777777" w:rsidR="009F5790" w:rsidRPr="009F5790" w:rsidRDefault="009F5790" w:rsidP="00D60CCE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7C49878C" w14:textId="77777777" w:rsidR="009F5790" w:rsidRPr="009F5790" w:rsidRDefault="009F5790" w:rsidP="00D60CCE"/>
        </w:tc>
        <w:tc>
          <w:tcPr>
            <w:tcW w:w="1218" w:type="dxa"/>
          </w:tcPr>
          <w:p w14:paraId="2BE1FC53" w14:textId="77777777" w:rsidR="009F5790" w:rsidRPr="009F5790" w:rsidRDefault="009F5790" w:rsidP="00D60CCE"/>
        </w:tc>
        <w:tc>
          <w:tcPr>
            <w:tcW w:w="1218" w:type="dxa"/>
          </w:tcPr>
          <w:p w14:paraId="1799B660" w14:textId="77777777" w:rsidR="009F5790" w:rsidRPr="009F5790" w:rsidRDefault="009F5790" w:rsidP="00D60CCE"/>
        </w:tc>
      </w:tr>
      <w:tr w:rsidR="00726CA9" w:rsidRPr="009F5790" w14:paraId="2BC2A16F" w14:textId="77777777" w:rsidTr="00726CA9">
        <w:trPr>
          <w:trHeight w:val="302"/>
        </w:trPr>
        <w:tc>
          <w:tcPr>
            <w:tcW w:w="3173" w:type="dxa"/>
            <w:vAlign w:val="center"/>
          </w:tcPr>
          <w:p w14:paraId="47098972" w14:textId="77777777" w:rsidR="009F5790" w:rsidRPr="009F5790" w:rsidRDefault="009F5790" w:rsidP="00D60CCE">
            <w:r w:rsidRPr="009F5790">
              <w:t>Reviewed by</w:t>
            </w:r>
          </w:p>
        </w:tc>
        <w:tc>
          <w:tcPr>
            <w:tcW w:w="1828" w:type="dxa"/>
          </w:tcPr>
          <w:p w14:paraId="53EAA411" w14:textId="77777777" w:rsidR="009F5790" w:rsidRPr="009F5790" w:rsidRDefault="009F5790" w:rsidP="00D60CCE">
            <w:r w:rsidRPr="009F5790">
              <w:t>&lt;&lt; Reviewer Name&gt;&gt;</w:t>
            </w:r>
          </w:p>
        </w:tc>
        <w:tc>
          <w:tcPr>
            <w:tcW w:w="608" w:type="dxa"/>
          </w:tcPr>
          <w:p w14:paraId="6BA50F38" w14:textId="77777777" w:rsidR="009F5790" w:rsidRPr="009F5790" w:rsidRDefault="009F5790" w:rsidP="00D60CCE"/>
        </w:tc>
        <w:tc>
          <w:tcPr>
            <w:tcW w:w="1218" w:type="dxa"/>
          </w:tcPr>
          <w:p w14:paraId="3645B887" w14:textId="77777777" w:rsidR="009F5790" w:rsidRPr="009F5790" w:rsidRDefault="009F5790" w:rsidP="00D60CCE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BC4DD26" w14:textId="77777777" w:rsidR="009F5790" w:rsidRPr="009F5790" w:rsidRDefault="009F5790" w:rsidP="00D60CCE"/>
        </w:tc>
        <w:tc>
          <w:tcPr>
            <w:tcW w:w="1218" w:type="dxa"/>
          </w:tcPr>
          <w:p w14:paraId="3A64C6EF" w14:textId="77777777" w:rsidR="009F5790" w:rsidRPr="009F5790" w:rsidRDefault="009F5790" w:rsidP="00D60CCE"/>
        </w:tc>
        <w:tc>
          <w:tcPr>
            <w:tcW w:w="1218" w:type="dxa"/>
          </w:tcPr>
          <w:p w14:paraId="47308748" w14:textId="77777777" w:rsidR="009F5790" w:rsidRPr="009F5790" w:rsidRDefault="009F5790" w:rsidP="00D60CCE"/>
        </w:tc>
      </w:tr>
      <w:tr w:rsidR="00726CA9" w:rsidRPr="009F5790" w14:paraId="2E56A852" w14:textId="77777777" w:rsidTr="00726CA9">
        <w:trPr>
          <w:trHeight w:val="485"/>
        </w:trPr>
        <w:tc>
          <w:tcPr>
            <w:tcW w:w="3173" w:type="dxa"/>
          </w:tcPr>
          <w:p w14:paraId="64B7F5B7" w14:textId="77777777" w:rsidR="009F5790" w:rsidRPr="009F5790" w:rsidRDefault="009F5790" w:rsidP="00D60CCE">
            <w:r w:rsidRPr="009F5790">
              <w:t>Reviewed UI Specification doc</w:t>
            </w:r>
          </w:p>
        </w:tc>
        <w:tc>
          <w:tcPr>
            <w:tcW w:w="1828" w:type="dxa"/>
          </w:tcPr>
          <w:p w14:paraId="005A57E2" w14:textId="77777777" w:rsidR="009F5790" w:rsidRPr="009F5790" w:rsidRDefault="009F5790" w:rsidP="00D60CCE">
            <w:r w:rsidRPr="009F5790">
              <w:t>&lt;&lt; Whether UI Specification doc is reviewed &gt;&gt;</w:t>
            </w:r>
          </w:p>
        </w:tc>
        <w:tc>
          <w:tcPr>
            <w:tcW w:w="608" w:type="dxa"/>
          </w:tcPr>
          <w:p w14:paraId="24EA29E2" w14:textId="77777777" w:rsidR="009F5790" w:rsidRPr="009F5790" w:rsidRDefault="009F5790" w:rsidP="00D60CCE"/>
        </w:tc>
        <w:tc>
          <w:tcPr>
            <w:tcW w:w="1218" w:type="dxa"/>
          </w:tcPr>
          <w:p w14:paraId="46558018" w14:textId="77777777" w:rsidR="009F5790" w:rsidRPr="009F5790" w:rsidRDefault="009F5790" w:rsidP="00D60CCE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591FFB66" w14:textId="77777777" w:rsidR="009F5790" w:rsidRPr="009F5790" w:rsidRDefault="009F5790" w:rsidP="00D60CCE"/>
        </w:tc>
        <w:tc>
          <w:tcPr>
            <w:tcW w:w="1218" w:type="dxa"/>
          </w:tcPr>
          <w:p w14:paraId="3AFC5A5C" w14:textId="77777777" w:rsidR="009F5790" w:rsidRPr="009F5790" w:rsidRDefault="009F5790" w:rsidP="00D60CCE"/>
        </w:tc>
        <w:tc>
          <w:tcPr>
            <w:tcW w:w="1218" w:type="dxa"/>
          </w:tcPr>
          <w:p w14:paraId="7E23613F" w14:textId="77777777" w:rsidR="009F5790" w:rsidRPr="009F5790" w:rsidRDefault="009F5790" w:rsidP="00D60CCE"/>
        </w:tc>
      </w:tr>
      <w:tr w:rsidR="00726CA9" w:rsidRPr="009F5790" w14:paraId="307F8A75" w14:textId="77777777" w:rsidTr="00726CA9">
        <w:trPr>
          <w:trHeight w:val="607"/>
        </w:trPr>
        <w:tc>
          <w:tcPr>
            <w:tcW w:w="3173" w:type="dxa"/>
          </w:tcPr>
          <w:p w14:paraId="4D8423FC" w14:textId="77777777" w:rsidR="009F5790" w:rsidRPr="009F5790" w:rsidRDefault="009F5790" w:rsidP="00D60CCE">
            <w:r w:rsidRPr="009F5790">
              <w:t>All Open Queries/issues closed</w:t>
            </w:r>
          </w:p>
        </w:tc>
        <w:tc>
          <w:tcPr>
            <w:tcW w:w="1828" w:type="dxa"/>
          </w:tcPr>
          <w:p w14:paraId="61655E5A" w14:textId="77777777" w:rsidR="009F5790" w:rsidRPr="009F5790" w:rsidRDefault="009F5790" w:rsidP="00D60CCE">
            <w:r w:rsidRPr="009F5790">
              <w:t>&lt;&lt; Whether all the open queries and issues resolved&gt;&gt;</w:t>
            </w:r>
          </w:p>
        </w:tc>
        <w:tc>
          <w:tcPr>
            <w:tcW w:w="608" w:type="dxa"/>
          </w:tcPr>
          <w:p w14:paraId="08E17A71" w14:textId="77777777" w:rsidR="009F5790" w:rsidRPr="009F5790" w:rsidRDefault="009F5790" w:rsidP="00D60CCE"/>
        </w:tc>
        <w:tc>
          <w:tcPr>
            <w:tcW w:w="1218" w:type="dxa"/>
          </w:tcPr>
          <w:p w14:paraId="4D22E910" w14:textId="77777777" w:rsidR="009F5790" w:rsidRPr="009F5790" w:rsidRDefault="009F5790" w:rsidP="00D60CCE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4F53E480" w14:textId="77777777" w:rsidR="009F5790" w:rsidRPr="009F5790" w:rsidRDefault="009F5790" w:rsidP="00D60CCE"/>
        </w:tc>
        <w:tc>
          <w:tcPr>
            <w:tcW w:w="1218" w:type="dxa"/>
          </w:tcPr>
          <w:p w14:paraId="6071EC99" w14:textId="77777777" w:rsidR="009F5790" w:rsidRPr="009F5790" w:rsidRDefault="009F5790" w:rsidP="00D60CCE"/>
        </w:tc>
        <w:tc>
          <w:tcPr>
            <w:tcW w:w="1218" w:type="dxa"/>
          </w:tcPr>
          <w:p w14:paraId="0D8E8B38" w14:textId="77777777" w:rsidR="009F5790" w:rsidRPr="009F5790" w:rsidRDefault="009F5790" w:rsidP="00D60CCE"/>
        </w:tc>
      </w:tr>
      <w:tr w:rsidR="00726CA9" w:rsidRPr="009F5790" w14:paraId="3EABB1EE" w14:textId="77777777" w:rsidTr="00726CA9">
        <w:trPr>
          <w:trHeight w:val="794"/>
        </w:trPr>
        <w:tc>
          <w:tcPr>
            <w:tcW w:w="3173" w:type="dxa"/>
          </w:tcPr>
          <w:p w14:paraId="27EF7D4D" w14:textId="77777777" w:rsidR="009F5790" w:rsidRPr="009F5790" w:rsidRDefault="009F5790" w:rsidP="00D60CCE">
            <w:r w:rsidRPr="009F5790">
              <w:t xml:space="preserve">Agreement on Assumptions </w:t>
            </w:r>
          </w:p>
        </w:tc>
        <w:tc>
          <w:tcPr>
            <w:tcW w:w="1828" w:type="dxa"/>
          </w:tcPr>
          <w:p w14:paraId="29A6C1CD" w14:textId="77777777" w:rsidR="009F5790" w:rsidRPr="009F5790" w:rsidRDefault="009F5790" w:rsidP="00D60CCE">
            <w:r w:rsidRPr="009F5790">
              <w:t>&lt;&lt;Whether all the assumptions have been agreed upon by the customer&gt;&gt;</w:t>
            </w:r>
          </w:p>
        </w:tc>
        <w:tc>
          <w:tcPr>
            <w:tcW w:w="608" w:type="dxa"/>
          </w:tcPr>
          <w:p w14:paraId="7D658C3E" w14:textId="77777777" w:rsidR="009F5790" w:rsidRPr="009F5790" w:rsidRDefault="009F5790" w:rsidP="00D60CCE"/>
        </w:tc>
        <w:tc>
          <w:tcPr>
            <w:tcW w:w="1218" w:type="dxa"/>
          </w:tcPr>
          <w:p w14:paraId="3BC21E42" w14:textId="77777777" w:rsidR="009F5790" w:rsidRPr="009F5790" w:rsidRDefault="009F5790" w:rsidP="00D60CCE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10FADDC" w14:textId="77777777" w:rsidR="009F5790" w:rsidRPr="009F5790" w:rsidRDefault="009F5790" w:rsidP="00D60CCE"/>
        </w:tc>
        <w:tc>
          <w:tcPr>
            <w:tcW w:w="1218" w:type="dxa"/>
          </w:tcPr>
          <w:p w14:paraId="718D8944" w14:textId="77777777" w:rsidR="009F5790" w:rsidRPr="009F5790" w:rsidRDefault="009F5790" w:rsidP="00D60CCE"/>
        </w:tc>
        <w:tc>
          <w:tcPr>
            <w:tcW w:w="1218" w:type="dxa"/>
          </w:tcPr>
          <w:p w14:paraId="5DD7E652" w14:textId="77777777" w:rsidR="009F5790" w:rsidRPr="009F5790" w:rsidRDefault="009F5790" w:rsidP="00D60CCE"/>
        </w:tc>
      </w:tr>
      <w:tr w:rsidR="00726CA9" w:rsidRPr="009F5790" w14:paraId="5751E9DE" w14:textId="77777777" w:rsidTr="00726CA9">
        <w:trPr>
          <w:trHeight w:val="182"/>
        </w:trPr>
        <w:tc>
          <w:tcPr>
            <w:tcW w:w="3173" w:type="dxa"/>
          </w:tcPr>
          <w:p w14:paraId="5BD5BEA4" w14:textId="77777777" w:rsidR="009F5790" w:rsidRPr="009F5790" w:rsidRDefault="009F5790" w:rsidP="00D60CCE">
            <w:r w:rsidRPr="009F5790">
              <w:t>Sign Off</w:t>
            </w:r>
          </w:p>
        </w:tc>
        <w:tc>
          <w:tcPr>
            <w:tcW w:w="1828" w:type="dxa"/>
          </w:tcPr>
          <w:p w14:paraId="31FF88D9" w14:textId="77777777" w:rsidR="009F5790" w:rsidRPr="009F5790" w:rsidRDefault="009F5790" w:rsidP="00D60CCE">
            <w:r w:rsidRPr="009F5790">
              <w:t>&lt;&lt;Signature&gt;&gt;</w:t>
            </w:r>
          </w:p>
        </w:tc>
        <w:tc>
          <w:tcPr>
            <w:tcW w:w="608" w:type="dxa"/>
          </w:tcPr>
          <w:p w14:paraId="3331BC8F" w14:textId="77777777" w:rsidR="009F5790" w:rsidRPr="009F5790" w:rsidRDefault="009F5790" w:rsidP="00D60CCE"/>
        </w:tc>
        <w:tc>
          <w:tcPr>
            <w:tcW w:w="1218" w:type="dxa"/>
          </w:tcPr>
          <w:p w14:paraId="161B779E" w14:textId="77777777" w:rsidR="009F5790" w:rsidRPr="009F5790" w:rsidRDefault="009F5790" w:rsidP="00D60CCE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36C8AEAF" w14:textId="77777777" w:rsidR="009F5790" w:rsidRPr="009F5790" w:rsidRDefault="009F5790" w:rsidP="00D60CCE"/>
        </w:tc>
        <w:tc>
          <w:tcPr>
            <w:tcW w:w="1218" w:type="dxa"/>
          </w:tcPr>
          <w:p w14:paraId="4BE23196" w14:textId="77777777" w:rsidR="009F5790" w:rsidRPr="009F5790" w:rsidRDefault="009F5790" w:rsidP="00D60CCE"/>
        </w:tc>
        <w:tc>
          <w:tcPr>
            <w:tcW w:w="1218" w:type="dxa"/>
          </w:tcPr>
          <w:p w14:paraId="3F95224E" w14:textId="77777777" w:rsidR="009F5790" w:rsidRPr="009F5790" w:rsidRDefault="009F5790" w:rsidP="00D60CCE"/>
        </w:tc>
      </w:tr>
    </w:tbl>
    <w:p w14:paraId="7C85DA30" w14:textId="77777777" w:rsidR="009F5790" w:rsidRPr="009F5790" w:rsidRDefault="009F5790" w:rsidP="00D60CCE"/>
    <w:p w14:paraId="36105CE6" w14:textId="77777777" w:rsidR="009F5790" w:rsidRPr="009F5790" w:rsidRDefault="009F5790" w:rsidP="00D60CCE"/>
    <w:p w14:paraId="2CC8A7F7" w14:textId="77777777" w:rsidR="009F5790" w:rsidRPr="009F5790" w:rsidRDefault="009F5790" w:rsidP="00D60CCE">
      <w:r w:rsidRPr="009F5790">
        <w:t xml:space="preserve">Disclaimer: </w:t>
      </w:r>
    </w:p>
    <w:p w14:paraId="28E0825A" w14:textId="77777777" w:rsidR="009F5790" w:rsidRPr="009F5790" w:rsidRDefault="009F5790" w:rsidP="00D60CCE"/>
    <w:p w14:paraId="47F58572" w14:textId="77777777" w:rsidR="009F5790" w:rsidRPr="009F5790" w:rsidRDefault="009F5790" w:rsidP="00D60CCE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D60CCE">
      <w:r w:rsidRPr="005B3604">
        <w:lastRenderedPageBreak/>
        <w:t>TABLE OF CONTENTS</w:t>
      </w:r>
    </w:p>
    <w:p w14:paraId="63D9F59F" w14:textId="77777777" w:rsidR="009F5790" w:rsidRPr="009F5790" w:rsidRDefault="009F5790" w:rsidP="00D60CCE"/>
    <w:p w14:paraId="3BB0B844" w14:textId="77777777" w:rsidR="009F5790" w:rsidRPr="005B3604" w:rsidRDefault="009F5790" w:rsidP="00D60CCE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343D77" w:rsidP="00D60CCE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343D77" w:rsidP="00D60CCE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343D77" w:rsidP="00D60CCE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343D77" w:rsidP="00D60CCE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343D77" w:rsidP="00D60CCE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343D77" w:rsidP="00D60CCE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343D77" w:rsidP="00D60CCE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343D77" w:rsidP="00D60CCE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343D77" w:rsidP="00D60CCE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343D77" w:rsidP="00D60CCE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343D77" w:rsidP="00D60CCE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343D77" w:rsidP="00D60CCE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343D77" w:rsidP="00D60CCE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343D77" w:rsidP="00D60CCE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343D77" w:rsidP="00D60CCE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343D77" w:rsidP="00D60CCE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343D77" w:rsidP="00D60CCE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343D77" w:rsidP="00D60CCE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343D77" w:rsidP="00D60CCE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343D77" w:rsidP="00D60CCE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343D77" w:rsidP="00D60CCE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343D77" w:rsidP="00D60CCE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343D77" w:rsidP="00D60CCE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343D77" w:rsidP="00D60CCE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D60CCE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D60CCE">
      <w:r w:rsidRPr="00F42082">
        <w:fldChar w:fldCharType="end"/>
      </w:r>
    </w:p>
    <w:p w14:paraId="74E6C9D8" w14:textId="77777777" w:rsidR="009F5790" w:rsidRPr="009F5790" w:rsidRDefault="009F5790" w:rsidP="00D60CCE"/>
    <w:p w14:paraId="54DA6AF0" w14:textId="77777777" w:rsidR="009F5790" w:rsidRPr="009F5790" w:rsidRDefault="009F5790" w:rsidP="00D60CCE"/>
    <w:p w14:paraId="5A45629C" w14:textId="77777777" w:rsidR="009F5790" w:rsidRPr="009F5790" w:rsidRDefault="009F5790" w:rsidP="00D60CCE"/>
    <w:p w14:paraId="32E4EA51" w14:textId="77777777" w:rsidR="009F5790" w:rsidRPr="009F5790" w:rsidRDefault="009F5790" w:rsidP="00D60CCE"/>
    <w:p w14:paraId="12FDF1A2" w14:textId="77777777" w:rsidR="009F5790" w:rsidRPr="009F5790" w:rsidRDefault="009F5790" w:rsidP="00D60CCE"/>
    <w:p w14:paraId="332B7CEA" w14:textId="77777777" w:rsidR="009F5790" w:rsidRPr="009F5790" w:rsidRDefault="009F5790" w:rsidP="00D60CCE"/>
    <w:p w14:paraId="2663E52A" w14:textId="20805CBE" w:rsidR="009F5790" w:rsidRPr="00CA5FB3" w:rsidRDefault="009F5790" w:rsidP="00D60CCE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10653F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C4175F">
        <w:t>Asset</w:t>
      </w:r>
      <w:r w:rsidR="00C65007">
        <w:t xml:space="preserve"> Management System</w:t>
      </w:r>
      <w:r w:rsidR="00554F34">
        <w:t xml:space="preserve"> </w:t>
      </w:r>
      <w:r w:rsidR="00C4175F">
        <w:t>Add/Modify</w:t>
      </w:r>
    </w:p>
    <w:p w14:paraId="289C1AFB" w14:textId="665A8950" w:rsidR="00C855BC" w:rsidRPr="0052220A" w:rsidRDefault="00D1127B" w:rsidP="00D60CCE">
      <w:r>
        <w:t xml:space="preserve">Use Case ID: </w:t>
      </w:r>
      <w:r w:rsidR="00C4175F">
        <w:rPr>
          <w:noProof/>
          <w:lang w:eastAsia="ja-JP"/>
        </w:rPr>
        <w:t>Asset</w:t>
      </w:r>
      <w:r w:rsidR="00C65007">
        <w:rPr>
          <w:noProof/>
          <w:lang w:eastAsia="ja-JP"/>
        </w:rPr>
        <w:t xml:space="preserve"> Management System</w:t>
      </w:r>
      <w:r w:rsidR="00C855BC">
        <w:rPr>
          <w:noProof/>
          <w:lang w:eastAsia="ja-JP"/>
        </w:rPr>
        <w:t xml:space="preserve"> Website</w:t>
      </w:r>
    </w:p>
    <w:p w14:paraId="615B5306" w14:textId="519DAA53" w:rsidR="009F5790" w:rsidRPr="009F5790" w:rsidRDefault="00C32287" w:rsidP="00D60CCE">
      <w:pPr>
        <w:pStyle w:val="BodyText"/>
      </w:pPr>
      <w:r>
        <w:t>1.0</w:t>
      </w:r>
    </w:p>
    <w:p w14:paraId="078CF40F" w14:textId="77777777" w:rsidR="009F5790" w:rsidRPr="009F5790" w:rsidRDefault="009F5790" w:rsidP="00D60CCE">
      <w:pPr>
        <w:pStyle w:val="BodyText"/>
      </w:pPr>
    </w:p>
    <w:p w14:paraId="339B99C7" w14:textId="2B8DE4F9" w:rsidR="009F5790" w:rsidRPr="0052220A" w:rsidRDefault="009F5790" w:rsidP="00D60CCE">
      <w:r w:rsidRPr="009F5790">
        <w:rPr>
          <w:b/>
        </w:rPr>
        <w:t>Brief Description</w:t>
      </w:r>
      <w:r w:rsidRPr="0052220A">
        <w:t xml:space="preserve">: </w:t>
      </w:r>
      <w:r w:rsidR="00C4175F">
        <w:t>For admin this screen is available to add or modify or delete assets</w:t>
      </w:r>
    </w:p>
    <w:p w14:paraId="736729FA" w14:textId="57C29B97" w:rsidR="009F5790" w:rsidRPr="009F5790" w:rsidRDefault="009F5790" w:rsidP="00D60CCE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  <w:r w:rsidR="004262D0">
        <w:tab/>
      </w:r>
    </w:p>
    <w:p w14:paraId="40E91A70" w14:textId="204295E3" w:rsidR="00E028A0" w:rsidRDefault="00EE618D" w:rsidP="00D60CCE">
      <w:r>
        <w:t xml:space="preserve">         </w:t>
      </w:r>
      <w:r w:rsidR="00C4175F">
        <w:t xml:space="preserve">     1. Admin</w:t>
      </w:r>
    </w:p>
    <w:p w14:paraId="08B90B37" w14:textId="3608C82D" w:rsidR="0007128F" w:rsidRDefault="00E028A0" w:rsidP="00D60CCE">
      <w:r>
        <w:t xml:space="preserve">              </w:t>
      </w:r>
      <w:r w:rsidR="00C4175F">
        <w:t>2</w:t>
      </w:r>
      <w:r w:rsidR="00676C40">
        <w:t>.</w:t>
      </w:r>
      <w:r w:rsidR="00676C40" w:rsidRPr="00676C40">
        <w:t xml:space="preserve"> </w:t>
      </w:r>
      <w:r w:rsidR="00C4175F">
        <w:t>Asset</w:t>
      </w:r>
      <w:r w:rsidR="00676C40">
        <w:t xml:space="preserve"> Management </w:t>
      </w:r>
      <w:proofErr w:type="spellStart"/>
      <w:r w:rsidR="00676C40">
        <w:t>Sysytem</w:t>
      </w:r>
      <w:proofErr w:type="spellEnd"/>
    </w:p>
    <w:p w14:paraId="1602C318" w14:textId="2333F06E" w:rsidR="00676C40" w:rsidRDefault="00676C40" w:rsidP="00D60CCE">
      <w:r>
        <w:tab/>
      </w:r>
    </w:p>
    <w:p w14:paraId="1A9B7159" w14:textId="7EE20654" w:rsidR="00676C40" w:rsidRDefault="00676C40" w:rsidP="00D60CCE"/>
    <w:p w14:paraId="17456E31" w14:textId="2ED67946" w:rsidR="00676C40" w:rsidRPr="00EE618D" w:rsidRDefault="00676C40" w:rsidP="00D60CCE">
      <w:r>
        <w:tab/>
      </w:r>
      <w:r>
        <w:tab/>
      </w:r>
    </w:p>
    <w:p w14:paraId="6AA8190C" w14:textId="56C0A4D2" w:rsidR="0007128F" w:rsidRPr="00EE618D" w:rsidRDefault="009F5790" w:rsidP="00D60CCE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  <w:r w:rsidR="004D595C">
        <w:t>.</w:t>
      </w:r>
    </w:p>
    <w:p w14:paraId="6A318C81" w14:textId="6BF58A0A" w:rsidR="004D595C" w:rsidRDefault="00371461" w:rsidP="00D60CCE">
      <w:pPr>
        <w:pStyle w:val="ListParagraph"/>
        <w:numPr>
          <w:ilvl w:val="0"/>
          <w:numId w:val="13"/>
        </w:numPr>
      </w:pPr>
      <w:r w:rsidRPr="00371461">
        <w:t>Website should be accessibl</w:t>
      </w:r>
      <w:r>
        <w:t xml:space="preserve">e by the </w:t>
      </w:r>
      <w:r w:rsidR="00803220">
        <w:t>Admin</w:t>
      </w:r>
      <w:r w:rsidRPr="00371461">
        <w:t xml:space="preserve"> </w:t>
      </w:r>
      <w:r>
        <w:t xml:space="preserve">by </w:t>
      </w:r>
      <w:r w:rsidRPr="00371461">
        <w:t>visiting the web</w:t>
      </w:r>
      <w:r>
        <w:t>site o</w:t>
      </w:r>
      <w:r w:rsidRPr="00371461">
        <w:t>n the browser</w:t>
      </w:r>
    </w:p>
    <w:p w14:paraId="402F1E3E" w14:textId="6832E2FE" w:rsidR="0007128F" w:rsidRPr="00EE618D" w:rsidRDefault="00D676FE" w:rsidP="00D60CCE">
      <w:pPr>
        <w:pStyle w:val="ListParagraph"/>
        <w:numPr>
          <w:ilvl w:val="0"/>
          <w:numId w:val="13"/>
        </w:numPr>
      </w:pPr>
      <w:r>
        <w:t xml:space="preserve">The person </w:t>
      </w:r>
      <w:r w:rsidR="00803220">
        <w:t>logging in</w:t>
      </w:r>
      <w:r>
        <w:t xml:space="preserve"> for </w:t>
      </w:r>
      <w:r w:rsidR="00C4175F">
        <w:t>Asset</w:t>
      </w:r>
      <w:r w:rsidR="00C65007">
        <w:t xml:space="preserve"> Management System</w:t>
      </w:r>
      <w:r w:rsidR="00C64F90">
        <w:t xml:space="preserve"> </w:t>
      </w:r>
      <w:r>
        <w:t xml:space="preserve">should be </w:t>
      </w:r>
      <w:proofErr w:type="gramStart"/>
      <w:r>
        <w:t>a</w:t>
      </w:r>
      <w:proofErr w:type="gramEnd"/>
      <w:r>
        <w:t xml:space="preserve"> </w:t>
      </w:r>
      <w:r w:rsidR="00803220">
        <w:t>Admin</w:t>
      </w:r>
      <w:r>
        <w:t>.</w:t>
      </w:r>
    </w:p>
    <w:p w14:paraId="5FFC8CDC" w14:textId="29B8906A" w:rsidR="009F5790" w:rsidRPr="009F5790" w:rsidRDefault="00D676FE" w:rsidP="00D60CCE">
      <w:r>
        <w:t xml:space="preserve">       </w:t>
      </w:r>
    </w:p>
    <w:p w14:paraId="76B4CB6E" w14:textId="00774F7F" w:rsidR="009F5790" w:rsidRPr="009F5790" w:rsidRDefault="009F5790" w:rsidP="00D60CCE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3DC5690E" w14:textId="0673ED72" w:rsidR="00513662" w:rsidRPr="001C4D77" w:rsidRDefault="009F5790" w:rsidP="00D60CCE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536C05">
        <w:t>4.1  Basic</w:t>
      </w:r>
      <w:proofErr w:type="gramEnd"/>
      <w:r w:rsidRPr="00536C05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6F83F654" w14:textId="608FCB02" w:rsidR="00513662" w:rsidRDefault="00866B9E" w:rsidP="00D60CCE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CE228C">
        <w:t xml:space="preserve">Successful </w:t>
      </w:r>
      <w:r w:rsidR="005274E4">
        <w:t>Login</w:t>
      </w:r>
      <w:r w:rsidR="00CA4E70">
        <w:t xml:space="preserve"> </w:t>
      </w:r>
      <w:r w:rsidR="00D676FE">
        <w:t xml:space="preserve">of </w:t>
      </w:r>
      <w:r w:rsidR="00C4175F">
        <w:t>Asset</w:t>
      </w:r>
      <w:r w:rsidR="00C65007">
        <w:t xml:space="preserve"> Management System</w:t>
      </w:r>
    </w:p>
    <w:p w14:paraId="37B2B0EB" w14:textId="77777777" w:rsidR="00B06D65" w:rsidRDefault="00B06D65" w:rsidP="00D60CCE">
      <w:pPr>
        <w:pStyle w:val="Footer"/>
      </w:pPr>
    </w:p>
    <w:p w14:paraId="19A03ED9" w14:textId="7DE21DAA" w:rsidR="00B06D65" w:rsidRDefault="00D63EC2" w:rsidP="00D60CCE">
      <w:pPr>
        <w:pStyle w:val="ListParagraph"/>
        <w:numPr>
          <w:ilvl w:val="0"/>
          <w:numId w:val="7"/>
        </w:numPr>
      </w:pPr>
      <w:r>
        <w:t xml:space="preserve">Admin </w:t>
      </w:r>
      <w:r w:rsidR="00C4175F">
        <w:t>login into the website</w:t>
      </w:r>
    </w:p>
    <w:p w14:paraId="39C72987" w14:textId="26036FC4" w:rsidR="00C070CC" w:rsidRDefault="00D63EC2" w:rsidP="00D60CCE">
      <w:pPr>
        <w:pStyle w:val="ListParagraph"/>
        <w:numPr>
          <w:ilvl w:val="0"/>
          <w:numId w:val="7"/>
        </w:numPr>
      </w:pPr>
      <w:r>
        <w:t xml:space="preserve">Admin </w:t>
      </w:r>
      <w:r w:rsidR="00C4175F">
        <w:t xml:space="preserve">clicks </w:t>
      </w:r>
      <w:r w:rsidR="00B21CB5">
        <w:t>A</w:t>
      </w:r>
      <w:r w:rsidR="00C4175F">
        <w:t>dd/</w:t>
      </w:r>
      <w:r w:rsidR="00B21CB5">
        <w:t>Modify Asset link</w:t>
      </w:r>
    </w:p>
    <w:p w14:paraId="70131894" w14:textId="58F334F6" w:rsidR="00B21CB5" w:rsidRDefault="00474B2C" w:rsidP="00D60CCE">
      <w:pPr>
        <w:pStyle w:val="ListParagraph"/>
        <w:numPr>
          <w:ilvl w:val="0"/>
          <w:numId w:val="7"/>
        </w:numPr>
      </w:pPr>
      <w:r>
        <w:t>Admin clic</w:t>
      </w:r>
      <w:r w:rsidR="00B21CB5">
        <w:t>ks on add/modify/delete links</w:t>
      </w:r>
    </w:p>
    <w:p w14:paraId="0543A76C" w14:textId="0132D9A9" w:rsidR="00300BE2" w:rsidRDefault="00300BE2" w:rsidP="00D60CCE">
      <w:pPr>
        <w:pStyle w:val="ListParagraph"/>
        <w:numPr>
          <w:ilvl w:val="0"/>
          <w:numId w:val="7"/>
        </w:numPr>
      </w:pPr>
      <w:r>
        <w:t>Admin clicks on ADD Asset</w:t>
      </w:r>
    </w:p>
    <w:p w14:paraId="0C95BF56" w14:textId="7A2F2576" w:rsidR="00B21CB5" w:rsidRDefault="00B21CB5" w:rsidP="00D60CCE">
      <w:pPr>
        <w:pStyle w:val="ListParagraph"/>
        <w:numPr>
          <w:ilvl w:val="0"/>
          <w:numId w:val="7"/>
        </w:numPr>
      </w:pPr>
      <w:r>
        <w:t>Admin enters asset name</w:t>
      </w:r>
    </w:p>
    <w:p w14:paraId="7DBD0864" w14:textId="5EE269B9" w:rsidR="00B21CB5" w:rsidRDefault="00B21CB5" w:rsidP="00D60CCE">
      <w:pPr>
        <w:pStyle w:val="ListParagraph"/>
        <w:numPr>
          <w:ilvl w:val="0"/>
          <w:numId w:val="7"/>
        </w:numPr>
      </w:pPr>
      <w:r>
        <w:t>Admin enters Description</w:t>
      </w:r>
    </w:p>
    <w:p w14:paraId="1DD4D47E" w14:textId="78AF6D3F" w:rsidR="00B21CB5" w:rsidRDefault="00B21CB5" w:rsidP="00D60CCE">
      <w:pPr>
        <w:pStyle w:val="ListParagraph"/>
        <w:numPr>
          <w:ilvl w:val="0"/>
          <w:numId w:val="7"/>
        </w:numPr>
      </w:pPr>
      <w:r>
        <w:t>Admin enters Quantity</w:t>
      </w:r>
    </w:p>
    <w:p w14:paraId="227F3C89" w14:textId="436FBB08" w:rsidR="00B21CB5" w:rsidRDefault="00B21CB5" w:rsidP="00D60CCE">
      <w:pPr>
        <w:pStyle w:val="ListParagraph"/>
        <w:numPr>
          <w:ilvl w:val="0"/>
          <w:numId w:val="7"/>
        </w:numPr>
      </w:pPr>
      <w:r>
        <w:t>Admin clicks on Submit Button</w:t>
      </w:r>
    </w:p>
    <w:p w14:paraId="36F57088" w14:textId="637FFF59" w:rsidR="009D6096" w:rsidRPr="00DC1893" w:rsidRDefault="009D6096" w:rsidP="00D60CCE">
      <w:pPr>
        <w:pStyle w:val="ListParagraph"/>
        <w:numPr>
          <w:ilvl w:val="0"/>
          <w:numId w:val="7"/>
        </w:numPr>
      </w:pPr>
      <w:r>
        <w:t>S</w:t>
      </w:r>
      <w:r w:rsidR="0039386D">
        <w:t xml:space="preserve">ystem displays the message </w:t>
      </w:r>
      <w:r w:rsidR="006354D8">
        <w:t xml:space="preserve">“Successful </w:t>
      </w:r>
      <w:r w:rsidR="00B21CB5">
        <w:t>Added/Modified/Deleted</w:t>
      </w:r>
      <w:r w:rsidR="006354D8">
        <w:t>”</w:t>
      </w:r>
    </w:p>
    <w:p w14:paraId="1CEC7B42" w14:textId="77777777" w:rsidR="009D6096" w:rsidRPr="00DC1893" w:rsidRDefault="009D6096" w:rsidP="00D60CCE"/>
    <w:p w14:paraId="40F5D6A2" w14:textId="77777777" w:rsidR="00B7023A" w:rsidRDefault="00B7023A" w:rsidP="00D60CCE"/>
    <w:p w14:paraId="078DBFF3" w14:textId="2FB550DD" w:rsidR="009F5790" w:rsidRPr="009F5790" w:rsidRDefault="009F5790" w:rsidP="00D60CCE">
      <w:pPr>
        <w:pStyle w:val="StyleHeading2Sub-headingH2ChapterNumberAppendixLetterchnh"/>
        <w:numPr>
          <w:ilvl w:val="1"/>
          <w:numId w:val="6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435C9138" w14:textId="65866B91" w:rsidR="00A12CD7" w:rsidRDefault="00A12CD7" w:rsidP="00D60CCE">
      <w:r>
        <w:t xml:space="preserve">               </w:t>
      </w:r>
      <w:proofErr w:type="gramStart"/>
      <w:r>
        <w:t>1.Admin</w:t>
      </w:r>
      <w:proofErr w:type="gramEnd"/>
      <w:r>
        <w:t xml:space="preserve"> login into the website</w:t>
      </w:r>
    </w:p>
    <w:p w14:paraId="513BF081" w14:textId="3EEB3CF0" w:rsidR="00A12CD7" w:rsidRDefault="00A12CD7" w:rsidP="00D60CCE">
      <w:r>
        <w:t xml:space="preserve">                </w:t>
      </w:r>
      <w:proofErr w:type="gramStart"/>
      <w:r>
        <w:t>2.Admin</w:t>
      </w:r>
      <w:proofErr w:type="gramEnd"/>
      <w:r>
        <w:t xml:space="preserve"> clicks Add/Modify Asset link</w:t>
      </w:r>
    </w:p>
    <w:p w14:paraId="6BB59E53" w14:textId="77777777" w:rsidR="00A12CD7" w:rsidRDefault="00A12CD7" w:rsidP="00D60CCE">
      <w:r>
        <w:t xml:space="preserve">                </w:t>
      </w:r>
      <w:proofErr w:type="gramStart"/>
      <w:r>
        <w:t>3.Admin</w:t>
      </w:r>
      <w:proofErr w:type="gramEnd"/>
      <w:r>
        <w:t xml:space="preserve"> clicks on add/modify/delete link</w:t>
      </w:r>
    </w:p>
    <w:p w14:paraId="531A4603" w14:textId="3C778890" w:rsidR="00A12CD7" w:rsidRDefault="00A12CD7" w:rsidP="00D60CCE">
      <w:r>
        <w:t xml:space="preserve">                </w:t>
      </w:r>
      <w:proofErr w:type="gramStart"/>
      <w:r>
        <w:t>4.Admin</w:t>
      </w:r>
      <w:proofErr w:type="gramEnd"/>
      <w:r>
        <w:t xml:space="preserve"> enters asset name</w:t>
      </w:r>
    </w:p>
    <w:p w14:paraId="31FCC9EA" w14:textId="57E6F8CD" w:rsidR="00A12CD7" w:rsidRDefault="00A12CD7" w:rsidP="00D60CCE">
      <w:r>
        <w:t xml:space="preserve">                </w:t>
      </w:r>
      <w:proofErr w:type="gramStart"/>
      <w:r>
        <w:t>5.Admin</w:t>
      </w:r>
      <w:proofErr w:type="gramEnd"/>
      <w:r>
        <w:t xml:space="preserve"> enters Description</w:t>
      </w:r>
    </w:p>
    <w:p w14:paraId="49DAF444" w14:textId="4A8FB5AC" w:rsidR="00A12CD7" w:rsidRDefault="00A12CD7" w:rsidP="00D60CCE">
      <w:r>
        <w:lastRenderedPageBreak/>
        <w:t xml:space="preserve">                </w:t>
      </w:r>
      <w:proofErr w:type="gramStart"/>
      <w:r>
        <w:t>6.Admin</w:t>
      </w:r>
      <w:proofErr w:type="gramEnd"/>
      <w:r>
        <w:t xml:space="preserve"> enters Quantity</w:t>
      </w:r>
    </w:p>
    <w:p w14:paraId="6FD9C1DF" w14:textId="3B0F7BFE" w:rsidR="00A12CD7" w:rsidRDefault="00A12CD7" w:rsidP="00D60CCE">
      <w:r>
        <w:t xml:space="preserve">               </w:t>
      </w:r>
      <w:r w:rsidR="009B1F89">
        <w:t xml:space="preserve"> </w:t>
      </w:r>
      <w:proofErr w:type="gramStart"/>
      <w:r w:rsidR="009B1F89">
        <w:t>7.</w:t>
      </w:r>
      <w:r>
        <w:t>Admin</w:t>
      </w:r>
      <w:proofErr w:type="gramEnd"/>
      <w:r>
        <w:t xml:space="preserve"> clicks on Submit Button</w:t>
      </w:r>
    </w:p>
    <w:p w14:paraId="0FEF7ACE" w14:textId="6ADF91E9" w:rsidR="00A12CD7" w:rsidRPr="00DC1893" w:rsidRDefault="009B1F89" w:rsidP="00D60CCE">
      <w:r>
        <w:t xml:space="preserve">                </w:t>
      </w:r>
      <w:proofErr w:type="gramStart"/>
      <w:r>
        <w:t>8.</w:t>
      </w:r>
      <w:r w:rsidR="00A12CD7">
        <w:t>System</w:t>
      </w:r>
      <w:proofErr w:type="gramEnd"/>
      <w:r w:rsidR="00A12CD7">
        <w:t xml:space="preserve"> displays the message “Successful Added/Modified/Deleted”</w:t>
      </w:r>
    </w:p>
    <w:p w14:paraId="7146EECD" w14:textId="77777777" w:rsidR="00A12CD7" w:rsidRPr="00DC1893" w:rsidRDefault="00A12CD7" w:rsidP="00D60CCE"/>
    <w:p w14:paraId="66250B60" w14:textId="77777777" w:rsidR="00144A0B" w:rsidRDefault="00144A0B" w:rsidP="00D60CCE">
      <w:pPr>
        <w:pStyle w:val="infoblue"/>
      </w:pPr>
    </w:p>
    <w:p w14:paraId="6B8933E4" w14:textId="3471EA4D" w:rsidR="00B67E7B" w:rsidRDefault="00AF20B3" w:rsidP="00D60CCE">
      <w:pPr>
        <w:pStyle w:val="StyleHeading2Sub-headingH2ChapterNumberAppendixLetterchnh"/>
        <w:rPr>
          <w:rFonts w:asciiTheme="majorHAnsi" w:hAnsiTheme="majorHAnsi" w:cstheme="majorHAnsi"/>
          <w:szCs w:val="22"/>
        </w:rPr>
      </w:pPr>
      <w:r w:rsidRPr="00772CBE">
        <w:t>Alternate Flow 1</w:t>
      </w:r>
      <w:proofErr w:type="gramStart"/>
      <w:r w:rsidR="00B67E7B" w:rsidRPr="00772CBE">
        <w:t>:</w:t>
      </w:r>
      <w:r w:rsidR="00772CBE">
        <w:t>Successfull</w:t>
      </w:r>
      <w:proofErr w:type="gramEnd"/>
      <w:r w:rsidR="00B67E7B">
        <w:t xml:space="preserve"> </w:t>
      </w:r>
      <w:r w:rsidR="005F4119">
        <w:t>Add/Modify</w:t>
      </w:r>
      <w:r w:rsidR="00911C7F">
        <w:t xml:space="preserve"> in </w:t>
      </w:r>
      <w:r w:rsidR="005F4119">
        <w:rPr>
          <w:rFonts w:asciiTheme="majorHAnsi" w:hAnsiTheme="majorHAnsi" w:cstheme="majorHAnsi"/>
          <w:szCs w:val="22"/>
        </w:rPr>
        <w:t>Asset</w:t>
      </w:r>
      <w:r w:rsidR="00C65007">
        <w:rPr>
          <w:rFonts w:asciiTheme="majorHAnsi" w:hAnsiTheme="majorHAnsi" w:cstheme="majorHAnsi"/>
          <w:szCs w:val="22"/>
        </w:rPr>
        <w:t xml:space="preserve"> Management System</w:t>
      </w:r>
      <w:r w:rsidR="008D57E8">
        <w:rPr>
          <w:rFonts w:asciiTheme="majorHAnsi" w:hAnsiTheme="majorHAnsi" w:cstheme="majorHAnsi"/>
          <w:szCs w:val="22"/>
        </w:rPr>
        <w:t xml:space="preserve"> </w:t>
      </w:r>
    </w:p>
    <w:p w14:paraId="36882204" w14:textId="6380A129" w:rsidR="00A249CA" w:rsidRDefault="002B1A21" w:rsidP="00D60CCE">
      <w:pPr>
        <w:pStyle w:val="StyleHeading2Sub-headingH2ChapterNumberAppendixLetterchnh"/>
      </w:pPr>
      <w:bookmarkStart w:id="34" w:name="_Toc141844800"/>
      <w:bookmarkStart w:id="35" w:name="_Toc143500967"/>
      <w:bookmarkStart w:id="36" w:name="_Toc144299918"/>
      <w:bookmarkStart w:id="37" w:name="_Toc145125005"/>
      <w:r>
        <w:t xml:space="preserve">Exception </w:t>
      </w:r>
      <w:proofErr w:type="gramStart"/>
      <w:r>
        <w:t>Flow  1</w:t>
      </w:r>
      <w:proofErr w:type="gramEnd"/>
      <w:r>
        <w:t xml:space="preserve">: </w:t>
      </w:r>
      <w:proofErr w:type="spellStart"/>
      <w:r w:rsidR="00121302">
        <w:t>unsuccessfull</w:t>
      </w:r>
      <w:proofErr w:type="spellEnd"/>
      <w:r w:rsidR="00121302">
        <w:t xml:space="preserve"> </w:t>
      </w:r>
      <w:r w:rsidR="00610AD4">
        <w:t>Add/Modify</w:t>
      </w:r>
      <w:r w:rsidR="00A32D91">
        <w:t xml:space="preserve"> in </w:t>
      </w:r>
      <w:r w:rsidR="005F4119">
        <w:t>Asset</w:t>
      </w:r>
      <w:r w:rsidR="00C65007">
        <w:t xml:space="preserve"> Management System</w:t>
      </w:r>
      <w:r w:rsidR="00121302">
        <w:t xml:space="preserve"> </w:t>
      </w:r>
      <w:r w:rsidR="00502C5C">
        <w:t xml:space="preserve"> </w:t>
      </w:r>
      <w:r w:rsidR="00A249CA">
        <w:t xml:space="preserve">due To invalid </w:t>
      </w:r>
      <w:r w:rsidR="005F4119">
        <w:t>Asset name</w:t>
      </w:r>
    </w:p>
    <w:p w14:paraId="032BE7BF" w14:textId="7C2C6CF7" w:rsidR="005F4119" w:rsidRDefault="00610AD4" w:rsidP="00D60CCE">
      <w:r>
        <w:t xml:space="preserve">  1.</w:t>
      </w:r>
      <w:r w:rsidR="00FC76C2">
        <w:t xml:space="preserve"> </w:t>
      </w:r>
      <w:r w:rsidR="005F4119">
        <w:t>Admin login into the website</w:t>
      </w:r>
    </w:p>
    <w:p w14:paraId="46662AC1" w14:textId="6662092B" w:rsidR="005F4119" w:rsidRDefault="00610AD4" w:rsidP="00D60CCE">
      <w:r>
        <w:t xml:space="preserve">  </w:t>
      </w:r>
      <w:proofErr w:type="gramStart"/>
      <w:r>
        <w:t>2.</w:t>
      </w:r>
      <w:r w:rsidR="005F4119">
        <w:t>Admin</w:t>
      </w:r>
      <w:proofErr w:type="gramEnd"/>
      <w:r w:rsidR="005F4119">
        <w:t xml:space="preserve"> clicks Add/Modify Asset link</w:t>
      </w:r>
    </w:p>
    <w:p w14:paraId="588319F0" w14:textId="7973F70E" w:rsidR="005F4119" w:rsidRDefault="00610AD4" w:rsidP="00D60CCE">
      <w:r>
        <w:t xml:space="preserve">  </w:t>
      </w:r>
      <w:proofErr w:type="gramStart"/>
      <w:r>
        <w:t>3.</w:t>
      </w:r>
      <w:r w:rsidR="005F4119">
        <w:t>Admin</w:t>
      </w:r>
      <w:proofErr w:type="gramEnd"/>
      <w:r w:rsidR="005F4119">
        <w:t xml:space="preserve"> clicks on add/modify/delete links</w:t>
      </w:r>
    </w:p>
    <w:p w14:paraId="3886E547" w14:textId="2B82748B" w:rsidR="005F4119" w:rsidRDefault="00610AD4" w:rsidP="00D60CCE">
      <w:r>
        <w:t xml:space="preserve">  </w:t>
      </w:r>
      <w:proofErr w:type="gramStart"/>
      <w:r>
        <w:t>4.</w:t>
      </w:r>
      <w:r w:rsidR="005F4119">
        <w:t>Admin</w:t>
      </w:r>
      <w:proofErr w:type="gramEnd"/>
      <w:r w:rsidR="005F4119">
        <w:t xml:space="preserve"> enters asset name</w:t>
      </w:r>
    </w:p>
    <w:p w14:paraId="2A16AD82" w14:textId="5C2A70A7" w:rsidR="005F4119" w:rsidRDefault="00610AD4" w:rsidP="00D60CCE">
      <w:r>
        <w:t xml:space="preserve">                 </w:t>
      </w:r>
      <w:proofErr w:type="gramStart"/>
      <w:r>
        <w:t>5.</w:t>
      </w:r>
      <w:r w:rsidR="005F4119">
        <w:t>Admin</w:t>
      </w:r>
      <w:proofErr w:type="gramEnd"/>
      <w:r w:rsidR="005F4119">
        <w:t xml:space="preserve"> enters Description</w:t>
      </w:r>
    </w:p>
    <w:p w14:paraId="430B3077" w14:textId="13E53B8E" w:rsidR="005F4119" w:rsidRDefault="00610AD4" w:rsidP="00D60CCE">
      <w:r>
        <w:t xml:space="preserve">  </w:t>
      </w:r>
      <w:proofErr w:type="gramStart"/>
      <w:r>
        <w:t>6.</w:t>
      </w:r>
      <w:r w:rsidR="005F4119">
        <w:t>Admin</w:t>
      </w:r>
      <w:proofErr w:type="gramEnd"/>
      <w:r w:rsidR="005F4119">
        <w:t xml:space="preserve"> enters Quantity</w:t>
      </w:r>
    </w:p>
    <w:p w14:paraId="1F4F0FB6" w14:textId="44213199" w:rsidR="005F4119" w:rsidRDefault="00610AD4" w:rsidP="00D60CCE">
      <w:r>
        <w:t xml:space="preserve">  </w:t>
      </w:r>
      <w:proofErr w:type="gramStart"/>
      <w:r>
        <w:t>7.</w:t>
      </w:r>
      <w:r w:rsidR="005F4119">
        <w:t>Admin</w:t>
      </w:r>
      <w:proofErr w:type="gramEnd"/>
      <w:r w:rsidR="005F4119">
        <w:t xml:space="preserve"> clicks on Submit Button</w:t>
      </w:r>
    </w:p>
    <w:p w14:paraId="21FBC779" w14:textId="08F25223" w:rsidR="00FD29E6" w:rsidRDefault="00610AD4" w:rsidP="00D60CCE">
      <w:r>
        <w:t xml:space="preserve">  </w:t>
      </w:r>
      <w:proofErr w:type="gramStart"/>
      <w:r>
        <w:t>8.</w:t>
      </w:r>
      <w:r w:rsidR="00A249CA">
        <w:t>System</w:t>
      </w:r>
      <w:proofErr w:type="gramEnd"/>
      <w:r w:rsidR="00A249CA">
        <w:t xml:space="preserve"> displays the message “Invalid </w:t>
      </w:r>
      <w:proofErr w:type="spellStart"/>
      <w:r w:rsidR="00D60CCE">
        <w:t>Asset</w:t>
      </w:r>
      <w:r w:rsidR="00A249CA">
        <w:t>name</w:t>
      </w:r>
      <w:proofErr w:type="spellEnd"/>
      <w:r w:rsidR="00A249CA">
        <w:t>”</w:t>
      </w:r>
    </w:p>
    <w:p w14:paraId="569A9CC5" w14:textId="0C53F7F2" w:rsidR="00F9425C" w:rsidRDefault="00960EDF" w:rsidP="00D60CCE">
      <w:pPr>
        <w:pStyle w:val="StyleHeading2Sub-headingH2ChapterNumberAppendixLetterchnh"/>
      </w:pPr>
      <w:r>
        <w:t xml:space="preserve">Exception </w:t>
      </w:r>
      <w:proofErr w:type="gramStart"/>
      <w:r>
        <w:t>Flow  2</w:t>
      </w:r>
      <w:proofErr w:type="gramEnd"/>
      <w:r w:rsidR="00F9425C" w:rsidRPr="00F9425C">
        <w:t xml:space="preserve"> </w:t>
      </w:r>
      <w:r w:rsidR="00F9425C">
        <w:t xml:space="preserve">:unsuccessful </w:t>
      </w:r>
      <w:r w:rsidR="00610AD4">
        <w:t>Add/Modify</w:t>
      </w:r>
      <w:r w:rsidR="00663908">
        <w:t xml:space="preserve"> in </w:t>
      </w:r>
      <w:r w:rsidR="00610AD4">
        <w:t>Asset</w:t>
      </w:r>
      <w:r w:rsidR="00C65007">
        <w:t xml:space="preserve"> System</w:t>
      </w:r>
      <w:r w:rsidR="007C4ABC">
        <w:t xml:space="preserve"> due to invalid </w:t>
      </w:r>
      <w:r w:rsidR="00D60CCE">
        <w:t>Quantity</w:t>
      </w:r>
    </w:p>
    <w:p w14:paraId="5711B46C" w14:textId="4C073853" w:rsidR="00D60CCE" w:rsidRDefault="00D60CCE" w:rsidP="00D60CCE">
      <w:pPr>
        <w:pStyle w:val="ListParagraph"/>
        <w:numPr>
          <w:ilvl w:val="0"/>
          <w:numId w:val="23"/>
        </w:numPr>
      </w:pPr>
      <w:r>
        <w:t>Admin login into the website</w:t>
      </w:r>
    </w:p>
    <w:p w14:paraId="5D4370E5" w14:textId="08C7DA77" w:rsidR="00D60CCE" w:rsidRDefault="00D60CCE" w:rsidP="00D60CCE">
      <w:pPr>
        <w:pStyle w:val="ListParagraph"/>
        <w:numPr>
          <w:ilvl w:val="0"/>
          <w:numId w:val="23"/>
        </w:numPr>
      </w:pPr>
      <w:r>
        <w:t>Admin clicks Add/Modify Asset link</w:t>
      </w:r>
    </w:p>
    <w:p w14:paraId="7F4EDCFA" w14:textId="2EE32FCF" w:rsidR="00D60CCE" w:rsidRDefault="00D60CCE" w:rsidP="00D60CCE">
      <w:pPr>
        <w:pStyle w:val="ListParagraph"/>
        <w:numPr>
          <w:ilvl w:val="0"/>
          <w:numId w:val="23"/>
        </w:numPr>
      </w:pPr>
      <w:r>
        <w:t>Admin clicks on add/modify/delete links</w:t>
      </w:r>
    </w:p>
    <w:p w14:paraId="0F805038" w14:textId="234F904E" w:rsidR="00D60CCE" w:rsidRDefault="00D60CCE" w:rsidP="00D60CCE">
      <w:pPr>
        <w:pStyle w:val="ListParagraph"/>
        <w:numPr>
          <w:ilvl w:val="0"/>
          <w:numId w:val="23"/>
        </w:numPr>
      </w:pPr>
      <w:r>
        <w:t>Admin enters asset name</w:t>
      </w:r>
    </w:p>
    <w:p w14:paraId="48922F50" w14:textId="4DFE74E6" w:rsidR="00D60CCE" w:rsidRDefault="00D60CCE" w:rsidP="00D60CCE">
      <w:pPr>
        <w:pStyle w:val="ListParagraph"/>
        <w:numPr>
          <w:ilvl w:val="0"/>
          <w:numId w:val="23"/>
        </w:numPr>
      </w:pPr>
      <w:r>
        <w:t>Admin enters Description</w:t>
      </w:r>
    </w:p>
    <w:p w14:paraId="2B2DE808" w14:textId="41E9777A" w:rsidR="00D60CCE" w:rsidRDefault="00D60CCE" w:rsidP="00D60CCE">
      <w:pPr>
        <w:pStyle w:val="ListParagraph"/>
        <w:numPr>
          <w:ilvl w:val="0"/>
          <w:numId w:val="23"/>
        </w:numPr>
      </w:pPr>
      <w:r>
        <w:t>Admin enters Quantity</w:t>
      </w:r>
    </w:p>
    <w:p w14:paraId="1B2B37D3" w14:textId="5E325588" w:rsidR="00D60CCE" w:rsidRDefault="00D60CCE" w:rsidP="00D60CCE">
      <w:pPr>
        <w:pStyle w:val="ListParagraph"/>
        <w:numPr>
          <w:ilvl w:val="0"/>
          <w:numId w:val="23"/>
        </w:numPr>
      </w:pPr>
      <w:r>
        <w:t>Admin clicks on Submit Button</w:t>
      </w:r>
    </w:p>
    <w:p w14:paraId="0350241A" w14:textId="55D8F7D0" w:rsidR="007C4ABC" w:rsidRDefault="007C4ABC" w:rsidP="00D60CCE">
      <w:pPr>
        <w:pStyle w:val="ListParagraph"/>
        <w:numPr>
          <w:ilvl w:val="0"/>
          <w:numId w:val="23"/>
        </w:numPr>
      </w:pPr>
      <w:r>
        <w:t xml:space="preserve">System displays the message “Invalid </w:t>
      </w:r>
      <w:r w:rsidR="00D60CCE">
        <w:t>Quantity</w:t>
      </w:r>
      <w:r>
        <w:t>”</w:t>
      </w:r>
    </w:p>
    <w:p w14:paraId="7FA7D574" w14:textId="19734514" w:rsidR="00D60CCE" w:rsidRDefault="00D60CCE" w:rsidP="00D60CCE"/>
    <w:p w14:paraId="410113FC" w14:textId="1B469C92" w:rsidR="00D60CCE" w:rsidRDefault="00D60CCE" w:rsidP="00D60CCE">
      <w:pPr>
        <w:pStyle w:val="StyleHeading2Sub-headingH2ChapterNumberAppendixLetterchnh"/>
      </w:pPr>
      <w:r>
        <w:t xml:space="preserve">Exception </w:t>
      </w:r>
      <w:proofErr w:type="gramStart"/>
      <w:r>
        <w:t>Flow  3</w:t>
      </w:r>
      <w:proofErr w:type="gramEnd"/>
      <w:r w:rsidRPr="00F9425C">
        <w:t xml:space="preserve"> </w:t>
      </w:r>
      <w:r>
        <w:t xml:space="preserve">:unsuccessful Add/Modify in Asset System due to </w:t>
      </w:r>
      <w:r w:rsidRPr="00304EDE">
        <w:t>Web Server Down</w:t>
      </w:r>
    </w:p>
    <w:p w14:paraId="61687FD0" w14:textId="77777777" w:rsidR="00D60CCE" w:rsidRDefault="00D60CCE" w:rsidP="00D60CCE">
      <w:pPr>
        <w:pStyle w:val="ListParagraph"/>
        <w:numPr>
          <w:ilvl w:val="0"/>
          <w:numId w:val="25"/>
        </w:numPr>
      </w:pPr>
      <w:r>
        <w:t>Admin login into the website</w:t>
      </w:r>
    </w:p>
    <w:p w14:paraId="00FC4388" w14:textId="77777777" w:rsidR="00D60CCE" w:rsidRDefault="00D60CCE" w:rsidP="00D60CCE">
      <w:pPr>
        <w:pStyle w:val="ListParagraph"/>
        <w:numPr>
          <w:ilvl w:val="0"/>
          <w:numId w:val="25"/>
        </w:numPr>
      </w:pPr>
      <w:r>
        <w:t>Admin clicks Add/Modify Asset link</w:t>
      </w:r>
    </w:p>
    <w:p w14:paraId="68B75A46" w14:textId="77777777" w:rsidR="00D60CCE" w:rsidRDefault="00D60CCE" w:rsidP="00D60CCE">
      <w:pPr>
        <w:pStyle w:val="ListParagraph"/>
        <w:numPr>
          <w:ilvl w:val="0"/>
          <w:numId w:val="25"/>
        </w:numPr>
      </w:pPr>
      <w:r>
        <w:t>Admin clicks on add/modify/delete links</w:t>
      </w:r>
    </w:p>
    <w:p w14:paraId="5D0F0D2A" w14:textId="77777777" w:rsidR="00D60CCE" w:rsidRDefault="00D60CCE" w:rsidP="00D60CCE">
      <w:pPr>
        <w:pStyle w:val="ListParagraph"/>
        <w:numPr>
          <w:ilvl w:val="0"/>
          <w:numId w:val="25"/>
        </w:numPr>
      </w:pPr>
      <w:r>
        <w:t>Admin enters asset name</w:t>
      </w:r>
    </w:p>
    <w:p w14:paraId="2578F27B" w14:textId="77777777" w:rsidR="00D60CCE" w:rsidRDefault="00D60CCE" w:rsidP="00D60CCE">
      <w:pPr>
        <w:pStyle w:val="ListParagraph"/>
        <w:numPr>
          <w:ilvl w:val="0"/>
          <w:numId w:val="25"/>
        </w:numPr>
      </w:pPr>
      <w:r>
        <w:t>Admin enters Description</w:t>
      </w:r>
    </w:p>
    <w:p w14:paraId="2BFB1394" w14:textId="77777777" w:rsidR="00D60CCE" w:rsidRDefault="00D60CCE" w:rsidP="00D60CCE">
      <w:pPr>
        <w:pStyle w:val="ListParagraph"/>
        <w:numPr>
          <w:ilvl w:val="0"/>
          <w:numId w:val="25"/>
        </w:numPr>
      </w:pPr>
      <w:r>
        <w:t>Admin enters Quantity</w:t>
      </w:r>
    </w:p>
    <w:p w14:paraId="5A2AE5C3" w14:textId="77777777" w:rsidR="00D60CCE" w:rsidRDefault="00D60CCE" w:rsidP="00D60CCE">
      <w:pPr>
        <w:pStyle w:val="ListParagraph"/>
        <w:numPr>
          <w:ilvl w:val="0"/>
          <w:numId w:val="25"/>
        </w:numPr>
      </w:pPr>
      <w:r>
        <w:t>Admin clicks on Submit Button</w:t>
      </w:r>
    </w:p>
    <w:p w14:paraId="3ABD513E" w14:textId="0CE52459" w:rsidR="00D60CCE" w:rsidRDefault="00D60CCE" w:rsidP="00D60CCE">
      <w:pPr>
        <w:pStyle w:val="ListParagraph"/>
        <w:numPr>
          <w:ilvl w:val="0"/>
          <w:numId w:val="25"/>
        </w:numPr>
      </w:pPr>
      <w:r>
        <w:t>System displays the message “</w:t>
      </w:r>
      <w:r w:rsidRPr="00304EDE">
        <w:t>Web Server Down</w:t>
      </w:r>
      <w:r>
        <w:t>”</w:t>
      </w:r>
    </w:p>
    <w:p w14:paraId="0BE2847A" w14:textId="77777777" w:rsidR="00D60CCE" w:rsidRDefault="00D60CCE" w:rsidP="00D60CCE"/>
    <w:p w14:paraId="0C0104B4" w14:textId="77777777" w:rsidR="00D60CCE" w:rsidRDefault="00D60CCE" w:rsidP="00D60CCE"/>
    <w:p w14:paraId="6D0910FA" w14:textId="4209431B" w:rsidR="00D60CCE" w:rsidRDefault="00D60CCE" w:rsidP="00D60CCE">
      <w:pPr>
        <w:pStyle w:val="StyleHeading2Sub-headingH2ChapterNumberAppendixLetterchnh"/>
      </w:pPr>
      <w:r>
        <w:t xml:space="preserve">Exception </w:t>
      </w:r>
      <w:proofErr w:type="gramStart"/>
      <w:r>
        <w:t>Flow  4</w:t>
      </w:r>
      <w:proofErr w:type="gramEnd"/>
      <w:r w:rsidRPr="00F9425C">
        <w:t xml:space="preserve"> </w:t>
      </w:r>
      <w:r>
        <w:t xml:space="preserve">:unsuccessful Add/Modify in Asset System due to </w:t>
      </w:r>
      <w:r w:rsidRPr="00304EDE">
        <w:t>Database Connectivity Error</w:t>
      </w:r>
    </w:p>
    <w:p w14:paraId="0FDD253C" w14:textId="77777777" w:rsidR="00D60CCE" w:rsidRDefault="00D60CCE" w:rsidP="00D60CCE">
      <w:pPr>
        <w:pStyle w:val="ListParagraph"/>
        <w:numPr>
          <w:ilvl w:val="0"/>
          <w:numId w:val="26"/>
        </w:numPr>
      </w:pPr>
      <w:r>
        <w:t>Admin login into the website</w:t>
      </w:r>
    </w:p>
    <w:p w14:paraId="31EA1D2E" w14:textId="77777777" w:rsidR="00D60CCE" w:rsidRDefault="00D60CCE" w:rsidP="00D60CCE">
      <w:pPr>
        <w:pStyle w:val="ListParagraph"/>
        <w:numPr>
          <w:ilvl w:val="0"/>
          <w:numId w:val="26"/>
        </w:numPr>
      </w:pPr>
      <w:r>
        <w:lastRenderedPageBreak/>
        <w:t>Admin clicks Add/Modify Asset link</w:t>
      </w:r>
    </w:p>
    <w:p w14:paraId="7D6E31E4" w14:textId="77777777" w:rsidR="00D60CCE" w:rsidRDefault="00D60CCE" w:rsidP="00D60CCE">
      <w:pPr>
        <w:pStyle w:val="ListParagraph"/>
        <w:numPr>
          <w:ilvl w:val="0"/>
          <w:numId w:val="26"/>
        </w:numPr>
      </w:pPr>
      <w:r>
        <w:t>Admin clicks on add/modify/delete links</w:t>
      </w:r>
    </w:p>
    <w:p w14:paraId="077D0346" w14:textId="77777777" w:rsidR="00D60CCE" w:rsidRDefault="00D60CCE" w:rsidP="00D60CCE">
      <w:pPr>
        <w:pStyle w:val="ListParagraph"/>
        <w:numPr>
          <w:ilvl w:val="0"/>
          <w:numId w:val="26"/>
        </w:numPr>
      </w:pPr>
      <w:r>
        <w:t>Admin enters asset name</w:t>
      </w:r>
    </w:p>
    <w:p w14:paraId="61F34941" w14:textId="77777777" w:rsidR="00D60CCE" w:rsidRDefault="00D60CCE" w:rsidP="00D60CCE">
      <w:pPr>
        <w:pStyle w:val="ListParagraph"/>
        <w:numPr>
          <w:ilvl w:val="0"/>
          <w:numId w:val="26"/>
        </w:numPr>
      </w:pPr>
      <w:r>
        <w:t>Admin enters Description</w:t>
      </w:r>
    </w:p>
    <w:p w14:paraId="4D4E1EA0" w14:textId="77777777" w:rsidR="00D60CCE" w:rsidRDefault="00D60CCE" w:rsidP="00D60CCE">
      <w:pPr>
        <w:pStyle w:val="ListParagraph"/>
        <w:numPr>
          <w:ilvl w:val="0"/>
          <w:numId w:val="26"/>
        </w:numPr>
      </w:pPr>
      <w:r>
        <w:t>Admin enters Quantity</w:t>
      </w:r>
    </w:p>
    <w:p w14:paraId="48F9BC10" w14:textId="77777777" w:rsidR="00D60CCE" w:rsidRDefault="00D60CCE" w:rsidP="00D60CCE">
      <w:pPr>
        <w:pStyle w:val="ListParagraph"/>
        <w:numPr>
          <w:ilvl w:val="0"/>
          <w:numId w:val="26"/>
        </w:numPr>
      </w:pPr>
      <w:r>
        <w:t>Admin clicks on Submit Button</w:t>
      </w:r>
    </w:p>
    <w:p w14:paraId="2FB086C8" w14:textId="1BDBC252" w:rsidR="00D60CCE" w:rsidRDefault="00D60CCE" w:rsidP="00D60CCE">
      <w:pPr>
        <w:pStyle w:val="ListParagraph"/>
        <w:numPr>
          <w:ilvl w:val="0"/>
          <w:numId w:val="26"/>
        </w:numPr>
      </w:pPr>
      <w:r>
        <w:t>System displays the message “</w:t>
      </w:r>
      <w:r w:rsidRPr="00304EDE">
        <w:t>Database Connectivity Error</w:t>
      </w:r>
      <w:r>
        <w:t>”</w:t>
      </w:r>
    </w:p>
    <w:p w14:paraId="762DD127" w14:textId="77777777" w:rsidR="00D60CCE" w:rsidRDefault="00D60CCE" w:rsidP="00D60CCE"/>
    <w:p w14:paraId="74C10C47" w14:textId="7D6A398B" w:rsidR="00D60CCE" w:rsidRDefault="00D60CCE" w:rsidP="00D60CCE">
      <w:pPr>
        <w:pStyle w:val="StyleHeading2Sub-headingH2ChapterNumberAppendixLetterchnh"/>
      </w:pPr>
      <w:r>
        <w:t xml:space="preserve">Exception </w:t>
      </w:r>
      <w:proofErr w:type="gramStart"/>
      <w:r>
        <w:t>Flow  5:unsuccessful</w:t>
      </w:r>
      <w:proofErr w:type="gramEnd"/>
      <w:r>
        <w:t xml:space="preserve"> Add/Modify in Asset System due to Network Connectivity Error</w:t>
      </w:r>
    </w:p>
    <w:p w14:paraId="2D00F2BC" w14:textId="77777777" w:rsidR="00D60CCE" w:rsidRDefault="00D60CCE" w:rsidP="00D60CCE">
      <w:pPr>
        <w:pStyle w:val="ListParagraph"/>
        <w:numPr>
          <w:ilvl w:val="0"/>
          <w:numId w:val="27"/>
        </w:numPr>
      </w:pPr>
      <w:r>
        <w:t>Admin login into the website</w:t>
      </w:r>
    </w:p>
    <w:p w14:paraId="186CE25A" w14:textId="77777777" w:rsidR="00D60CCE" w:rsidRDefault="00D60CCE" w:rsidP="00D60CCE">
      <w:pPr>
        <w:pStyle w:val="ListParagraph"/>
        <w:numPr>
          <w:ilvl w:val="0"/>
          <w:numId w:val="27"/>
        </w:numPr>
      </w:pPr>
      <w:r>
        <w:t>Admin clicks Add/Modify Asset link</w:t>
      </w:r>
    </w:p>
    <w:p w14:paraId="2434582F" w14:textId="77777777" w:rsidR="00D60CCE" w:rsidRDefault="00D60CCE" w:rsidP="00D60CCE">
      <w:pPr>
        <w:pStyle w:val="ListParagraph"/>
        <w:numPr>
          <w:ilvl w:val="0"/>
          <w:numId w:val="27"/>
        </w:numPr>
      </w:pPr>
      <w:r>
        <w:t>Admin clicks on add/modify/delete links</w:t>
      </w:r>
    </w:p>
    <w:p w14:paraId="0727D37A" w14:textId="77777777" w:rsidR="00D60CCE" w:rsidRDefault="00D60CCE" w:rsidP="00D60CCE">
      <w:pPr>
        <w:pStyle w:val="ListParagraph"/>
        <w:numPr>
          <w:ilvl w:val="0"/>
          <w:numId w:val="27"/>
        </w:numPr>
      </w:pPr>
      <w:r>
        <w:t>Admin enters asset name</w:t>
      </w:r>
    </w:p>
    <w:p w14:paraId="1DE89EFA" w14:textId="77777777" w:rsidR="00D60CCE" w:rsidRDefault="00D60CCE" w:rsidP="00D60CCE">
      <w:pPr>
        <w:pStyle w:val="ListParagraph"/>
        <w:numPr>
          <w:ilvl w:val="0"/>
          <w:numId w:val="27"/>
        </w:numPr>
      </w:pPr>
      <w:r>
        <w:t>Admin enters Description</w:t>
      </w:r>
    </w:p>
    <w:p w14:paraId="0027A462" w14:textId="77777777" w:rsidR="00D60CCE" w:rsidRDefault="00D60CCE" w:rsidP="00D60CCE">
      <w:pPr>
        <w:pStyle w:val="ListParagraph"/>
        <w:numPr>
          <w:ilvl w:val="0"/>
          <w:numId w:val="27"/>
        </w:numPr>
      </w:pPr>
      <w:r>
        <w:t>Admin enters Quantity</w:t>
      </w:r>
    </w:p>
    <w:p w14:paraId="0BD9E2A0" w14:textId="77777777" w:rsidR="00D60CCE" w:rsidRDefault="00D60CCE" w:rsidP="00D60CCE">
      <w:pPr>
        <w:pStyle w:val="ListParagraph"/>
        <w:numPr>
          <w:ilvl w:val="0"/>
          <w:numId w:val="27"/>
        </w:numPr>
      </w:pPr>
      <w:r>
        <w:t>Admin clicks on Submit Button</w:t>
      </w:r>
    </w:p>
    <w:p w14:paraId="40D7CF3F" w14:textId="3865032E" w:rsidR="00D60CCE" w:rsidRDefault="00D60CCE" w:rsidP="00D60CCE">
      <w:pPr>
        <w:pStyle w:val="ListParagraph"/>
        <w:numPr>
          <w:ilvl w:val="0"/>
          <w:numId w:val="27"/>
        </w:numPr>
      </w:pPr>
      <w:r>
        <w:t>System displays the message “</w:t>
      </w:r>
      <w:r w:rsidRPr="00304EDE">
        <w:t>Network Connectivity Error</w:t>
      </w:r>
      <w:r>
        <w:t>”</w:t>
      </w:r>
    </w:p>
    <w:p w14:paraId="2DD8C741" w14:textId="77777777" w:rsidR="007C4ABC" w:rsidRDefault="007C4ABC" w:rsidP="00D60CCE">
      <w:pPr>
        <w:pStyle w:val="StyleHeading2Sub-headingH2ChapterNumberAppendixLetterchnh"/>
      </w:pPr>
    </w:p>
    <w:p w14:paraId="4F3759F3" w14:textId="77777777" w:rsidR="00EC7B25" w:rsidRDefault="00EC7B25" w:rsidP="00D60CCE">
      <w:pPr>
        <w:pStyle w:val="StyleHeading2Sub-headingH2ChapterNumberAppendixLetterchnh"/>
      </w:pPr>
    </w:p>
    <w:p w14:paraId="3F496EBD" w14:textId="77777777" w:rsidR="00924121" w:rsidRDefault="00924121" w:rsidP="00D60CCE"/>
    <w:p w14:paraId="348E452A" w14:textId="0631C8C9" w:rsidR="00B67E7B" w:rsidRPr="009F5790" w:rsidRDefault="00B67E7B" w:rsidP="00D60CCE">
      <w:pPr>
        <w:pStyle w:val="Caption"/>
      </w:pPr>
      <w:r>
        <w:tab/>
      </w:r>
    </w:p>
    <w:p w14:paraId="028B5EC2" w14:textId="7DF47A07" w:rsidR="009F5790" w:rsidRPr="009F5790" w:rsidRDefault="009F5790" w:rsidP="00D60CCE">
      <w:pPr>
        <w:pStyle w:val="StyleHeading1H1Mainheading1Heading1Heading10Head1h1Sec"/>
      </w:pPr>
      <w:bookmarkStart w:id="38" w:name="_Toc144299927"/>
      <w:bookmarkStart w:id="39" w:name="_Toc145125013"/>
      <w:bookmarkStart w:id="40" w:name="_Toc165439511"/>
      <w:bookmarkStart w:id="41" w:name="_Toc186019620"/>
      <w:bookmarkStart w:id="42" w:name="_Toc302030208"/>
      <w:bookmarkEnd w:id="34"/>
      <w:bookmarkEnd w:id="35"/>
      <w:bookmarkEnd w:id="36"/>
      <w:bookmarkEnd w:id="37"/>
      <w:r w:rsidRPr="009F5790">
        <w:t>Post Conditions</w:t>
      </w:r>
      <w:bookmarkEnd w:id="38"/>
      <w:bookmarkEnd w:id="39"/>
      <w:bookmarkEnd w:id="40"/>
      <w:bookmarkEnd w:id="41"/>
      <w:bookmarkEnd w:id="42"/>
    </w:p>
    <w:p w14:paraId="332A8832" w14:textId="77777777" w:rsidR="009F5790" w:rsidRPr="009F5790" w:rsidRDefault="009F5790" w:rsidP="00D60CCE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6346"/>
      </w:tblGrid>
      <w:tr w:rsidR="009F5790" w:rsidRPr="009F5790" w14:paraId="0A18AD99" w14:textId="77777777" w:rsidTr="00C37A1D">
        <w:trPr>
          <w:trHeight w:val="504"/>
          <w:tblHeader/>
        </w:trPr>
        <w:tc>
          <w:tcPr>
            <w:tcW w:w="3534" w:type="dxa"/>
          </w:tcPr>
          <w:p w14:paraId="01B7B884" w14:textId="77777777" w:rsidR="009F5790" w:rsidRPr="009F5790" w:rsidRDefault="009F5790" w:rsidP="00D60CCE">
            <w:r w:rsidRPr="009F5790">
              <w:t>Flow Name</w:t>
            </w:r>
          </w:p>
        </w:tc>
        <w:tc>
          <w:tcPr>
            <w:tcW w:w="6346" w:type="dxa"/>
          </w:tcPr>
          <w:p w14:paraId="002E44F9" w14:textId="77777777" w:rsidR="009F5790" w:rsidRPr="009F5790" w:rsidRDefault="009F5790" w:rsidP="00D60CCE">
            <w:r w:rsidRPr="009F5790">
              <w:t>Post Condition</w:t>
            </w:r>
          </w:p>
        </w:tc>
      </w:tr>
      <w:tr w:rsidR="009F5790" w:rsidRPr="009F5790" w14:paraId="157725F0" w14:textId="77777777" w:rsidTr="00C37A1D">
        <w:trPr>
          <w:trHeight w:val="1399"/>
        </w:trPr>
        <w:tc>
          <w:tcPr>
            <w:tcW w:w="3534" w:type="dxa"/>
          </w:tcPr>
          <w:p w14:paraId="6FC88656" w14:textId="770021C1" w:rsidR="009F5790" w:rsidRPr="009F5790" w:rsidRDefault="00F02886" w:rsidP="00D60CCE">
            <w:r>
              <w:t xml:space="preserve"> </w:t>
            </w:r>
            <w:r w:rsidR="008D5133">
              <w:t>Successful</w:t>
            </w:r>
            <w:r w:rsidR="00593E8E">
              <w:t xml:space="preserve"> </w:t>
            </w:r>
            <w:r w:rsidR="000D7892">
              <w:t>Add/Modify/Delete</w:t>
            </w:r>
            <w:r w:rsidR="009A11F4">
              <w:t xml:space="preserve"> in </w:t>
            </w:r>
            <w:r w:rsidR="000D7892">
              <w:t>Asset</w:t>
            </w:r>
            <w:r w:rsidR="00C65007">
              <w:t xml:space="preserve"> Management System</w:t>
            </w:r>
            <w:r w:rsidR="00593E8E">
              <w:t xml:space="preserve"> </w:t>
            </w:r>
          </w:p>
        </w:tc>
        <w:tc>
          <w:tcPr>
            <w:tcW w:w="6346" w:type="dxa"/>
          </w:tcPr>
          <w:p w14:paraId="7AD6974C" w14:textId="3AD622DE" w:rsidR="009F5790" w:rsidRPr="008004D0" w:rsidRDefault="008D5133" w:rsidP="00D60CCE">
            <w:pPr>
              <w:pStyle w:val="infoblue"/>
            </w:pPr>
            <w:r w:rsidRPr="00B41395">
              <w:t>System displays the message “Successful</w:t>
            </w:r>
            <w:r w:rsidR="000D7892">
              <w:t xml:space="preserve"> Message</w:t>
            </w:r>
            <w:r w:rsidRPr="00B41395">
              <w:t xml:space="preserve">” </w:t>
            </w:r>
          </w:p>
        </w:tc>
      </w:tr>
      <w:tr w:rsidR="009F5790" w:rsidRPr="009F5790" w14:paraId="17525C3D" w14:textId="77777777" w:rsidTr="00C37A1D">
        <w:trPr>
          <w:trHeight w:val="1632"/>
        </w:trPr>
        <w:tc>
          <w:tcPr>
            <w:tcW w:w="3534" w:type="dxa"/>
          </w:tcPr>
          <w:p w14:paraId="16F72E40" w14:textId="49BD7A23" w:rsidR="009F5790" w:rsidRPr="009F5790" w:rsidRDefault="008D5133" w:rsidP="00D60CCE">
            <w:r>
              <w:t xml:space="preserve">Unsuccessful </w:t>
            </w:r>
            <w:r w:rsidR="00A340F0">
              <w:t>Add/Modify</w:t>
            </w:r>
            <w:r w:rsidR="00E819D0">
              <w:t xml:space="preserve"> in </w:t>
            </w:r>
            <w:r w:rsidR="00A340F0">
              <w:t>Asset</w:t>
            </w:r>
            <w:r w:rsidR="00C65007">
              <w:t xml:space="preserve"> Management System</w:t>
            </w:r>
            <w:r w:rsidR="00CB6C04">
              <w:t xml:space="preserve"> </w:t>
            </w:r>
            <w:r w:rsidR="00726D84">
              <w:t xml:space="preserve">due to </w:t>
            </w:r>
            <w:r w:rsidR="00445EAF">
              <w:t xml:space="preserve">invalid </w:t>
            </w:r>
            <w:r w:rsidR="00A340F0">
              <w:t xml:space="preserve">asset </w:t>
            </w:r>
            <w:r w:rsidR="00445EAF">
              <w:t>name</w:t>
            </w:r>
          </w:p>
        </w:tc>
        <w:tc>
          <w:tcPr>
            <w:tcW w:w="6346" w:type="dxa"/>
          </w:tcPr>
          <w:p w14:paraId="23B5FA5C" w14:textId="434B804F" w:rsidR="009F5790" w:rsidRPr="009F5790" w:rsidRDefault="008D5133" w:rsidP="00D60CCE">
            <w:r>
              <w:t>System displays the error messag</w:t>
            </w:r>
            <w:r w:rsidR="00CB6C04">
              <w:t xml:space="preserve">e </w:t>
            </w:r>
            <w:r w:rsidR="001A5A57">
              <w:t>“</w:t>
            </w:r>
            <w:r w:rsidR="004A640F">
              <w:t xml:space="preserve">Enter valid </w:t>
            </w:r>
            <w:proofErr w:type="spellStart"/>
            <w:r w:rsidR="00A340F0">
              <w:t>asset</w:t>
            </w:r>
            <w:r w:rsidR="004A640F">
              <w:t>name</w:t>
            </w:r>
            <w:proofErr w:type="spellEnd"/>
            <w:r w:rsidR="004A640F">
              <w:t xml:space="preserve">” </w:t>
            </w:r>
          </w:p>
        </w:tc>
      </w:tr>
      <w:tr w:rsidR="009F5790" w:rsidRPr="009F5790" w14:paraId="330E3A30" w14:textId="77777777" w:rsidTr="00C37A1D">
        <w:trPr>
          <w:trHeight w:val="1594"/>
        </w:trPr>
        <w:tc>
          <w:tcPr>
            <w:tcW w:w="3534" w:type="dxa"/>
          </w:tcPr>
          <w:p w14:paraId="4DA94835" w14:textId="39759ECC" w:rsidR="009F5790" w:rsidRPr="009F5790" w:rsidRDefault="00085C85" w:rsidP="00D60CCE">
            <w:r>
              <w:lastRenderedPageBreak/>
              <w:t xml:space="preserve">Unsuccessful </w:t>
            </w:r>
            <w:r w:rsidR="00A340F0">
              <w:t>Add/Modify</w:t>
            </w:r>
            <w:r w:rsidR="00176789">
              <w:t xml:space="preserve"> in </w:t>
            </w:r>
            <w:r w:rsidR="00A340F0">
              <w:t>Asset</w:t>
            </w:r>
            <w:r w:rsidR="00C43DD8">
              <w:t xml:space="preserve"> Management Sys</w:t>
            </w:r>
            <w:r w:rsidR="00AF4979">
              <w:t>tem</w:t>
            </w:r>
            <w:r>
              <w:t xml:space="preserve"> </w:t>
            </w:r>
            <w:r w:rsidR="00C43DD8">
              <w:t xml:space="preserve">due to invalid </w:t>
            </w:r>
            <w:r w:rsidR="004C78D9">
              <w:t>password</w:t>
            </w:r>
          </w:p>
        </w:tc>
        <w:tc>
          <w:tcPr>
            <w:tcW w:w="6346" w:type="dxa"/>
          </w:tcPr>
          <w:p w14:paraId="7243EDFF" w14:textId="5025D4D4" w:rsidR="009F5790" w:rsidRPr="009F5790" w:rsidRDefault="008D5133" w:rsidP="00D60CCE">
            <w:r>
              <w:t xml:space="preserve">System displays the error message </w:t>
            </w:r>
            <w:r w:rsidR="004C78D9">
              <w:t xml:space="preserve">“Enter </w:t>
            </w:r>
            <w:r w:rsidR="00A340F0">
              <w:t>C</w:t>
            </w:r>
            <w:r w:rsidR="004C78D9">
              <w:t xml:space="preserve">orrect </w:t>
            </w:r>
            <w:r w:rsidR="00A340F0">
              <w:t>Quantity of Asset</w:t>
            </w:r>
            <w:r w:rsidR="004C78D9">
              <w:t>”</w:t>
            </w:r>
          </w:p>
        </w:tc>
      </w:tr>
      <w:tr w:rsidR="008D5133" w:rsidRPr="009F5790" w14:paraId="01B49643" w14:textId="77777777" w:rsidTr="00C37A1D">
        <w:trPr>
          <w:trHeight w:val="1049"/>
        </w:trPr>
        <w:tc>
          <w:tcPr>
            <w:tcW w:w="3534" w:type="dxa"/>
          </w:tcPr>
          <w:p w14:paraId="337DB597" w14:textId="7A3A9AB0" w:rsidR="008D5133" w:rsidRPr="009F5790" w:rsidRDefault="008D5133" w:rsidP="00D60CCE">
            <w:r w:rsidRPr="00304EDE">
              <w:t>Web Server Down</w:t>
            </w:r>
          </w:p>
        </w:tc>
        <w:tc>
          <w:tcPr>
            <w:tcW w:w="6346" w:type="dxa"/>
          </w:tcPr>
          <w:p w14:paraId="78AC3685" w14:textId="77C0B56F" w:rsidR="008D5133" w:rsidRPr="009F5790" w:rsidRDefault="008D5133" w:rsidP="00D60CCE">
            <w:r w:rsidRPr="00304EDE">
              <w:t>The system should display an error message to the user regarding web server unavailability problem</w:t>
            </w:r>
            <w:r w:rsidR="004039A0">
              <w:t>.</w:t>
            </w:r>
          </w:p>
        </w:tc>
      </w:tr>
      <w:tr w:rsidR="008D5133" w:rsidRPr="009F5790" w14:paraId="45C5ACD6" w14:textId="77777777" w:rsidTr="00C37A1D">
        <w:trPr>
          <w:trHeight w:val="1087"/>
        </w:trPr>
        <w:tc>
          <w:tcPr>
            <w:tcW w:w="3534" w:type="dxa"/>
          </w:tcPr>
          <w:p w14:paraId="16063666" w14:textId="3FB60A55" w:rsidR="008D5133" w:rsidRPr="009F5790" w:rsidRDefault="008D5133" w:rsidP="00D60CCE">
            <w:r w:rsidRPr="00304EDE">
              <w:t>Database Connectivity Error</w:t>
            </w:r>
          </w:p>
        </w:tc>
        <w:tc>
          <w:tcPr>
            <w:tcW w:w="6346" w:type="dxa"/>
          </w:tcPr>
          <w:p w14:paraId="0761960A" w14:textId="36FD53CB" w:rsidR="008D5133" w:rsidRPr="009F5790" w:rsidRDefault="008D5133" w:rsidP="00D60CCE">
            <w:r w:rsidRPr="00304EDE">
              <w:t>The system should display an error message to the user regarding the database connectivity problem</w:t>
            </w:r>
            <w:r w:rsidR="004039A0">
              <w:t>.</w:t>
            </w:r>
          </w:p>
        </w:tc>
      </w:tr>
      <w:tr w:rsidR="008D5133" w:rsidRPr="009F5790" w14:paraId="5B7190DF" w14:textId="77777777" w:rsidTr="00C37A1D">
        <w:trPr>
          <w:trHeight w:val="1049"/>
        </w:trPr>
        <w:tc>
          <w:tcPr>
            <w:tcW w:w="3534" w:type="dxa"/>
          </w:tcPr>
          <w:p w14:paraId="5AD8C2AE" w14:textId="0FC58CAC" w:rsidR="008D5133" w:rsidRPr="009F5790" w:rsidRDefault="008D5133" w:rsidP="00D60CCE">
            <w:r w:rsidRPr="00304EDE">
              <w:t>Network Connectivity Error</w:t>
            </w:r>
          </w:p>
        </w:tc>
        <w:tc>
          <w:tcPr>
            <w:tcW w:w="6346" w:type="dxa"/>
          </w:tcPr>
          <w:p w14:paraId="48B178BC" w14:textId="2F845EF3" w:rsidR="008D5133" w:rsidRPr="009F5790" w:rsidRDefault="008D5133" w:rsidP="00D60CCE">
            <w:r w:rsidRPr="00304EDE">
              <w:t>The system should display an error message to the user regarding the network connectivity problem</w:t>
            </w:r>
            <w:r w:rsidR="004039A0">
              <w:t>.</w:t>
            </w:r>
          </w:p>
        </w:tc>
      </w:tr>
    </w:tbl>
    <w:p w14:paraId="3AFBA43F" w14:textId="77777777" w:rsidR="009F5790" w:rsidRPr="009F5790" w:rsidRDefault="009F5790" w:rsidP="00D60CCE"/>
    <w:p w14:paraId="62D8D5BC" w14:textId="77777777" w:rsidR="009F5790" w:rsidRDefault="009F5790" w:rsidP="00D60CCE"/>
    <w:p w14:paraId="3237D3E7" w14:textId="77777777" w:rsidR="00B7023A" w:rsidRDefault="00B7023A" w:rsidP="00D60CCE"/>
    <w:p w14:paraId="7434BFDB" w14:textId="77777777" w:rsidR="00B7023A" w:rsidRDefault="00B7023A" w:rsidP="00D60CCE"/>
    <w:p w14:paraId="26B12F11" w14:textId="77777777" w:rsidR="00B7023A" w:rsidRDefault="00B7023A" w:rsidP="00D60CCE"/>
    <w:p w14:paraId="7667786A" w14:textId="77777777" w:rsidR="00B7023A" w:rsidRDefault="00B7023A" w:rsidP="00D60CCE"/>
    <w:p w14:paraId="7A836128" w14:textId="77777777" w:rsidR="00B7023A" w:rsidRDefault="00B7023A" w:rsidP="00D60CCE"/>
    <w:p w14:paraId="1D33360B" w14:textId="77777777" w:rsidR="00B7023A" w:rsidRDefault="00B7023A" w:rsidP="00D60CCE"/>
    <w:p w14:paraId="50ACF6DF" w14:textId="77777777" w:rsidR="00B7023A" w:rsidRDefault="00B7023A" w:rsidP="00D60CCE"/>
    <w:p w14:paraId="1687AFAB" w14:textId="77777777" w:rsidR="00B7023A" w:rsidRPr="009F5790" w:rsidRDefault="00B7023A" w:rsidP="00D60CCE"/>
    <w:p w14:paraId="338C66C3" w14:textId="1A3BDB41" w:rsidR="009F5790" w:rsidRPr="009F5790" w:rsidRDefault="009F5790" w:rsidP="00D60CCE">
      <w:pPr>
        <w:pStyle w:val="StyleHeading1H1Mainheading1Heading1Heading10Head1h1Sec"/>
      </w:pPr>
      <w:bookmarkStart w:id="43" w:name="_Toc144299928"/>
      <w:bookmarkStart w:id="44" w:name="_Toc145125014"/>
      <w:bookmarkStart w:id="45" w:name="_Toc165439512"/>
      <w:bookmarkStart w:id="46" w:name="_Toc186019621"/>
      <w:bookmarkStart w:id="47" w:name="_Toc302030209"/>
      <w:r w:rsidRPr="009F5790">
        <w:t>Special Requirements</w:t>
      </w:r>
      <w:bookmarkEnd w:id="43"/>
      <w:bookmarkEnd w:id="44"/>
      <w:bookmarkEnd w:id="45"/>
      <w:bookmarkEnd w:id="46"/>
      <w:bookmarkEnd w:id="47"/>
    </w:p>
    <w:p w14:paraId="0DDC14E5" w14:textId="1D1874F0" w:rsidR="00437744" w:rsidRPr="0004791E" w:rsidRDefault="00437744" w:rsidP="00D60CCE">
      <w:pPr>
        <w:pStyle w:val="StyleHeading2Sub-headingH2ChapterNumberAppendixLetterchnh"/>
      </w:pPr>
      <w:bookmarkStart w:id="48" w:name="_Toc458607236"/>
      <w:r>
        <w:t>Performance</w:t>
      </w:r>
      <w:bookmarkEnd w:id="48"/>
      <w:r w:rsidRPr="0004791E">
        <w:t xml:space="preserve"> </w:t>
      </w:r>
    </w:p>
    <w:p w14:paraId="07BD094E" w14:textId="51EB489D" w:rsidR="009D05E1" w:rsidRDefault="00EC73D1" w:rsidP="00D60CCE">
      <w:pPr>
        <w:pStyle w:val="Caption"/>
      </w:pPr>
      <w:bookmarkStart w:id="49" w:name="_Toc458607237"/>
      <w:r>
        <w:t xml:space="preserve">The Admin should receive a mail regarding all the details entered after </w:t>
      </w:r>
      <w:r w:rsidR="00F80B4B">
        <w:t>successful</w:t>
      </w:r>
      <w:r w:rsidR="00A340F0">
        <w:t>ly added or modified assets</w:t>
      </w:r>
      <w:r>
        <w:t xml:space="preserve">. </w:t>
      </w:r>
    </w:p>
    <w:p w14:paraId="6D41DF53" w14:textId="77777777" w:rsidR="002019B8" w:rsidRPr="002019B8" w:rsidRDefault="002019B8" w:rsidP="00D60CCE"/>
    <w:p w14:paraId="3E235CA3" w14:textId="13C6238F" w:rsidR="00437744" w:rsidRPr="0004791E" w:rsidRDefault="00437744" w:rsidP="00D60CCE">
      <w:pPr>
        <w:pStyle w:val="StyleHeading2Sub-headingH2ChapterNumberAppendixLetterchnh"/>
      </w:pPr>
      <w:r>
        <w:t>Availability</w:t>
      </w:r>
      <w:bookmarkEnd w:id="49"/>
      <w:r>
        <w:t xml:space="preserve"> </w:t>
      </w:r>
    </w:p>
    <w:p w14:paraId="0AD85A7C" w14:textId="77777777" w:rsidR="00437744" w:rsidRDefault="00437744" w:rsidP="00D60CCE">
      <w:pPr>
        <w:pStyle w:val="ListParagraph"/>
        <w:numPr>
          <w:ilvl w:val="1"/>
          <w:numId w:val="9"/>
        </w:numPr>
        <w:rPr>
          <w:b/>
        </w:rPr>
      </w:pPr>
      <w:r w:rsidRPr="00B10BC4">
        <w:t>Application is up and running 24*7</w:t>
      </w:r>
      <w:r>
        <w:t>.</w:t>
      </w:r>
    </w:p>
    <w:p w14:paraId="1DDA0646" w14:textId="77777777" w:rsidR="009F5790" w:rsidRPr="009F5790" w:rsidRDefault="009F5790" w:rsidP="00D60CCE">
      <w:pPr>
        <w:pStyle w:val="infoblue"/>
      </w:pPr>
    </w:p>
    <w:p w14:paraId="3FFBD451" w14:textId="77777777" w:rsidR="009F5790" w:rsidRPr="009F5790" w:rsidRDefault="009F5790" w:rsidP="00D60CCE">
      <w:pPr>
        <w:pStyle w:val="infoblue"/>
      </w:pPr>
    </w:p>
    <w:p w14:paraId="7B4B821C" w14:textId="5AEEF3BD" w:rsidR="009F5790" w:rsidRDefault="009F5790" w:rsidP="00D60CCE">
      <w:pPr>
        <w:pStyle w:val="StyleHeading1H1Mainheading1Heading1Heading10Head1h1Sec"/>
      </w:pPr>
      <w:bookmarkStart w:id="50" w:name="_Toc144299930"/>
      <w:bookmarkStart w:id="51" w:name="_Toc145125016"/>
      <w:bookmarkStart w:id="52" w:name="_Toc165439515"/>
      <w:bookmarkStart w:id="53" w:name="_Toc186019624"/>
      <w:bookmarkStart w:id="54" w:name="_Toc302030212"/>
      <w:r w:rsidRPr="009F5790">
        <w:lastRenderedPageBreak/>
        <w:t>Business Rules</w:t>
      </w:r>
      <w:bookmarkEnd w:id="50"/>
      <w:bookmarkEnd w:id="51"/>
      <w:bookmarkEnd w:id="52"/>
      <w:bookmarkEnd w:id="53"/>
      <w:bookmarkEnd w:id="54"/>
    </w:p>
    <w:p w14:paraId="33031155" w14:textId="77777777" w:rsidR="005A46D5" w:rsidRPr="009F5790" w:rsidRDefault="005A46D5" w:rsidP="00D60CCE">
      <w:pPr>
        <w:pStyle w:val="StyleHeading1H1Mainheading1Heading1Heading10Head1h1Sec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3968"/>
        <w:gridCol w:w="3221"/>
      </w:tblGrid>
      <w:tr w:rsidR="009F5790" w:rsidRPr="009F5790" w14:paraId="5DA241AB" w14:textId="77777777" w:rsidTr="00B7023A">
        <w:trPr>
          <w:trHeight w:val="504"/>
          <w:tblHeader/>
        </w:trPr>
        <w:tc>
          <w:tcPr>
            <w:tcW w:w="2475" w:type="dxa"/>
            <w:shd w:val="clear" w:color="auto" w:fill="F3F3F3"/>
          </w:tcPr>
          <w:p w14:paraId="1ACB541A" w14:textId="77777777" w:rsidR="009F5790" w:rsidRPr="00B7023A" w:rsidRDefault="009F5790" w:rsidP="00D60CCE">
            <w:r w:rsidRPr="00B7023A">
              <w:t>Business Rule Name</w:t>
            </w:r>
          </w:p>
        </w:tc>
        <w:tc>
          <w:tcPr>
            <w:tcW w:w="3968" w:type="dxa"/>
            <w:shd w:val="clear" w:color="auto" w:fill="F3F3F3"/>
          </w:tcPr>
          <w:p w14:paraId="05661A87" w14:textId="77777777" w:rsidR="009F5790" w:rsidRPr="00B7023A" w:rsidRDefault="009F5790" w:rsidP="00D60CCE">
            <w:r w:rsidRPr="00B7023A">
              <w:t>Business Rule Description</w:t>
            </w:r>
          </w:p>
        </w:tc>
        <w:tc>
          <w:tcPr>
            <w:tcW w:w="3221" w:type="dxa"/>
            <w:shd w:val="clear" w:color="auto" w:fill="F3F3F3"/>
          </w:tcPr>
          <w:p w14:paraId="39145F8C" w14:textId="77777777" w:rsidR="009F5790" w:rsidRPr="00B7023A" w:rsidRDefault="009F5790" w:rsidP="00D60CCE">
            <w:r w:rsidRPr="00B7023A">
              <w:t>System action (if BR fails)</w:t>
            </w:r>
          </w:p>
        </w:tc>
      </w:tr>
      <w:tr w:rsidR="009F5790" w:rsidRPr="009F5790" w14:paraId="5E4F9659" w14:textId="77777777" w:rsidTr="00B7023A">
        <w:trPr>
          <w:trHeight w:val="1170"/>
        </w:trPr>
        <w:tc>
          <w:tcPr>
            <w:tcW w:w="2475" w:type="dxa"/>
          </w:tcPr>
          <w:p w14:paraId="34BE25B9" w14:textId="4336A7C0" w:rsidR="009F5790" w:rsidRPr="00135055" w:rsidRDefault="00207CB3" w:rsidP="00D60CCE">
            <w:pPr>
              <w:pStyle w:val="infoblue"/>
            </w:pPr>
            <w:r w:rsidRPr="00135055">
              <w:t>BR01</w:t>
            </w:r>
          </w:p>
        </w:tc>
        <w:tc>
          <w:tcPr>
            <w:tcW w:w="3968" w:type="dxa"/>
          </w:tcPr>
          <w:p w14:paraId="7DB9F38F" w14:textId="1CFD21A1" w:rsidR="009F5790" w:rsidRPr="00135055" w:rsidRDefault="00691D02" w:rsidP="00D60CCE">
            <w:pPr>
              <w:pStyle w:val="infoblue"/>
            </w:pPr>
            <w:r w:rsidRPr="00135055">
              <w:t>All fields must be selected</w:t>
            </w:r>
          </w:p>
        </w:tc>
        <w:tc>
          <w:tcPr>
            <w:tcW w:w="3221" w:type="dxa"/>
          </w:tcPr>
          <w:p w14:paraId="61C1AE7B" w14:textId="132169FE" w:rsidR="009F5790" w:rsidRPr="00135055" w:rsidRDefault="00391FD3" w:rsidP="00D60CCE">
            <w:pPr>
              <w:pStyle w:val="infoblue"/>
            </w:pPr>
            <w:r w:rsidRPr="00135055">
              <w:t xml:space="preserve">Error message is displayed if </w:t>
            </w:r>
            <w:r w:rsidR="00691D02" w:rsidRPr="00135055">
              <w:t>any field is</w:t>
            </w:r>
            <w:r w:rsidR="002019B8" w:rsidRPr="00135055">
              <w:t xml:space="preserve"> </w:t>
            </w:r>
            <w:r w:rsidRPr="00135055">
              <w:t>not selected</w:t>
            </w:r>
          </w:p>
        </w:tc>
      </w:tr>
      <w:tr w:rsidR="00391FD3" w:rsidRPr="009F5790" w14:paraId="172BA96E" w14:textId="77777777" w:rsidTr="00B7023A">
        <w:trPr>
          <w:trHeight w:val="1401"/>
        </w:trPr>
        <w:tc>
          <w:tcPr>
            <w:tcW w:w="2475" w:type="dxa"/>
          </w:tcPr>
          <w:p w14:paraId="6C4C709B" w14:textId="03382CB9" w:rsidR="00391FD3" w:rsidRPr="00135055" w:rsidRDefault="00391FD3" w:rsidP="00D60CCE">
            <w:pPr>
              <w:pStyle w:val="infoblue"/>
            </w:pPr>
            <w:r w:rsidRPr="00135055">
              <w:t>BR02</w:t>
            </w:r>
          </w:p>
        </w:tc>
        <w:tc>
          <w:tcPr>
            <w:tcW w:w="3968" w:type="dxa"/>
          </w:tcPr>
          <w:p w14:paraId="4B88DDB3" w14:textId="64EC849E" w:rsidR="00391FD3" w:rsidRPr="00135055" w:rsidRDefault="00934272" w:rsidP="00D60CCE">
            <w:pPr>
              <w:pStyle w:val="infoblue"/>
            </w:pPr>
            <w:r>
              <w:t xml:space="preserve">Valid </w:t>
            </w:r>
            <w:proofErr w:type="spellStart"/>
            <w:r w:rsidR="00A340F0">
              <w:t>asset</w:t>
            </w:r>
            <w:r>
              <w:t>name</w:t>
            </w:r>
            <w:proofErr w:type="spellEnd"/>
            <w:r>
              <w:t xml:space="preserve"> must be entered</w:t>
            </w:r>
          </w:p>
        </w:tc>
        <w:tc>
          <w:tcPr>
            <w:tcW w:w="3221" w:type="dxa"/>
          </w:tcPr>
          <w:p w14:paraId="5CADEB60" w14:textId="14099E74" w:rsidR="00391FD3" w:rsidRPr="00135055" w:rsidRDefault="00391FD3" w:rsidP="00D60CCE">
            <w:pPr>
              <w:pStyle w:val="infoblue"/>
            </w:pPr>
            <w:r w:rsidRPr="00135055">
              <w:t xml:space="preserve">Error message is displayed if </w:t>
            </w:r>
            <w:r w:rsidR="00934272">
              <w:t>invalid</w:t>
            </w:r>
          </w:p>
        </w:tc>
      </w:tr>
      <w:tr w:rsidR="00391FD3" w:rsidRPr="009F5790" w14:paraId="1F452703" w14:textId="77777777" w:rsidTr="00B7023A">
        <w:trPr>
          <w:trHeight w:val="1947"/>
        </w:trPr>
        <w:tc>
          <w:tcPr>
            <w:tcW w:w="2475" w:type="dxa"/>
          </w:tcPr>
          <w:p w14:paraId="244174BB" w14:textId="6061B5E4" w:rsidR="00391FD3" w:rsidRPr="00135055" w:rsidRDefault="00391FD3" w:rsidP="00D60CCE">
            <w:pPr>
              <w:pStyle w:val="infoblue"/>
            </w:pPr>
            <w:r w:rsidRPr="00135055">
              <w:t>BR03</w:t>
            </w:r>
          </w:p>
        </w:tc>
        <w:tc>
          <w:tcPr>
            <w:tcW w:w="3968" w:type="dxa"/>
          </w:tcPr>
          <w:p w14:paraId="7E27EE1D" w14:textId="7A72F940" w:rsidR="00391FD3" w:rsidRPr="00135055" w:rsidRDefault="00934272" w:rsidP="00D60CCE">
            <w:pPr>
              <w:pStyle w:val="infoblue"/>
            </w:pPr>
            <w:r>
              <w:t xml:space="preserve">Valid </w:t>
            </w:r>
            <w:r w:rsidR="00A340F0">
              <w:t>quantity</w:t>
            </w:r>
            <w:r>
              <w:t xml:space="preserve"> must be entered</w:t>
            </w:r>
          </w:p>
        </w:tc>
        <w:tc>
          <w:tcPr>
            <w:tcW w:w="3221" w:type="dxa"/>
          </w:tcPr>
          <w:p w14:paraId="5CE6D9FA" w14:textId="240706B3" w:rsidR="00391FD3" w:rsidRPr="00135055" w:rsidRDefault="00691D02" w:rsidP="00D60CCE">
            <w:pPr>
              <w:pStyle w:val="infoblue"/>
            </w:pPr>
            <w:r w:rsidRPr="00135055">
              <w:t>Error message should be displayed if</w:t>
            </w:r>
            <w:r w:rsidR="00135055" w:rsidRPr="00135055">
              <w:t xml:space="preserve"> </w:t>
            </w:r>
            <w:r w:rsidR="00934272">
              <w:t>invalid</w:t>
            </w:r>
          </w:p>
        </w:tc>
      </w:tr>
    </w:tbl>
    <w:p w14:paraId="5FCAD465" w14:textId="149C1644" w:rsidR="009F5790" w:rsidRPr="009F5790" w:rsidRDefault="009F5790" w:rsidP="00D60CCE">
      <w:pPr>
        <w:pStyle w:val="StyleHeading1H1Mainheading1Heading1Heading10Head1h1Sec"/>
      </w:pPr>
      <w:bookmarkStart w:id="55" w:name="_Toc144299931"/>
      <w:bookmarkStart w:id="56" w:name="_Toc145125017"/>
      <w:bookmarkStart w:id="57" w:name="_Toc165439516"/>
      <w:bookmarkStart w:id="58" w:name="_Toc186019625"/>
      <w:bookmarkStart w:id="59" w:name="_Toc302030213"/>
      <w:r w:rsidRPr="009F5790">
        <w:lastRenderedPageBreak/>
        <w:t>Diagrams</w:t>
      </w:r>
      <w:bookmarkEnd w:id="55"/>
      <w:bookmarkEnd w:id="56"/>
      <w:bookmarkEnd w:id="57"/>
      <w:bookmarkEnd w:id="58"/>
      <w:bookmarkEnd w:id="59"/>
    </w:p>
    <w:p w14:paraId="034BDB38" w14:textId="5A15967F" w:rsidR="009F5790" w:rsidRDefault="009F5790" w:rsidP="00D60CCE">
      <w:pPr>
        <w:pStyle w:val="StyleHeading2Sub-headingH2ChapterNumberAppendixLetterchnh"/>
      </w:pPr>
      <w:bookmarkStart w:id="60" w:name="_Toc144299932"/>
      <w:bookmarkStart w:id="61" w:name="_Toc145125018"/>
      <w:bookmarkStart w:id="62" w:name="_Toc165439517"/>
      <w:bookmarkStart w:id="63" w:name="_Toc186019626"/>
      <w:bookmarkStart w:id="64" w:name="_Toc302030214"/>
      <w:r w:rsidRPr="009F5790">
        <w:t>Use Case Diagram</w:t>
      </w:r>
      <w:bookmarkEnd w:id="60"/>
      <w:bookmarkEnd w:id="61"/>
      <w:bookmarkEnd w:id="62"/>
      <w:bookmarkEnd w:id="63"/>
      <w:bookmarkEnd w:id="64"/>
    </w:p>
    <w:p w14:paraId="21B76358" w14:textId="5543C8BB" w:rsidR="00103298" w:rsidRDefault="00103298" w:rsidP="00D60CCE">
      <w:pPr>
        <w:pStyle w:val="StyleHeading2Sub-headingH2ChapterNumberAppendixLetterchnh"/>
        <w:numPr>
          <w:ilvl w:val="1"/>
          <w:numId w:val="8"/>
        </w:numPr>
      </w:pPr>
      <w:r>
        <w:t xml:space="preserve">For Successful </w:t>
      </w:r>
      <w:r w:rsidR="00A340F0">
        <w:t xml:space="preserve">Asset </w:t>
      </w:r>
      <w:r w:rsidR="00C65007">
        <w:t>Management System</w:t>
      </w:r>
    </w:p>
    <w:p w14:paraId="07FDEC45" w14:textId="5A3953A7" w:rsidR="00EB1C0D" w:rsidRDefault="00EB1C0D" w:rsidP="00D60CCE">
      <w:pPr>
        <w:pStyle w:val="StyleHeading2Sub-headingH2ChapterNumberAppendixLetterchnh"/>
        <w:numPr>
          <w:ilvl w:val="2"/>
          <w:numId w:val="8"/>
        </w:numPr>
      </w:pPr>
      <w:r>
        <w:t xml:space="preserve">Admin </w:t>
      </w:r>
    </w:p>
    <w:p w14:paraId="766AE171" w14:textId="551878A3" w:rsidR="00691D02" w:rsidRDefault="00691D02" w:rsidP="00D60CCE">
      <w:pPr>
        <w:pStyle w:val="StyleHeading2Sub-headingH2ChapterNumberAppendixLetterchnh"/>
        <w:rPr>
          <w:noProof/>
        </w:rPr>
      </w:pPr>
      <w:bookmarkStart w:id="65" w:name="_Toc144299934"/>
      <w:bookmarkStart w:id="66" w:name="_Toc145125020"/>
      <w:bookmarkStart w:id="67" w:name="_Toc165439519"/>
      <w:bookmarkStart w:id="68" w:name="_Toc186019628"/>
      <w:bookmarkStart w:id="69" w:name="_Toc302030216"/>
    </w:p>
    <w:p w14:paraId="26D8E127" w14:textId="522C6654" w:rsidR="00EF0857" w:rsidRDefault="00EF0857" w:rsidP="00D60CCE">
      <w:pPr>
        <w:pStyle w:val="StyleHeading2Sub-headingH2ChapterNumberAppendixLetterchnh"/>
        <w:rPr>
          <w:noProof/>
          <w:lang w:val="en-US"/>
        </w:rPr>
      </w:pPr>
    </w:p>
    <w:p w14:paraId="69426A22" w14:textId="77777777" w:rsidR="00EF0857" w:rsidRDefault="00EF0857" w:rsidP="00D60CCE">
      <w:pPr>
        <w:pStyle w:val="StyleHeading2Sub-headingH2ChapterNumberAppendixLetterchnh"/>
      </w:pPr>
    </w:p>
    <w:p w14:paraId="13088C66" w14:textId="52404403" w:rsidR="00EF0857" w:rsidRDefault="00EB1C0D" w:rsidP="00D60CCE">
      <w:pPr>
        <w:pStyle w:val="StyleHeading2Sub-headingH2ChapterNumberAppendixLetterchnh"/>
      </w:pPr>
      <w:r>
        <w:tab/>
      </w:r>
      <w:r w:rsidR="00892576" w:rsidRPr="00892576">
        <w:rPr>
          <w:noProof/>
          <w:lang w:val="en-US"/>
        </w:rPr>
        <w:drawing>
          <wp:inline distT="0" distB="0" distL="0" distR="0" wp14:anchorId="7BE5AB10" wp14:editId="5EAC90AC">
            <wp:extent cx="6479540" cy="2879017"/>
            <wp:effectExtent l="0" t="0" r="0" b="0"/>
            <wp:docPr id="2" name="Picture 2" descr="C:\Users\rkaragud\Documents\My Received Files\usecase\usecase\Use-case images\modify and 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karagud\Documents\My Received Files\usecase\usecase\Use-case images\modify and upda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7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B56C" w14:textId="77777777" w:rsidR="00EF0857" w:rsidRDefault="00EF0857" w:rsidP="00D60CCE">
      <w:pPr>
        <w:pStyle w:val="StyleHeading2Sub-headingH2ChapterNumberAppendixLetterchnh"/>
      </w:pPr>
    </w:p>
    <w:p w14:paraId="543FE067" w14:textId="77777777" w:rsidR="00EF0857" w:rsidRDefault="00EF0857" w:rsidP="00D60CCE">
      <w:pPr>
        <w:pStyle w:val="StyleHeading2Sub-headingH2ChapterNumberAppendixLetterchnh"/>
      </w:pPr>
    </w:p>
    <w:p w14:paraId="3190A609" w14:textId="77777777" w:rsidR="00EF0857" w:rsidRDefault="00EF0857" w:rsidP="00D60CCE">
      <w:pPr>
        <w:pStyle w:val="StyleHeading2Sub-headingH2ChapterNumberAppendixLetterchnh"/>
      </w:pPr>
    </w:p>
    <w:p w14:paraId="153E8036" w14:textId="77777777" w:rsidR="00EF0857" w:rsidRDefault="00EF0857" w:rsidP="00D60CCE">
      <w:pPr>
        <w:pStyle w:val="StyleHeading2Sub-headingH2ChapterNumberAppendixLetterchnh"/>
      </w:pPr>
    </w:p>
    <w:p w14:paraId="6766750A" w14:textId="0C5E9822" w:rsidR="00EB1C0D" w:rsidRDefault="00EB1C0D" w:rsidP="00D60CCE">
      <w:pPr>
        <w:pStyle w:val="StyleHeading2Sub-headingH2ChapterNumberAppendixLetterchnh"/>
        <w:rPr>
          <w:noProof/>
          <w:lang w:val="en-US"/>
        </w:rPr>
      </w:pPr>
      <w:bookmarkStart w:id="70" w:name="_GoBack"/>
      <w:bookmarkEnd w:id="70"/>
    </w:p>
    <w:p w14:paraId="5DD0A12B" w14:textId="77777777" w:rsidR="00EF0857" w:rsidRDefault="00EF0857" w:rsidP="00D60CCE">
      <w:pPr>
        <w:pStyle w:val="StyleHeading2Sub-headingH2ChapterNumberAppendixLetterchnh"/>
      </w:pPr>
    </w:p>
    <w:p w14:paraId="35E2DE9C" w14:textId="66F4ED2D" w:rsidR="009F5790" w:rsidRPr="009F5790" w:rsidRDefault="009F5790" w:rsidP="00D60CCE">
      <w:pPr>
        <w:pStyle w:val="StyleHeading2Sub-headingH2ChapterNumberAppendixLetterchnh"/>
      </w:pPr>
      <w:r w:rsidRPr="009F5790">
        <w:t>Scenarios</w:t>
      </w:r>
      <w:bookmarkEnd w:id="65"/>
      <w:bookmarkEnd w:id="66"/>
      <w:bookmarkEnd w:id="67"/>
      <w:bookmarkEnd w:id="68"/>
      <w:bookmarkEnd w:id="69"/>
    </w:p>
    <w:p w14:paraId="472550AD" w14:textId="75440DFF" w:rsidR="009F5790" w:rsidRPr="009F5790" w:rsidRDefault="009F5790" w:rsidP="00D60CCE">
      <w:pPr>
        <w:pStyle w:val="StyleHeading2Sub-headingH2ChapterNumberAppendixLetterchnh"/>
      </w:pPr>
      <w:bookmarkStart w:id="71" w:name="_Toc144299935"/>
      <w:bookmarkStart w:id="72" w:name="_Toc145125021"/>
      <w:bookmarkStart w:id="73" w:name="_Toc165439520"/>
      <w:bookmarkStart w:id="74" w:name="_Toc186019629"/>
      <w:bookmarkStart w:id="75" w:name="_Toc302030217"/>
      <w:r w:rsidRPr="009F5790">
        <w:t>Success Scenarios</w:t>
      </w:r>
      <w:bookmarkEnd w:id="71"/>
      <w:bookmarkEnd w:id="72"/>
      <w:bookmarkEnd w:id="73"/>
      <w:bookmarkEnd w:id="74"/>
      <w:bookmarkEnd w:id="75"/>
    </w:p>
    <w:p w14:paraId="37B8C6AE" w14:textId="77777777" w:rsidR="002B1A21" w:rsidRPr="009F5790" w:rsidRDefault="002B1A21" w:rsidP="00D60CCE">
      <w:pPr>
        <w:pStyle w:val="StyleHeading2Sub-headingH2ChapterNumberAppendixLetterchnh"/>
      </w:pPr>
      <w:bookmarkStart w:id="76" w:name="_Toc144299936"/>
      <w:bookmarkStart w:id="77" w:name="_Toc145125022"/>
      <w:bookmarkStart w:id="78" w:name="_Toc165439521"/>
      <w:bookmarkStart w:id="79" w:name="_Toc186019630"/>
      <w:bookmarkStart w:id="80" w:name="_Toc302030218"/>
    </w:p>
    <w:p w14:paraId="46AAC4DF" w14:textId="19E88B5E" w:rsidR="002B1A21" w:rsidRDefault="002B1A21" w:rsidP="00D60CCE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 w:rsidR="00A340F0">
        <w:rPr>
          <w:rFonts w:eastAsiaTheme="majorEastAsia"/>
        </w:rPr>
        <w:t>ly Assets</w:t>
      </w:r>
      <w:r>
        <w:rPr>
          <w:rFonts w:eastAsiaTheme="majorEastAsia"/>
        </w:rPr>
        <w:t xml:space="preserve"> </w:t>
      </w:r>
      <w:r w:rsidR="00A340F0">
        <w:rPr>
          <w:rFonts w:eastAsiaTheme="majorEastAsia"/>
        </w:rPr>
        <w:t>Added/Modified</w:t>
      </w:r>
      <w:r w:rsidR="00632030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A340F0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E6102C">
        <w:rPr>
          <w:rFonts w:eastAsiaTheme="majorEastAsia"/>
        </w:rPr>
        <w:t xml:space="preserve"> </w:t>
      </w:r>
    </w:p>
    <w:p w14:paraId="17B36821" w14:textId="55B5F52B" w:rsidR="009F5790" w:rsidRPr="009F5790" w:rsidRDefault="009F5790" w:rsidP="00D60CCE">
      <w:pPr>
        <w:pStyle w:val="StyleHeading2Sub-headingH2ChapterNumberAppendixLetterchnh"/>
      </w:pPr>
      <w:r w:rsidRPr="009F5790">
        <w:t>Failure Scenarios</w:t>
      </w:r>
      <w:bookmarkEnd w:id="76"/>
      <w:bookmarkEnd w:id="77"/>
      <w:bookmarkEnd w:id="78"/>
      <w:bookmarkEnd w:id="79"/>
      <w:bookmarkEnd w:id="80"/>
    </w:p>
    <w:p w14:paraId="68F823D1" w14:textId="5E800DF4" w:rsidR="009E2863" w:rsidRDefault="009E2863" w:rsidP="00D60CCE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340F0">
        <w:rPr>
          <w:rFonts w:eastAsiaTheme="majorEastAsia"/>
        </w:rPr>
        <w:t>Asset Add/Modified</w:t>
      </w:r>
      <w:r w:rsidR="00612122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A340F0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252CEF">
        <w:rPr>
          <w:rFonts w:eastAsiaTheme="majorEastAsia"/>
        </w:rPr>
        <w:t xml:space="preserve"> </w:t>
      </w:r>
      <w:r w:rsidR="00837921">
        <w:rPr>
          <w:rFonts w:eastAsiaTheme="majorEastAsia"/>
        </w:rPr>
        <w:t xml:space="preserve">for </w:t>
      </w:r>
      <w:r w:rsidR="00E46566">
        <w:rPr>
          <w:rFonts w:eastAsiaTheme="majorEastAsia"/>
        </w:rPr>
        <w:t xml:space="preserve">entering invalid </w:t>
      </w:r>
      <w:proofErr w:type="spellStart"/>
      <w:r w:rsidR="00A340F0">
        <w:rPr>
          <w:rFonts w:eastAsiaTheme="majorEastAsia"/>
        </w:rPr>
        <w:t>asset</w:t>
      </w:r>
      <w:r w:rsidR="00E46566">
        <w:rPr>
          <w:rFonts w:eastAsiaTheme="majorEastAsia"/>
        </w:rPr>
        <w:t>name</w:t>
      </w:r>
      <w:proofErr w:type="spellEnd"/>
    </w:p>
    <w:p w14:paraId="1D01AAE3" w14:textId="39F21573" w:rsidR="00342115" w:rsidRDefault="00342115" w:rsidP="00D60CCE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340F0">
        <w:rPr>
          <w:rFonts w:eastAsiaTheme="majorEastAsia"/>
        </w:rPr>
        <w:t>Asset Add/Modified</w:t>
      </w:r>
      <w:r w:rsidR="00612122">
        <w:rPr>
          <w:rFonts w:eastAsiaTheme="majorEastAsia"/>
        </w:rPr>
        <w:t xml:space="preserve"> in</w:t>
      </w:r>
      <w:r w:rsidR="005C211B">
        <w:rPr>
          <w:rFonts w:eastAsiaTheme="majorEastAsia"/>
        </w:rPr>
        <w:t xml:space="preserve"> </w:t>
      </w:r>
      <w:r w:rsidR="00A340F0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252CEF">
        <w:rPr>
          <w:rFonts w:eastAsiaTheme="majorEastAsia"/>
        </w:rPr>
        <w:t xml:space="preserve"> </w:t>
      </w:r>
      <w:r w:rsidR="00837921">
        <w:rPr>
          <w:rFonts w:eastAsiaTheme="majorEastAsia"/>
        </w:rPr>
        <w:t xml:space="preserve">for </w:t>
      </w:r>
      <w:r w:rsidR="00252CEF">
        <w:rPr>
          <w:rFonts w:eastAsiaTheme="majorEastAsia"/>
        </w:rPr>
        <w:t xml:space="preserve">not entering </w:t>
      </w:r>
      <w:r w:rsidR="00E46566">
        <w:rPr>
          <w:rFonts w:eastAsiaTheme="majorEastAsia"/>
        </w:rPr>
        <w:t xml:space="preserve">invalid </w:t>
      </w:r>
      <w:r w:rsidR="00A340F0">
        <w:rPr>
          <w:rFonts w:eastAsiaTheme="majorEastAsia"/>
        </w:rPr>
        <w:t>quality</w:t>
      </w:r>
    </w:p>
    <w:p w14:paraId="506C29A1" w14:textId="146DDCEB" w:rsidR="009F5790" w:rsidRDefault="009F5790" w:rsidP="00D60CCE">
      <w:pPr>
        <w:pStyle w:val="StyleHeading1H1Mainheading1Heading1Heading10Head1h1Sec"/>
      </w:pPr>
      <w:bookmarkStart w:id="81" w:name="_Toc144299937"/>
      <w:bookmarkStart w:id="82" w:name="_Toc145125023"/>
      <w:bookmarkStart w:id="83" w:name="_Toc165439522"/>
      <w:bookmarkStart w:id="84" w:name="_Toc186019631"/>
      <w:bookmarkStart w:id="85" w:name="_Toc302030219"/>
      <w:r w:rsidRPr="009F5790">
        <w:t>Issues</w:t>
      </w:r>
      <w:bookmarkEnd w:id="81"/>
      <w:bookmarkEnd w:id="82"/>
      <w:bookmarkEnd w:id="83"/>
      <w:bookmarkEnd w:id="84"/>
      <w:bookmarkEnd w:id="85"/>
    </w:p>
    <w:p w14:paraId="44060F7D" w14:textId="23F00337" w:rsidR="00005D4D" w:rsidRDefault="00005D4D" w:rsidP="00D60CCE">
      <w:pPr>
        <w:pStyle w:val="NoSpacing"/>
        <w:numPr>
          <w:ilvl w:val="0"/>
          <w:numId w:val="12"/>
        </w:numPr>
      </w:pPr>
      <w:r>
        <w:t>What is to be done if web server is down?</w:t>
      </w:r>
    </w:p>
    <w:p w14:paraId="0754AF43" w14:textId="2D20144B" w:rsidR="009635A0" w:rsidRDefault="009635A0" w:rsidP="00D60CCE">
      <w:pPr>
        <w:pStyle w:val="NoSpacing"/>
        <w:numPr>
          <w:ilvl w:val="0"/>
          <w:numId w:val="12"/>
        </w:numPr>
      </w:pPr>
      <w:r>
        <w:t xml:space="preserve">What is to be done if the </w:t>
      </w:r>
      <w:r w:rsidR="002B1BC5">
        <w:t>Add</w:t>
      </w:r>
      <w:r w:rsidR="00A340F0">
        <w:t>/modify</w:t>
      </w:r>
      <w:r w:rsidR="002B1BC5">
        <w:t xml:space="preserve"> link</w:t>
      </w:r>
      <w:r>
        <w:t xml:space="preserve"> does not get opened?</w:t>
      </w:r>
    </w:p>
    <w:p w14:paraId="2A94A7A4" w14:textId="083D35A2" w:rsidR="00005D4D" w:rsidRDefault="00005D4D" w:rsidP="00D60CCE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14:paraId="338C25AF" w14:textId="2A745243" w:rsidR="00654F02" w:rsidRDefault="00654F02" w:rsidP="00D60CCE">
      <w:pPr>
        <w:pStyle w:val="NoSpacing"/>
        <w:numPr>
          <w:ilvl w:val="0"/>
          <w:numId w:val="12"/>
        </w:numPr>
      </w:pPr>
      <w:r>
        <w:t>What is to be done if the form is not getting submitted even after entering valid field details</w:t>
      </w:r>
      <w:r w:rsidR="00EC4494">
        <w:t xml:space="preserve"> without any alerts for errors</w:t>
      </w:r>
      <w:r>
        <w:t>?</w:t>
      </w:r>
    </w:p>
    <w:p w14:paraId="7F50F918" w14:textId="77777777" w:rsidR="009635A0" w:rsidRPr="00005D4D" w:rsidRDefault="009635A0" w:rsidP="00D60CCE">
      <w:pPr>
        <w:pStyle w:val="NoSpacing"/>
      </w:pPr>
    </w:p>
    <w:p w14:paraId="49FE2098" w14:textId="77777777" w:rsidR="0017477B" w:rsidRDefault="0017477B" w:rsidP="00D60CCE"/>
    <w:p w14:paraId="7D783A89" w14:textId="731582C6" w:rsidR="008D72DB" w:rsidRDefault="008D72DB" w:rsidP="00D60CCE">
      <w:pPr>
        <w:pStyle w:val="StyleHeading1H1Mainheading1Heading1Heading10Head1h1Sec"/>
      </w:pPr>
      <w:bookmarkStart w:id="86" w:name="_Toc458607240"/>
      <w:r w:rsidRPr="009F5790">
        <w:t>Extension Points</w:t>
      </w:r>
      <w:bookmarkEnd w:id="86"/>
    </w:p>
    <w:p w14:paraId="086A8D17" w14:textId="1A525933" w:rsidR="008D72DB" w:rsidRPr="0004791E" w:rsidRDefault="008D72DB" w:rsidP="00D60CCE">
      <w:pPr>
        <w:pStyle w:val="StyleHeading2Sub-headingH2ChapterNumberAppendixLetterchnh"/>
      </w:pPr>
      <w:bookmarkStart w:id="87" w:name="_Toc458607241"/>
      <w:r w:rsidRPr="0004791E">
        <w:t xml:space="preserve">Extension in </w:t>
      </w:r>
      <w:r>
        <w:t>Alternate FLOW 1</w:t>
      </w:r>
      <w:r w:rsidRPr="0004791E">
        <w:t>:</w:t>
      </w:r>
      <w:bookmarkEnd w:id="87"/>
      <w:r w:rsidRPr="0004791E">
        <w:t xml:space="preserve"> </w:t>
      </w:r>
    </w:p>
    <w:p w14:paraId="7AB34D72" w14:textId="6D6B365E" w:rsidR="008D72DB" w:rsidRPr="00834B20" w:rsidRDefault="006D1CD0" w:rsidP="00D60CCE">
      <w:pPr>
        <w:rPr>
          <w:b/>
        </w:rPr>
      </w:pPr>
      <w:r>
        <w:t>I</w:t>
      </w:r>
      <w:r w:rsidR="00C226DB">
        <w:t>n step 1</w:t>
      </w:r>
      <w:r w:rsidR="008D72DB" w:rsidRPr="00834B20">
        <w:t>,</w:t>
      </w:r>
      <w:r w:rsidR="00E060CB">
        <w:t xml:space="preserve"> of alternative</w:t>
      </w:r>
      <w:r w:rsidR="00A46255">
        <w:t xml:space="preserve"> flow</w:t>
      </w:r>
      <w:r w:rsidR="00E060CB">
        <w:t xml:space="preserve"> 1</w:t>
      </w:r>
      <w:r w:rsidR="00A46255">
        <w:t xml:space="preserve"> if </w:t>
      </w:r>
      <w:r w:rsidR="00692219">
        <w:t>the Admin</w:t>
      </w:r>
      <w:r w:rsidR="00A46255">
        <w:t xml:space="preserve"> </w:t>
      </w:r>
      <w:r>
        <w:t xml:space="preserve">clicks on </w:t>
      </w:r>
      <w:r w:rsidR="004B70B6">
        <w:t>Submit</w:t>
      </w:r>
      <w:r>
        <w:t xml:space="preserve"> Button</w:t>
      </w:r>
    </w:p>
    <w:p w14:paraId="13C84CA2" w14:textId="68F48891" w:rsidR="008D72DB" w:rsidRPr="00834B20" w:rsidRDefault="008D72DB" w:rsidP="00D60CCE">
      <w:pPr>
        <w:rPr>
          <w:b/>
        </w:rPr>
      </w:pPr>
      <w:r w:rsidRPr="00834B20">
        <w:t xml:space="preserve">1. </w:t>
      </w:r>
      <w:r w:rsidR="00DD3F0B">
        <w:t xml:space="preserve">The </w:t>
      </w:r>
      <w:r w:rsidR="00692219">
        <w:t xml:space="preserve">Admin </w:t>
      </w:r>
      <w:r w:rsidR="00A46255">
        <w:t xml:space="preserve">can </w:t>
      </w:r>
      <w:r w:rsidR="009A57AB">
        <w:t xml:space="preserve">enter all the </w:t>
      </w:r>
      <w:r w:rsidR="00B3122B">
        <w:t>details again.</w:t>
      </w:r>
    </w:p>
    <w:p w14:paraId="06308E77" w14:textId="64A0A817" w:rsidR="008D72DB" w:rsidRPr="00834B20" w:rsidRDefault="008D72DB" w:rsidP="00D60CCE"/>
    <w:p w14:paraId="4B1D6880" w14:textId="77777777" w:rsidR="008D72DB" w:rsidRDefault="008D72DB" w:rsidP="00D60CCE">
      <w:pPr>
        <w:pStyle w:val="ListParagraph"/>
      </w:pPr>
    </w:p>
    <w:p w14:paraId="0A1EEE56" w14:textId="77777777" w:rsidR="009F5790" w:rsidRPr="009F5790" w:rsidRDefault="009F5790" w:rsidP="00D60CCE"/>
    <w:p w14:paraId="50AD47E6" w14:textId="114D3347" w:rsidR="009F5790" w:rsidRPr="009F5790" w:rsidRDefault="00A03D86" w:rsidP="00D60CCE">
      <w:pPr>
        <w:pStyle w:val="StyleHeading1H1Mainheading1Heading1Heading10Head1h1Sec"/>
      </w:pPr>
      <w:bookmarkStart w:id="88" w:name="_Toc144299941"/>
      <w:bookmarkStart w:id="89" w:name="_Toc145125027"/>
      <w:bookmarkStart w:id="90" w:name="_Toc165439526"/>
      <w:bookmarkStart w:id="91" w:name="_Toc186019635"/>
      <w:bookmarkStart w:id="92" w:name="_Toc302030223"/>
      <w:r>
        <w:t xml:space="preserve">  </w:t>
      </w:r>
      <w:r w:rsidR="009F5790" w:rsidRPr="009F5790">
        <w:t>Assumptions</w:t>
      </w:r>
      <w:bookmarkEnd w:id="88"/>
      <w:bookmarkEnd w:id="89"/>
      <w:bookmarkEnd w:id="90"/>
      <w:bookmarkEnd w:id="91"/>
      <w:bookmarkEnd w:id="92"/>
    </w:p>
    <w:p w14:paraId="6F371B94" w14:textId="76D0E181" w:rsidR="003C3D96" w:rsidRDefault="00BD011C" w:rsidP="00D60CCE">
      <w:pPr>
        <w:pStyle w:val="NoSpacing"/>
      </w:pPr>
      <w:proofErr w:type="gramStart"/>
      <w:r>
        <w:t>1.</w:t>
      </w:r>
      <w:r w:rsidR="003A4404">
        <w:t>Admin</w:t>
      </w:r>
      <w:proofErr w:type="gramEnd"/>
      <w:r w:rsidR="003A4404">
        <w:t xml:space="preserve"> can easily </w:t>
      </w:r>
      <w:r w:rsidR="00FE1DCB">
        <w:t>login.</w:t>
      </w:r>
    </w:p>
    <w:p w14:paraId="133AC3F5" w14:textId="620F6AD3" w:rsidR="009F5790" w:rsidRDefault="00BD011C" w:rsidP="00D60CCE">
      <w:pPr>
        <w:pStyle w:val="NoSpacing"/>
      </w:pPr>
      <w:proofErr w:type="gramStart"/>
      <w:r>
        <w:t>2.</w:t>
      </w:r>
      <w:r w:rsidR="00F12CE5">
        <w:t>The</w:t>
      </w:r>
      <w:proofErr w:type="gramEnd"/>
      <w:r w:rsidR="003F77A9">
        <w:t xml:space="preserve"> Admin</w:t>
      </w:r>
      <w:r w:rsidR="00246442">
        <w:t xml:space="preserve"> has selected and entered all the fields.</w:t>
      </w:r>
    </w:p>
    <w:p w14:paraId="5C529889" w14:textId="77777777" w:rsidR="009943F5" w:rsidRDefault="009943F5" w:rsidP="00D60CCE">
      <w:pPr>
        <w:pStyle w:val="NoSpacing"/>
      </w:pPr>
    </w:p>
    <w:p w14:paraId="67B29F3A" w14:textId="77777777" w:rsidR="009943F5" w:rsidRDefault="009943F5" w:rsidP="00D60CCE">
      <w:pPr>
        <w:pStyle w:val="NoSpacing"/>
      </w:pPr>
    </w:p>
    <w:p w14:paraId="4A935DA5" w14:textId="77777777" w:rsidR="009943F5" w:rsidRPr="009F5790" w:rsidRDefault="009943F5" w:rsidP="00D60CCE">
      <w:pPr>
        <w:pStyle w:val="NoSpacing"/>
      </w:pPr>
    </w:p>
    <w:p w14:paraId="507C4500" w14:textId="77777777" w:rsidR="009F5790" w:rsidRPr="009F5790" w:rsidRDefault="009F5790" w:rsidP="00D60CCE"/>
    <w:p w14:paraId="4A6FF747" w14:textId="77777777" w:rsidR="009F5790" w:rsidRDefault="009F5790" w:rsidP="00D60CCE"/>
    <w:p w14:paraId="63B8AC94" w14:textId="77777777" w:rsidR="00E10787" w:rsidRDefault="00E10787" w:rsidP="00D60CCE"/>
    <w:p w14:paraId="3EC1949D" w14:textId="77777777" w:rsidR="00E10787" w:rsidRDefault="00E10787" w:rsidP="00D60CCE"/>
    <w:p w14:paraId="236F25A0" w14:textId="77777777" w:rsidR="00E10787" w:rsidRDefault="00E10787" w:rsidP="00D60CCE"/>
    <w:p w14:paraId="04949901" w14:textId="77777777" w:rsidR="004E5AFA" w:rsidRPr="009F5790" w:rsidRDefault="004E5AFA" w:rsidP="00D60CCE"/>
    <w:p w14:paraId="446E364F" w14:textId="57EF95A0" w:rsidR="009F5790" w:rsidRPr="001C4D77" w:rsidRDefault="009F5790" w:rsidP="00D60CCE">
      <w:r w:rsidRPr="001C4D77">
        <w:t>REVISION HISTORY OF THE WORK PRODUCT</w:t>
      </w:r>
    </w:p>
    <w:p w14:paraId="53265488" w14:textId="0EEBBB8F" w:rsidR="009F5790" w:rsidRPr="001C4D77" w:rsidRDefault="009F5790" w:rsidP="00D60CCE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D60CCE"/>
    <w:p w14:paraId="27DB307B" w14:textId="77777777" w:rsidR="009F5790" w:rsidRPr="009F5790" w:rsidRDefault="009F5790" w:rsidP="00D60CCE"/>
    <w:tbl>
      <w:tblPr>
        <w:tblW w:w="100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"/>
        <w:gridCol w:w="1621"/>
        <w:gridCol w:w="1800"/>
        <w:gridCol w:w="1980"/>
        <w:gridCol w:w="2070"/>
        <w:gridCol w:w="2250"/>
      </w:tblGrid>
      <w:tr w:rsidR="009F5790" w:rsidRPr="009F5790" w14:paraId="25E5122B" w14:textId="77777777" w:rsidTr="00E33962">
        <w:trPr>
          <w:trHeight w:val="1331"/>
          <w:jc w:val="center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D60CCE">
            <w:r w:rsidRPr="009F5790">
              <w:t>#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D60CCE">
            <w:r w:rsidRPr="009F5790"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D60CCE">
            <w:r w:rsidRPr="009F5790">
              <w:t>Version 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D60CCE">
            <w:r w:rsidRPr="009F5790">
              <w:t>Section Changed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D60CCE">
            <w:r w:rsidRPr="009F5790">
              <w:t>Details of changes made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D60CCE">
            <w:r w:rsidRPr="009F5790">
              <w:t>Approved By</w:t>
            </w:r>
          </w:p>
        </w:tc>
      </w:tr>
      <w:tr w:rsidR="009F5790" w:rsidRPr="009F5790" w14:paraId="67C28D7D" w14:textId="77777777" w:rsidTr="00E33962">
        <w:trPr>
          <w:trHeight w:val="944"/>
          <w:jc w:val="center"/>
        </w:trPr>
        <w:tc>
          <w:tcPr>
            <w:tcW w:w="35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D60CCE">
            <w:r w:rsidRPr="009F5790"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D60CCE"/>
        </w:tc>
        <w:tc>
          <w:tcPr>
            <w:tcW w:w="18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D60CCE"/>
        </w:tc>
        <w:tc>
          <w:tcPr>
            <w:tcW w:w="19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D60CCE"/>
        </w:tc>
        <w:tc>
          <w:tcPr>
            <w:tcW w:w="20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D60CCE"/>
        </w:tc>
        <w:tc>
          <w:tcPr>
            <w:tcW w:w="22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D60CCE"/>
        </w:tc>
      </w:tr>
      <w:tr w:rsidR="009F5790" w:rsidRPr="009F5790" w14:paraId="2B06FFCE" w14:textId="77777777" w:rsidTr="00E33962">
        <w:trPr>
          <w:trHeight w:val="906"/>
          <w:jc w:val="center"/>
        </w:trPr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D60CCE">
            <w:r w:rsidRPr="009F5790">
              <w:t>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D60CCE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D60CCE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D60CCE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D60CCE"/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D60CCE"/>
        </w:tc>
      </w:tr>
    </w:tbl>
    <w:p w14:paraId="4690480B" w14:textId="77777777" w:rsidR="009F5790" w:rsidRPr="009F5790" w:rsidRDefault="009F5790" w:rsidP="00D60CCE"/>
    <w:p w14:paraId="5E49A99B" w14:textId="687C11B2" w:rsidR="00DD3DC0" w:rsidRPr="009F5790" w:rsidRDefault="00DD3DC0" w:rsidP="00D60CCE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83F49" w14:textId="77777777" w:rsidR="00343D77" w:rsidRDefault="00343D77" w:rsidP="00D60CCE">
      <w:r>
        <w:separator/>
      </w:r>
    </w:p>
    <w:p w14:paraId="3EE08CC4" w14:textId="77777777" w:rsidR="00343D77" w:rsidRDefault="00343D77" w:rsidP="00D60CCE"/>
    <w:p w14:paraId="47850C5A" w14:textId="77777777" w:rsidR="00343D77" w:rsidRDefault="00343D77" w:rsidP="00D60CCE"/>
    <w:p w14:paraId="5637A7AB" w14:textId="77777777" w:rsidR="00343D77" w:rsidRDefault="00343D77" w:rsidP="00D60CCE"/>
    <w:p w14:paraId="30283632" w14:textId="77777777" w:rsidR="00343D77" w:rsidRDefault="00343D77" w:rsidP="00D60CCE"/>
    <w:p w14:paraId="11B3E54C" w14:textId="77777777" w:rsidR="00343D77" w:rsidRDefault="00343D77" w:rsidP="00D60CCE"/>
  </w:endnote>
  <w:endnote w:type="continuationSeparator" w:id="0">
    <w:p w14:paraId="1928330B" w14:textId="77777777" w:rsidR="00343D77" w:rsidRDefault="00343D77" w:rsidP="00D60CCE">
      <w:r>
        <w:continuationSeparator/>
      </w:r>
    </w:p>
    <w:p w14:paraId="363AF467" w14:textId="77777777" w:rsidR="00343D77" w:rsidRDefault="00343D77" w:rsidP="00D60CCE"/>
    <w:p w14:paraId="0EBEF13B" w14:textId="77777777" w:rsidR="00343D77" w:rsidRDefault="00343D77" w:rsidP="00D60CCE"/>
    <w:p w14:paraId="4E3927CB" w14:textId="77777777" w:rsidR="00343D77" w:rsidRDefault="00343D77" w:rsidP="00D60CCE"/>
    <w:p w14:paraId="01B87BE7" w14:textId="77777777" w:rsidR="00343D77" w:rsidRDefault="00343D77" w:rsidP="00D60CCE"/>
    <w:p w14:paraId="1D7608A3" w14:textId="77777777" w:rsidR="00343D77" w:rsidRDefault="00343D77" w:rsidP="00D60C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0D7892" w:rsidRDefault="000D7892" w:rsidP="00D60CCE">
    <w:pPr>
      <w:pStyle w:val="Footer"/>
    </w:pPr>
  </w:p>
  <w:p w14:paraId="5E49A9DD" w14:textId="77777777" w:rsidR="000D7892" w:rsidRDefault="000D7892" w:rsidP="00D60CCE"/>
  <w:p w14:paraId="4DF0965D" w14:textId="77777777" w:rsidR="000D7892" w:rsidRDefault="000D7892" w:rsidP="00D60CCE"/>
  <w:p w14:paraId="38BEF98F" w14:textId="77777777" w:rsidR="000D7892" w:rsidRDefault="000D7892" w:rsidP="00D60CCE"/>
  <w:p w14:paraId="58F4C391" w14:textId="77777777" w:rsidR="000D7892" w:rsidRDefault="000D7892" w:rsidP="00D60CC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0D7892" w:rsidRDefault="000D7892" w:rsidP="00D60CCE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7BD9F8C6" w:rsidR="000D7892" w:rsidRPr="00D318E1" w:rsidRDefault="000D7892" w:rsidP="00D60CCE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892576">
          <w:rPr>
            <w:b/>
            <w:noProof/>
            <w:lang w:val="fr-FR"/>
          </w:rPr>
          <w:t>10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892576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0D7892" w:rsidRDefault="000D7892" w:rsidP="00D60CCE"/>
  <w:p w14:paraId="5E49A9E0" w14:textId="77777777" w:rsidR="000D7892" w:rsidRDefault="000D7892" w:rsidP="00D60CCE"/>
  <w:p w14:paraId="5E49A9E1" w14:textId="77777777" w:rsidR="000D7892" w:rsidRDefault="000D7892" w:rsidP="00D60CCE"/>
  <w:p w14:paraId="5E49A9E2" w14:textId="77777777" w:rsidR="000D7892" w:rsidRDefault="000D7892" w:rsidP="00D60CCE"/>
  <w:p w14:paraId="3FAD3DB2" w14:textId="77777777" w:rsidR="000D7892" w:rsidRDefault="000D7892" w:rsidP="00D60CCE"/>
  <w:p w14:paraId="58C10764" w14:textId="77777777" w:rsidR="000D7892" w:rsidRDefault="000D7892" w:rsidP="00D60CCE"/>
  <w:p w14:paraId="6B413F18" w14:textId="77777777" w:rsidR="000D7892" w:rsidRDefault="000D7892" w:rsidP="00D60C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2BFF4" w14:textId="77777777" w:rsidR="00343D77" w:rsidRDefault="00343D77" w:rsidP="00D60CCE">
      <w:r>
        <w:separator/>
      </w:r>
    </w:p>
    <w:p w14:paraId="454ABA73" w14:textId="77777777" w:rsidR="00343D77" w:rsidRDefault="00343D77" w:rsidP="00D60CCE"/>
    <w:p w14:paraId="5EDF9A34" w14:textId="77777777" w:rsidR="00343D77" w:rsidRDefault="00343D77" w:rsidP="00D60CCE"/>
    <w:p w14:paraId="432BA138" w14:textId="77777777" w:rsidR="00343D77" w:rsidRDefault="00343D77" w:rsidP="00D60CCE"/>
    <w:p w14:paraId="7BD4C37F" w14:textId="77777777" w:rsidR="00343D77" w:rsidRDefault="00343D77" w:rsidP="00D60CCE"/>
    <w:p w14:paraId="2C5CDD64" w14:textId="77777777" w:rsidR="00343D77" w:rsidRDefault="00343D77" w:rsidP="00D60CCE"/>
  </w:footnote>
  <w:footnote w:type="continuationSeparator" w:id="0">
    <w:p w14:paraId="5D6841E5" w14:textId="77777777" w:rsidR="00343D77" w:rsidRDefault="00343D77" w:rsidP="00D60CCE">
      <w:r>
        <w:continuationSeparator/>
      </w:r>
    </w:p>
    <w:p w14:paraId="03B4D4EC" w14:textId="77777777" w:rsidR="00343D77" w:rsidRDefault="00343D77" w:rsidP="00D60CCE"/>
    <w:p w14:paraId="4B5921CC" w14:textId="77777777" w:rsidR="00343D77" w:rsidRDefault="00343D77" w:rsidP="00D60CCE"/>
    <w:p w14:paraId="35727490" w14:textId="77777777" w:rsidR="00343D77" w:rsidRDefault="00343D77" w:rsidP="00D60CCE"/>
    <w:p w14:paraId="02EE8FE8" w14:textId="77777777" w:rsidR="00343D77" w:rsidRDefault="00343D77" w:rsidP="00D60CCE"/>
    <w:p w14:paraId="151377B9" w14:textId="77777777" w:rsidR="00343D77" w:rsidRDefault="00343D77" w:rsidP="00D60C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0D7892" w:rsidRDefault="00343D77" w:rsidP="00D60CCE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0D7892" w:rsidRDefault="000D7892" w:rsidP="00D60CCE"/>
  <w:p w14:paraId="165F0158" w14:textId="77777777" w:rsidR="000D7892" w:rsidRDefault="000D7892" w:rsidP="00D60CCE"/>
  <w:p w14:paraId="6ED18205" w14:textId="77777777" w:rsidR="000D7892" w:rsidRDefault="000D7892" w:rsidP="00D60CCE"/>
  <w:p w14:paraId="0075B9AA" w14:textId="77777777" w:rsidR="000D7892" w:rsidRDefault="000D7892" w:rsidP="00D60CC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0D7892" w:rsidRPr="003308F8" w:rsidRDefault="00343D77" w:rsidP="00D60CCE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0D7892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7892">
      <w:t>Use Case Specification</w:t>
    </w:r>
  </w:p>
  <w:p w14:paraId="5E49A9DA" w14:textId="77777777" w:rsidR="000D7892" w:rsidRDefault="000D7892" w:rsidP="00D60CCE"/>
  <w:p w14:paraId="5E49A9DB" w14:textId="77777777" w:rsidR="000D7892" w:rsidRDefault="000D7892" w:rsidP="00D60CCE"/>
  <w:p w14:paraId="2D9A4C6C" w14:textId="77777777" w:rsidR="000D7892" w:rsidRDefault="000D7892" w:rsidP="00D60CCE"/>
  <w:p w14:paraId="6FEB565F" w14:textId="77777777" w:rsidR="000D7892" w:rsidRDefault="000D7892" w:rsidP="00D60CCE"/>
  <w:p w14:paraId="637D5FDC" w14:textId="77777777" w:rsidR="000D7892" w:rsidRDefault="000D7892" w:rsidP="00D60CC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0D7892" w:rsidRDefault="00343D77" w:rsidP="00D60CCE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2AA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4892F44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8065D"/>
    <w:multiLevelType w:val="hybridMultilevel"/>
    <w:tmpl w:val="980E0032"/>
    <w:lvl w:ilvl="0" w:tplc="C4E4153A">
      <w:start w:val="1"/>
      <w:numFmt w:val="decimal"/>
      <w:lvlText w:val="%1."/>
      <w:lvlJc w:val="left"/>
      <w:pPr>
        <w:ind w:left="117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B0ECA"/>
    <w:multiLevelType w:val="hybridMultilevel"/>
    <w:tmpl w:val="6D9C94A4"/>
    <w:lvl w:ilvl="0" w:tplc="EFA2B6C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E7588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22F1344"/>
    <w:multiLevelType w:val="hybridMultilevel"/>
    <w:tmpl w:val="980E0032"/>
    <w:lvl w:ilvl="0" w:tplc="C4E4153A">
      <w:start w:val="1"/>
      <w:numFmt w:val="decimal"/>
      <w:lvlText w:val="%1."/>
      <w:lvlJc w:val="left"/>
      <w:pPr>
        <w:ind w:left="117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1522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E802E35"/>
    <w:multiLevelType w:val="hybridMultilevel"/>
    <w:tmpl w:val="1D04A9B2"/>
    <w:lvl w:ilvl="0" w:tplc="B33CA1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32366DB7"/>
    <w:multiLevelType w:val="hybridMultilevel"/>
    <w:tmpl w:val="980E0032"/>
    <w:lvl w:ilvl="0" w:tplc="C4E4153A">
      <w:start w:val="1"/>
      <w:numFmt w:val="decimal"/>
      <w:lvlText w:val="%1."/>
      <w:lvlJc w:val="left"/>
      <w:pPr>
        <w:ind w:left="117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48509AB"/>
    <w:multiLevelType w:val="hybridMultilevel"/>
    <w:tmpl w:val="980E0032"/>
    <w:lvl w:ilvl="0" w:tplc="C4E4153A">
      <w:start w:val="1"/>
      <w:numFmt w:val="decimal"/>
      <w:lvlText w:val="%1."/>
      <w:lvlJc w:val="left"/>
      <w:pPr>
        <w:ind w:left="117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3CE428B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CE4427C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1EE043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69D3003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75075CC3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11"/>
  </w:num>
  <w:num w:numId="4">
    <w:abstractNumId w:val="25"/>
  </w:num>
  <w:num w:numId="5">
    <w:abstractNumId w:val="8"/>
  </w:num>
  <w:num w:numId="6">
    <w:abstractNumId w:val="2"/>
  </w:num>
  <w:num w:numId="7">
    <w:abstractNumId w:val="18"/>
  </w:num>
  <w:num w:numId="8">
    <w:abstractNumId w:val="7"/>
  </w:num>
  <w:num w:numId="9">
    <w:abstractNumId w:val="5"/>
  </w:num>
  <w:num w:numId="10">
    <w:abstractNumId w:val="20"/>
  </w:num>
  <w:num w:numId="11">
    <w:abstractNumId w:val="21"/>
  </w:num>
  <w:num w:numId="12">
    <w:abstractNumId w:val="26"/>
  </w:num>
  <w:num w:numId="13">
    <w:abstractNumId w:val="13"/>
  </w:num>
  <w:num w:numId="14">
    <w:abstractNumId w:val="16"/>
  </w:num>
  <w:num w:numId="15">
    <w:abstractNumId w:val="9"/>
  </w:num>
  <w:num w:numId="16">
    <w:abstractNumId w:val="22"/>
  </w:num>
  <w:num w:numId="17">
    <w:abstractNumId w:val="19"/>
  </w:num>
  <w:num w:numId="18">
    <w:abstractNumId w:val="17"/>
  </w:num>
  <w:num w:numId="19">
    <w:abstractNumId w:val="23"/>
  </w:num>
  <w:num w:numId="20">
    <w:abstractNumId w:val="12"/>
  </w:num>
  <w:num w:numId="21">
    <w:abstractNumId w:val="1"/>
  </w:num>
  <w:num w:numId="22">
    <w:abstractNumId w:val="0"/>
  </w:num>
  <w:num w:numId="23">
    <w:abstractNumId w:val="15"/>
  </w:num>
  <w:num w:numId="24">
    <w:abstractNumId w:val="6"/>
  </w:num>
  <w:num w:numId="25">
    <w:abstractNumId w:val="4"/>
  </w:num>
  <w:num w:numId="26">
    <w:abstractNumId w:val="10"/>
  </w:num>
  <w:num w:numId="2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2572A"/>
    <w:rsid w:val="00032EBA"/>
    <w:rsid w:val="0007128F"/>
    <w:rsid w:val="00071D88"/>
    <w:rsid w:val="0008331A"/>
    <w:rsid w:val="00085C85"/>
    <w:rsid w:val="0009313D"/>
    <w:rsid w:val="00096043"/>
    <w:rsid w:val="000C5717"/>
    <w:rsid w:val="000D151D"/>
    <w:rsid w:val="000D4C6D"/>
    <w:rsid w:val="000D54FB"/>
    <w:rsid w:val="000D7892"/>
    <w:rsid w:val="000E00E7"/>
    <w:rsid w:val="000E6D2F"/>
    <w:rsid w:val="000F1EF7"/>
    <w:rsid w:val="00103298"/>
    <w:rsid w:val="0010653F"/>
    <w:rsid w:val="00120F79"/>
    <w:rsid w:val="00121302"/>
    <w:rsid w:val="001265E1"/>
    <w:rsid w:val="0012666F"/>
    <w:rsid w:val="001305F6"/>
    <w:rsid w:val="00135055"/>
    <w:rsid w:val="00140CA0"/>
    <w:rsid w:val="00141B52"/>
    <w:rsid w:val="00144A0B"/>
    <w:rsid w:val="00150EC1"/>
    <w:rsid w:val="00154FC6"/>
    <w:rsid w:val="00155262"/>
    <w:rsid w:val="00155339"/>
    <w:rsid w:val="00164AD1"/>
    <w:rsid w:val="001671BC"/>
    <w:rsid w:val="00171111"/>
    <w:rsid w:val="0017290A"/>
    <w:rsid w:val="0017477B"/>
    <w:rsid w:val="00176789"/>
    <w:rsid w:val="001804C0"/>
    <w:rsid w:val="0019751B"/>
    <w:rsid w:val="001A1E4F"/>
    <w:rsid w:val="001A5A57"/>
    <w:rsid w:val="001B192C"/>
    <w:rsid w:val="001B2278"/>
    <w:rsid w:val="001C0AE1"/>
    <w:rsid w:val="001C4D77"/>
    <w:rsid w:val="001D02AF"/>
    <w:rsid w:val="001D4B4E"/>
    <w:rsid w:val="001D55A0"/>
    <w:rsid w:val="001D6EB2"/>
    <w:rsid w:val="001E34B8"/>
    <w:rsid w:val="001F6D16"/>
    <w:rsid w:val="002019B8"/>
    <w:rsid w:val="00201D1D"/>
    <w:rsid w:val="00207CB3"/>
    <w:rsid w:val="002135C5"/>
    <w:rsid w:val="00216196"/>
    <w:rsid w:val="00222C1D"/>
    <w:rsid w:val="00233482"/>
    <w:rsid w:val="00235DCF"/>
    <w:rsid w:val="00246442"/>
    <w:rsid w:val="00252CEF"/>
    <w:rsid w:val="002572DB"/>
    <w:rsid w:val="00262B72"/>
    <w:rsid w:val="002732CE"/>
    <w:rsid w:val="00286E8D"/>
    <w:rsid w:val="002955BC"/>
    <w:rsid w:val="002A46FA"/>
    <w:rsid w:val="002B1A21"/>
    <w:rsid w:val="002B1BC5"/>
    <w:rsid w:val="002C24E4"/>
    <w:rsid w:val="002C31D2"/>
    <w:rsid w:val="002D0988"/>
    <w:rsid w:val="002D2A9A"/>
    <w:rsid w:val="002E216D"/>
    <w:rsid w:val="002E72C7"/>
    <w:rsid w:val="002F046F"/>
    <w:rsid w:val="002F0D94"/>
    <w:rsid w:val="002F72B9"/>
    <w:rsid w:val="00300BE2"/>
    <w:rsid w:val="00303E5A"/>
    <w:rsid w:val="00313500"/>
    <w:rsid w:val="00317A67"/>
    <w:rsid w:val="003308F8"/>
    <w:rsid w:val="00332A79"/>
    <w:rsid w:val="00332AE4"/>
    <w:rsid w:val="00334B92"/>
    <w:rsid w:val="00342115"/>
    <w:rsid w:val="00343D77"/>
    <w:rsid w:val="003441C3"/>
    <w:rsid w:val="003519E7"/>
    <w:rsid w:val="00356865"/>
    <w:rsid w:val="00371461"/>
    <w:rsid w:val="003721F8"/>
    <w:rsid w:val="003870FF"/>
    <w:rsid w:val="00391FD3"/>
    <w:rsid w:val="0039386D"/>
    <w:rsid w:val="00395294"/>
    <w:rsid w:val="003A0C46"/>
    <w:rsid w:val="003A1293"/>
    <w:rsid w:val="003A4404"/>
    <w:rsid w:val="003C329E"/>
    <w:rsid w:val="003C3D96"/>
    <w:rsid w:val="003C74AF"/>
    <w:rsid w:val="003C7FD1"/>
    <w:rsid w:val="003D12EA"/>
    <w:rsid w:val="003D6552"/>
    <w:rsid w:val="003F3124"/>
    <w:rsid w:val="003F77A9"/>
    <w:rsid w:val="0040180D"/>
    <w:rsid w:val="00401E4E"/>
    <w:rsid w:val="004027C9"/>
    <w:rsid w:val="004039A0"/>
    <w:rsid w:val="004262D0"/>
    <w:rsid w:val="00432E7B"/>
    <w:rsid w:val="004347D3"/>
    <w:rsid w:val="00437744"/>
    <w:rsid w:val="004377E9"/>
    <w:rsid w:val="004402B4"/>
    <w:rsid w:val="00440A41"/>
    <w:rsid w:val="00445EAF"/>
    <w:rsid w:val="00460878"/>
    <w:rsid w:val="00465650"/>
    <w:rsid w:val="00471E0F"/>
    <w:rsid w:val="00472619"/>
    <w:rsid w:val="00472DB3"/>
    <w:rsid w:val="00474B2C"/>
    <w:rsid w:val="004774A0"/>
    <w:rsid w:val="00481202"/>
    <w:rsid w:val="00481777"/>
    <w:rsid w:val="00486147"/>
    <w:rsid w:val="00490C50"/>
    <w:rsid w:val="00492A2E"/>
    <w:rsid w:val="004938A2"/>
    <w:rsid w:val="004A2A5D"/>
    <w:rsid w:val="004A640F"/>
    <w:rsid w:val="004A7DCD"/>
    <w:rsid w:val="004B5885"/>
    <w:rsid w:val="004B70B6"/>
    <w:rsid w:val="004B79B8"/>
    <w:rsid w:val="004C3846"/>
    <w:rsid w:val="004C3902"/>
    <w:rsid w:val="004C78D9"/>
    <w:rsid w:val="004D38A8"/>
    <w:rsid w:val="004D4796"/>
    <w:rsid w:val="004D5328"/>
    <w:rsid w:val="004D595C"/>
    <w:rsid w:val="004D6376"/>
    <w:rsid w:val="004E1087"/>
    <w:rsid w:val="004E5AFA"/>
    <w:rsid w:val="004E7445"/>
    <w:rsid w:val="00502C5C"/>
    <w:rsid w:val="00513662"/>
    <w:rsid w:val="0052220A"/>
    <w:rsid w:val="00524D01"/>
    <w:rsid w:val="00526199"/>
    <w:rsid w:val="005274E4"/>
    <w:rsid w:val="00530E5A"/>
    <w:rsid w:val="0053544D"/>
    <w:rsid w:val="00536C05"/>
    <w:rsid w:val="00552AEE"/>
    <w:rsid w:val="00554F34"/>
    <w:rsid w:val="0055539F"/>
    <w:rsid w:val="00570CCD"/>
    <w:rsid w:val="00581F27"/>
    <w:rsid w:val="0058557E"/>
    <w:rsid w:val="005868B3"/>
    <w:rsid w:val="00593E8E"/>
    <w:rsid w:val="005A46D5"/>
    <w:rsid w:val="005B3604"/>
    <w:rsid w:val="005C211B"/>
    <w:rsid w:val="005C2E61"/>
    <w:rsid w:val="005C53C9"/>
    <w:rsid w:val="005D20A9"/>
    <w:rsid w:val="005D4827"/>
    <w:rsid w:val="005D58C5"/>
    <w:rsid w:val="005E3152"/>
    <w:rsid w:val="005E5169"/>
    <w:rsid w:val="005E5B6D"/>
    <w:rsid w:val="005F23B6"/>
    <w:rsid w:val="005F4119"/>
    <w:rsid w:val="005F60F9"/>
    <w:rsid w:val="00605B2D"/>
    <w:rsid w:val="00610AD4"/>
    <w:rsid w:val="00610FCF"/>
    <w:rsid w:val="006115EC"/>
    <w:rsid w:val="00612122"/>
    <w:rsid w:val="00614741"/>
    <w:rsid w:val="006246B5"/>
    <w:rsid w:val="00627BDA"/>
    <w:rsid w:val="00632030"/>
    <w:rsid w:val="0063478E"/>
    <w:rsid w:val="006349A0"/>
    <w:rsid w:val="006354D8"/>
    <w:rsid w:val="006403D2"/>
    <w:rsid w:val="0064512A"/>
    <w:rsid w:val="006457E0"/>
    <w:rsid w:val="0064586A"/>
    <w:rsid w:val="00654F02"/>
    <w:rsid w:val="00661AFA"/>
    <w:rsid w:val="00663908"/>
    <w:rsid w:val="00667576"/>
    <w:rsid w:val="00674951"/>
    <w:rsid w:val="00676C40"/>
    <w:rsid w:val="00691D02"/>
    <w:rsid w:val="00692219"/>
    <w:rsid w:val="006A2465"/>
    <w:rsid w:val="006A615C"/>
    <w:rsid w:val="006B0A33"/>
    <w:rsid w:val="006C6729"/>
    <w:rsid w:val="006D1CD0"/>
    <w:rsid w:val="006E0AEC"/>
    <w:rsid w:val="00725895"/>
    <w:rsid w:val="00726CA9"/>
    <w:rsid w:val="00726D84"/>
    <w:rsid w:val="00763779"/>
    <w:rsid w:val="00772CBE"/>
    <w:rsid w:val="00775844"/>
    <w:rsid w:val="00780C5E"/>
    <w:rsid w:val="0078513F"/>
    <w:rsid w:val="00790A92"/>
    <w:rsid w:val="007A16C6"/>
    <w:rsid w:val="007B4E6B"/>
    <w:rsid w:val="007C4ABC"/>
    <w:rsid w:val="007C7699"/>
    <w:rsid w:val="007F1239"/>
    <w:rsid w:val="007F5D57"/>
    <w:rsid w:val="008004D0"/>
    <w:rsid w:val="0080321A"/>
    <w:rsid w:val="00803220"/>
    <w:rsid w:val="008036AF"/>
    <w:rsid w:val="00805628"/>
    <w:rsid w:val="008154DC"/>
    <w:rsid w:val="00822543"/>
    <w:rsid w:val="00837921"/>
    <w:rsid w:val="00837D20"/>
    <w:rsid w:val="00850205"/>
    <w:rsid w:val="0085208D"/>
    <w:rsid w:val="00863EA7"/>
    <w:rsid w:val="00866B9E"/>
    <w:rsid w:val="00875F4D"/>
    <w:rsid w:val="00882A5D"/>
    <w:rsid w:val="00885F27"/>
    <w:rsid w:val="00892576"/>
    <w:rsid w:val="008957DB"/>
    <w:rsid w:val="008A7999"/>
    <w:rsid w:val="008B6B15"/>
    <w:rsid w:val="008C53ED"/>
    <w:rsid w:val="008D1CF1"/>
    <w:rsid w:val="008D47CD"/>
    <w:rsid w:val="008D5133"/>
    <w:rsid w:val="008D57E8"/>
    <w:rsid w:val="008D634D"/>
    <w:rsid w:val="008D72DB"/>
    <w:rsid w:val="008F1E31"/>
    <w:rsid w:val="00911C7F"/>
    <w:rsid w:val="0091275A"/>
    <w:rsid w:val="009165F3"/>
    <w:rsid w:val="00924121"/>
    <w:rsid w:val="00934272"/>
    <w:rsid w:val="00935370"/>
    <w:rsid w:val="00935785"/>
    <w:rsid w:val="0094001B"/>
    <w:rsid w:val="009410F1"/>
    <w:rsid w:val="00944438"/>
    <w:rsid w:val="009457E2"/>
    <w:rsid w:val="00960EDF"/>
    <w:rsid w:val="009635A0"/>
    <w:rsid w:val="00966DC7"/>
    <w:rsid w:val="009768DB"/>
    <w:rsid w:val="00985348"/>
    <w:rsid w:val="0098706E"/>
    <w:rsid w:val="009943F5"/>
    <w:rsid w:val="009A0676"/>
    <w:rsid w:val="009A11F4"/>
    <w:rsid w:val="009A57AB"/>
    <w:rsid w:val="009A6B54"/>
    <w:rsid w:val="009A7052"/>
    <w:rsid w:val="009B1F89"/>
    <w:rsid w:val="009B2A81"/>
    <w:rsid w:val="009B4999"/>
    <w:rsid w:val="009D05E1"/>
    <w:rsid w:val="009D31C0"/>
    <w:rsid w:val="009D6096"/>
    <w:rsid w:val="009E2863"/>
    <w:rsid w:val="009F5790"/>
    <w:rsid w:val="009F5C91"/>
    <w:rsid w:val="00A03D1C"/>
    <w:rsid w:val="00A03D86"/>
    <w:rsid w:val="00A10DE5"/>
    <w:rsid w:val="00A12CD7"/>
    <w:rsid w:val="00A1407A"/>
    <w:rsid w:val="00A158F9"/>
    <w:rsid w:val="00A24350"/>
    <w:rsid w:val="00A2456E"/>
    <w:rsid w:val="00A249CA"/>
    <w:rsid w:val="00A32D91"/>
    <w:rsid w:val="00A33C06"/>
    <w:rsid w:val="00A33DCF"/>
    <w:rsid w:val="00A340F0"/>
    <w:rsid w:val="00A34430"/>
    <w:rsid w:val="00A42F8E"/>
    <w:rsid w:val="00A44796"/>
    <w:rsid w:val="00A46255"/>
    <w:rsid w:val="00A503B2"/>
    <w:rsid w:val="00A63865"/>
    <w:rsid w:val="00A65EC7"/>
    <w:rsid w:val="00A80A3D"/>
    <w:rsid w:val="00A81CD5"/>
    <w:rsid w:val="00A971EE"/>
    <w:rsid w:val="00AA3B75"/>
    <w:rsid w:val="00AB3C0C"/>
    <w:rsid w:val="00AC4943"/>
    <w:rsid w:val="00AD3160"/>
    <w:rsid w:val="00AD6DED"/>
    <w:rsid w:val="00AE3C84"/>
    <w:rsid w:val="00AE6300"/>
    <w:rsid w:val="00AE6C7C"/>
    <w:rsid w:val="00AE763E"/>
    <w:rsid w:val="00AF20B3"/>
    <w:rsid w:val="00AF255E"/>
    <w:rsid w:val="00AF402D"/>
    <w:rsid w:val="00AF4979"/>
    <w:rsid w:val="00AF5631"/>
    <w:rsid w:val="00AF6BA0"/>
    <w:rsid w:val="00B06D65"/>
    <w:rsid w:val="00B136BF"/>
    <w:rsid w:val="00B14272"/>
    <w:rsid w:val="00B21CB5"/>
    <w:rsid w:val="00B231E6"/>
    <w:rsid w:val="00B3122B"/>
    <w:rsid w:val="00B33715"/>
    <w:rsid w:val="00B34985"/>
    <w:rsid w:val="00B378F7"/>
    <w:rsid w:val="00B41395"/>
    <w:rsid w:val="00B45EA4"/>
    <w:rsid w:val="00B4736E"/>
    <w:rsid w:val="00B47B4C"/>
    <w:rsid w:val="00B6375A"/>
    <w:rsid w:val="00B64047"/>
    <w:rsid w:val="00B67E7B"/>
    <w:rsid w:val="00B7023A"/>
    <w:rsid w:val="00B737AB"/>
    <w:rsid w:val="00B80750"/>
    <w:rsid w:val="00B82F3D"/>
    <w:rsid w:val="00BA390E"/>
    <w:rsid w:val="00BB2945"/>
    <w:rsid w:val="00BD011C"/>
    <w:rsid w:val="00BD2AE1"/>
    <w:rsid w:val="00BD68A3"/>
    <w:rsid w:val="00BE1323"/>
    <w:rsid w:val="00C070CC"/>
    <w:rsid w:val="00C13A48"/>
    <w:rsid w:val="00C20DAB"/>
    <w:rsid w:val="00C226DB"/>
    <w:rsid w:val="00C24AC2"/>
    <w:rsid w:val="00C24BB2"/>
    <w:rsid w:val="00C25870"/>
    <w:rsid w:val="00C269F0"/>
    <w:rsid w:val="00C32287"/>
    <w:rsid w:val="00C3602B"/>
    <w:rsid w:val="00C37A1D"/>
    <w:rsid w:val="00C37DC8"/>
    <w:rsid w:val="00C4175F"/>
    <w:rsid w:val="00C43DD8"/>
    <w:rsid w:val="00C45B40"/>
    <w:rsid w:val="00C57E5C"/>
    <w:rsid w:val="00C64F90"/>
    <w:rsid w:val="00C65007"/>
    <w:rsid w:val="00C65776"/>
    <w:rsid w:val="00C70B8B"/>
    <w:rsid w:val="00C72B74"/>
    <w:rsid w:val="00C82F93"/>
    <w:rsid w:val="00C84AE8"/>
    <w:rsid w:val="00C855BC"/>
    <w:rsid w:val="00C90146"/>
    <w:rsid w:val="00C934E4"/>
    <w:rsid w:val="00C97676"/>
    <w:rsid w:val="00CA1338"/>
    <w:rsid w:val="00CA4E70"/>
    <w:rsid w:val="00CA5FB3"/>
    <w:rsid w:val="00CB6C04"/>
    <w:rsid w:val="00CC5266"/>
    <w:rsid w:val="00CD1568"/>
    <w:rsid w:val="00CE228C"/>
    <w:rsid w:val="00CF058C"/>
    <w:rsid w:val="00CF5FF4"/>
    <w:rsid w:val="00D00798"/>
    <w:rsid w:val="00D07078"/>
    <w:rsid w:val="00D1127B"/>
    <w:rsid w:val="00D12ADC"/>
    <w:rsid w:val="00D16345"/>
    <w:rsid w:val="00D27547"/>
    <w:rsid w:val="00D316EB"/>
    <w:rsid w:val="00D318E1"/>
    <w:rsid w:val="00D323B6"/>
    <w:rsid w:val="00D40824"/>
    <w:rsid w:val="00D52269"/>
    <w:rsid w:val="00D55179"/>
    <w:rsid w:val="00D60CCE"/>
    <w:rsid w:val="00D62EB9"/>
    <w:rsid w:val="00D63EC2"/>
    <w:rsid w:val="00D676FE"/>
    <w:rsid w:val="00D70BC1"/>
    <w:rsid w:val="00D72DA0"/>
    <w:rsid w:val="00D77404"/>
    <w:rsid w:val="00D85DB9"/>
    <w:rsid w:val="00DA3196"/>
    <w:rsid w:val="00DA34EE"/>
    <w:rsid w:val="00DB0F27"/>
    <w:rsid w:val="00DB6530"/>
    <w:rsid w:val="00DB749B"/>
    <w:rsid w:val="00DC40E6"/>
    <w:rsid w:val="00DC59C4"/>
    <w:rsid w:val="00DD3832"/>
    <w:rsid w:val="00DD3DC0"/>
    <w:rsid w:val="00DD3F0B"/>
    <w:rsid w:val="00DD402A"/>
    <w:rsid w:val="00DE1D6C"/>
    <w:rsid w:val="00DF0434"/>
    <w:rsid w:val="00DF687C"/>
    <w:rsid w:val="00E016B1"/>
    <w:rsid w:val="00E028A0"/>
    <w:rsid w:val="00E060CB"/>
    <w:rsid w:val="00E10787"/>
    <w:rsid w:val="00E10FC5"/>
    <w:rsid w:val="00E12319"/>
    <w:rsid w:val="00E218F1"/>
    <w:rsid w:val="00E25CC5"/>
    <w:rsid w:val="00E26304"/>
    <w:rsid w:val="00E33962"/>
    <w:rsid w:val="00E4317A"/>
    <w:rsid w:val="00E45678"/>
    <w:rsid w:val="00E46566"/>
    <w:rsid w:val="00E6102C"/>
    <w:rsid w:val="00E7514C"/>
    <w:rsid w:val="00E77DBE"/>
    <w:rsid w:val="00E819D0"/>
    <w:rsid w:val="00E929C7"/>
    <w:rsid w:val="00E95A04"/>
    <w:rsid w:val="00EA0B77"/>
    <w:rsid w:val="00EA1DBB"/>
    <w:rsid w:val="00EA36BC"/>
    <w:rsid w:val="00EA5F77"/>
    <w:rsid w:val="00EB0D41"/>
    <w:rsid w:val="00EB1C0D"/>
    <w:rsid w:val="00EC3577"/>
    <w:rsid w:val="00EC4494"/>
    <w:rsid w:val="00EC73D1"/>
    <w:rsid w:val="00EC7B25"/>
    <w:rsid w:val="00ED3402"/>
    <w:rsid w:val="00ED7534"/>
    <w:rsid w:val="00EE618D"/>
    <w:rsid w:val="00EE7853"/>
    <w:rsid w:val="00EF0857"/>
    <w:rsid w:val="00EF62C8"/>
    <w:rsid w:val="00F024B6"/>
    <w:rsid w:val="00F02886"/>
    <w:rsid w:val="00F11BF2"/>
    <w:rsid w:val="00F12CE5"/>
    <w:rsid w:val="00F2387C"/>
    <w:rsid w:val="00F26384"/>
    <w:rsid w:val="00F27F5E"/>
    <w:rsid w:val="00F31BF2"/>
    <w:rsid w:val="00F56846"/>
    <w:rsid w:val="00F66E86"/>
    <w:rsid w:val="00F72367"/>
    <w:rsid w:val="00F76F15"/>
    <w:rsid w:val="00F77F7C"/>
    <w:rsid w:val="00F80B4B"/>
    <w:rsid w:val="00F8410D"/>
    <w:rsid w:val="00F86B5E"/>
    <w:rsid w:val="00F90A07"/>
    <w:rsid w:val="00F92105"/>
    <w:rsid w:val="00F9425C"/>
    <w:rsid w:val="00F9573D"/>
    <w:rsid w:val="00F97CAD"/>
    <w:rsid w:val="00FB046C"/>
    <w:rsid w:val="00FB483F"/>
    <w:rsid w:val="00FC181B"/>
    <w:rsid w:val="00FC76C2"/>
    <w:rsid w:val="00FC7E36"/>
    <w:rsid w:val="00FD29E6"/>
    <w:rsid w:val="00F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60CCE"/>
    <w:pPr>
      <w:tabs>
        <w:tab w:val="left" w:pos="9639"/>
      </w:tabs>
      <w:spacing w:after="0" w:line="240" w:lineRule="auto"/>
      <w:ind w:left="81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065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color w:val="FF0000"/>
      <w:kern w:val="32"/>
      <w:szCs w:val="24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0653F"/>
    <w:rPr>
      <w:rFonts w:ascii="Arial" w:eastAsia="MS Mincho" w:hAnsi="Arial" w:cs="Arial"/>
      <w:b/>
      <w:bCs/>
      <w:smallCaps/>
      <w:color w:val="FF0000"/>
      <w:kern w:val="32"/>
      <w:sz w:val="24"/>
      <w:szCs w:val="24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7C4ABC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color w:val="FF000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507D97-E006-4E3B-86A8-9BAD7B0E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3</TotalTime>
  <Pages>12</Pages>
  <Words>1321</Words>
  <Characters>7534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Karagudri, Rashmi</cp:lastModifiedBy>
  <cp:revision>143</cp:revision>
  <dcterms:created xsi:type="dcterms:W3CDTF">2018-10-21T08:29:00Z</dcterms:created>
  <dcterms:modified xsi:type="dcterms:W3CDTF">2018-10-24T04:15:00Z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