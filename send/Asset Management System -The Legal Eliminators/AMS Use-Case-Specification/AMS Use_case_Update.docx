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3A63E" w14:textId="77777777" w:rsidR="009F5790" w:rsidRPr="009F5790" w:rsidRDefault="009F5790" w:rsidP="00F6648B">
      <w:pPr>
        <w:pStyle w:val="PageTitle"/>
      </w:pPr>
    </w:p>
    <w:p w14:paraId="48ED829F" w14:textId="77777777" w:rsidR="009F5790" w:rsidRPr="001C4D77" w:rsidRDefault="009F5790" w:rsidP="00F6648B">
      <w:pPr>
        <w:pStyle w:val="PageTitle"/>
      </w:pPr>
    </w:p>
    <w:p w14:paraId="5AB8EF64" w14:textId="77777777" w:rsidR="009F5790" w:rsidRPr="0010653F" w:rsidRDefault="009F5790" w:rsidP="00F6648B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F6648B">
      <w:pPr>
        <w:pStyle w:val="PageTitle"/>
      </w:pPr>
    </w:p>
    <w:p w14:paraId="03A8A6B3" w14:textId="45C90EC8" w:rsidR="009F5790" w:rsidRPr="001C4D77" w:rsidRDefault="00155339" w:rsidP="00F6648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F6648B"/>
    <w:p w14:paraId="12D6A4D9" w14:textId="77777777" w:rsidR="009F5790" w:rsidRPr="009F5790" w:rsidRDefault="009F5790" w:rsidP="00F6648B"/>
    <w:p w14:paraId="4F7ED659" w14:textId="77777777" w:rsidR="009F5790" w:rsidRPr="009F5790" w:rsidRDefault="009F5790" w:rsidP="00F6648B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F6648B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80DB58E" w:rsidR="009F5790" w:rsidRPr="009F5790" w:rsidRDefault="00DB6530" w:rsidP="00F6648B">
            <w:r>
              <w:t>PROJECT_</w:t>
            </w:r>
            <w:r w:rsidR="00172354">
              <w:t>AMS_CSV/Excel_Sheet</w:t>
            </w:r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F6648B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6DDE14A" w:rsidR="009F5790" w:rsidRPr="009F5790" w:rsidRDefault="00260193" w:rsidP="00F6648B">
            <w:r>
              <w:t>Asset Management System</w:t>
            </w:r>
          </w:p>
        </w:tc>
      </w:tr>
    </w:tbl>
    <w:p w14:paraId="1917D496" w14:textId="77777777" w:rsidR="009F5790" w:rsidRPr="009F5790" w:rsidRDefault="009F5790" w:rsidP="00F6648B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506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7D211F89" w:rsidR="009F5790" w:rsidRPr="009F5790" w:rsidRDefault="00E338A7" w:rsidP="00F6648B">
            <w:r>
              <w:t>Rashmi K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F6648B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F6648B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43D44FB" w:rsidR="009F5790" w:rsidRPr="009F5790" w:rsidRDefault="00E338A7" w:rsidP="00F6648B">
            <w:r>
              <w:t>Siva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F6648B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F6648B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3A26D5E5" w:rsidR="009F5790" w:rsidRPr="009F5790" w:rsidRDefault="006C6B5E" w:rsidP="00F6648B">
            <w:r>
              <w:t>Pranav</w:t>
            </w:r>
            <w:bookmarkStart w:id="0" w:name="_GoBack"/>
            <w:bookmarkEnd w:id="0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F6648B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F6648B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F6648B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F6648B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F6648B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F6648B">
            <w:r w:rsidRPr="009F5790">
              <w:t> </w:t>
            </w:r>
          </w:p>
        </w:tc>
      </w:tr>
    </w:tbl>
    <w:p w14:paraId="42EE7ADE" w14:textId="796FC04F" w:rsidR="009F5790" w:rsidRPr="009F5790" w:rsidRDefault="009F5790" w:rsidP="00F6648B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F6648B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F6648B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F6648B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F6648B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F6648B"/>
        </w:tc>
        <w:tc>
          <w:tcPr>
            <w:tcW w:w="1218" w:type="dxa"/>
          </w:tcPr>
          <w:p w14:paraId="488BB2E9" w14:textId="77777777" w:rsidR="009F5790" w:rsidRPr="009F5790" w:rsidRDefault="009F5790" w:rsidP="00F6648B"/>
        </w:tc>
        <w:tc>
          <w:tcPr>
            <w:tcW w:w="1218" w:type="dxa"/>
          </w:tcPr>
          <w:p w14:paraId="325B699D" w14:textId="77777777" w:rsidR="009F5790" w:rsidRPr="009F5790" w:rsidRDefault="009F5790" w:rsidP="00F6648B"/>
        </w:tc>
        <w:tc>
          <w:tcPr>
            <w:tcW w:w="1218" w:type="dxa"/>
          </w:tcPr>
          <w:p w14:paraId="77EF851F" w14:textId="77777777" w:rsidR="009F5790" w:rsidRPr="009F5790" w:rsidRDefault="009F5790" w:rsidP="00F6648B"/>
        </w:tc>
        <w:tc>
          <w:tcPr>
            <w:tcW w:w="1218" w:type="dxa"/>
          </w:tcPr>
          <w:p w14:paraId="3AD2F557" w14:textId="77777777" w:rsidR="009F5790" w:rsidRPr="009F5790" w:rsidRDefault="009F5790" w:rsidP="00F6648B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F6648B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F6648B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F6648B"/>
        </w:tc>
        <w:tc>
          <w:tcPr>
            <w:tcW w:w="1218" w:type="dxa"/>
          </w:tcPr>
          <w:p w14:paraId="3D8D9994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F6648B"/>
        </w:tc>
        <w:tc>
          <w:tcPr>
            <w:tcW w:w="1218" w:type="dxa"/>
          </w:tcPr>
          <w:p w14:paraId="2BE1FC53" w14:textId="77777777" w:rsidR="009F5790" w:rsidRPr="009F5790" w:rsidRDefault="009F5790" w:rsidP="00F6648B"/>
        </w:tc>
        <w:tc>
          <w:tcPr>
            <w:tcW w:w="1218" w:type="dxa"/>
          </w:tcPr>
          <w:p w14:paraId="1799B660" w14:textId="77777777" w:rsidR="009F5790" w:rsidRPr="009F5790" w:rsidRDefault="009F5790" w:rsidP="00F6648B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F6648B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F6648B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F6648B"/>
        </w:tc>
        <w:tc>
          <w:tcPr>
            <w:tcW w:w="1218" w:type="dxa"/>
          </w:tcPr>
          <w:p w14:paraId="3645B887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F6648B"/>
        </w:tc>
        <w:tc>
          <w:tcPr>
            <w:tcW w:w="1218" w:type="dxa"/>
          </w:tcPr>
          <w:p w14:paraId="3A64C6EF" w14:textId="77777777" w:rsidR="009F5790" w:rsidRPr="009F5790" w:rsidRDefault="009F5790" w:rsidP="00F6648B"/>
        </w:tc>
        <w:tc>
          <w:tcPr>
            <w:tcW w:w="1218" w:type="dxa"/>
          </w:tcPr>
          <w:p w14:paraId="47308748" w14:textId="77777777" w:rsidR="009F5790" w:rsidRPr="009F5790" w:rsidRDefault="009F5790" w:rsidP="00F6648B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F6648B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F6648B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F6648B"/>
        </w:tc>
        <w:tc>
          <w:tcPr>
            <w:tcW w:w="1218" w:type="dxa"/>
          </w:tcPr>
          <w:p w14:paraId="46558018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F6648B"/>
        </w:tc>
        <w:tc>
          <w:tcPr>
            <w:tcW w:w="1218" w:type="dxa"/>
          </w:tcPr>
          <w:p w14:paraId="3AFC5A5C" w14:textId="77777777" w:rsidR="009F5790" w:rsidRPr="009F5790" w:rsidRDefault="009F5790" w:rsidP="00F6648B"/>
        </w:tc>
        <w:tc>
          <w:tcPr>
            <w:tcW w:w="1218" w:type="dxa"/>
          </w:tcPr>
          <w:p w14:paraId="7E23613F" w14:textId="77777777" w:rsidR="009F5790" w:rsidRPr="009F5790" w:rsidRDefault="009F5790" w:rsidP="00F6648B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F6648B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F6648B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F6648B"/>
        </w:tc>
        <w:tc>
          <w:tcPr>
            <w:tcW w:w="1218" w:type="dxa"/>
          </w:tcPr>
          <w:p w14:paraId="4D22E910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F6648B"/>
        </w:tc>
        <w:tc>
          <w:tcPr>
            <w:tcW w:w="1218" w:type="dxa"/>
          </w:tcPr>
          <w:p w14:paraId="6071EC99" w14:textId="77777777" w:rsidR="009F5790" w:rsidRPr="009F5790" w:rsidRDefault="009F5790" w:rsidP="00F6648B"/>
        </w:tc>
        <w:tc>
          <w:tcPr>
            <w:tcW w:w="1218" w:type="dxa"/>
          </w:tcPr>
          <w:p w14:paraId="0D8E8B38" w14:textId="77777777" w:rsidR="009F5790" w:rsidRPr="009F5790" w:rsidRDefault="009F5790" w:rsidP="00F6648B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F6648B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F6648B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F6648B"/>
        </w:tc>
        <w:tc>
          <w:tcPr>
            <w:tcW w:w="1218" w:type="dxa"/>
          </w:tcPr>
          <w:p w14:paraId="3BC21E42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F6648B"/>
        </w:tc>
        <w:tc>
          <w:tcPr>
            <w:tcW w:w="1218" w:type="dxa"/>
          </w:tcPr>
          <w:p w14:paraId="718D8944" w14:textId="77777777" w:rsidR="009F5790" w:rsidRPr="009F5790" w:rsidRDefault="009F5790" w:rsidP="00F6648B"/>
        </w:tc>
        <w:tc>
          <w:tcPr>
            <w:tcW w:w="1218" w:type="dxa"/>
          </w:tcPr>
          <w:p w14:paraId="5DD7E652" w14:textId="77777777" w:rsidR="009F5790" w:rsidRPr="009F5790" w:rsidRDefault="009F5790" w:rsidP="00F6648B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F6648B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F6648B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F6648B"/>
        </w:tc>
        <w:tc>
          <w:tcPr>
            <w:tcW w:w="1218" w:type="dxa"/>
          </w:tcPr>
          <w:p w14:paraId="161B779E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F6648B"/>
        </w:tc>
        <w:tc>
          <w:tcPr>
            <w:tcW w:w="1218" w:type="dxa"/>
          </w:tcPr>
          <w:p w14:paraId="4BE23196" w14:textId="77777777" w:rsidR="009F5790" w:rsidRPr="009F5790" w:rsidRDefault="009F5790" w:rsidP="00F6648B"/>
        </w:tc>
        <w:tc>
          <w:tcPr>
            <w:tcW w:w="1218" w:type="dxa"/>
          </w:tcPr>
          <w:p w14:paraId="3F95224E" w14:textId="77777777" w:rsidR="009F5790" w:rsidRPr="009F5790" w:rsidRDefault="009F5790" w:rsidP="00F6648B"/>
        </w:tc>
      </w:tr>
    </w:tbl>
    <w:p w14:paraId="7C85DA30" w14:textId="77777777" w:rsidR="009F5790" w:rsidRPr="009F5790" w:rsidRDefault="009F5790" w:rsidP="00F6648B"/>
    <w:p w14:paraId="36105CE6" w14:textId="77777777" w:rsidR="009F5790" w:rsidRPr="009F5790" w:rsidRDefault="009F5790" w:rsidP="00F6648B"/>
    <w:p w14:paraId="2CC8A7F7" w14:textId="77777777" w:rsidR="009F5790" w:rsidRPr="009F5790" w:rsidRDefault="009F5790" w:rsidP="00F6648B">
      <w:r w:rsidRPr="009F5790">
        <w:t xml:space="preserve">Disclaimer: </w:t>
      </w:r>
    </w:p>
    <w:p w14:paraId="28E0825A" w14:textId="77777777" w:rsidR="009F5790" w:rsidRPr="009F5790" w:rsidRDefault="009F5790" w:rsidP="00F6648B"/>
    <w:p w14:paraId="47F58572" w14:textId="77777777" w:rsidR="009F5790" w:rsidRPr="009F5790" w:rsidRDefault="009F5790" w:rsidP="00F6648B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F6648B">
      <w:r w:rsidRPr="005B3604">
        <w:lastRenderedPageBreak/>
        <w:t>TABLE OF CONTENTS</w:t>
      </w:r>
    </w:p>
    <w:p w14:paraId="63D9F59F" w14:textId="77777777" w:rsidR="009F5790" w:rsidRPr="009F5790" w:rsidRDefault="009F5790" w:rsidP="00F6648B"/>
    <w:p w14:paraId="3BB0B844" w14:textId="77777777" w:rsidR="009F5790" w:rsidRPr="005B3604" w:rsidRDefault="009F5790" w:rsidP="00F6648B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9C7F8C" w:rsidP="00F6648B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9C7F8C" w:rsidP="00F6648B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9C7F8C" w:rsidP="00F6648B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9C7F8C" w:rsidP="00F6648B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9C7F8C" w:rsidP="00F6648B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9C7F8C" w:rsidP="00F6648B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9C7F8C" w:rsidP="00F6648B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9C7F8C" w:rsidP="00F6648B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9C7F8C" w:rsidP="00F6648B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9C7F8C" w:rsidP="00F6648B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9C7F8C" w:rsidP="00F6648B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9C7F8C" w:rsidP="00F6648B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F6648B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F6648B">
      <w:r w:rsidRPr="00F42082">
        <w:fldChar w:fldCharType="end"/>
      </w:r>
    </w:p>
    <w:p w14:paraId="74E6C9D8" w14:textId="77777777" w:rsidR="009F5790" w:rsidRPr="009F5790" w:rsidRDefault="009F5790" w:rsidP="00F6648B"/>
    <w:p w14:paraId="54DA6AF0" w14:textId="77777777" w:rsidR="009F5790" w:rsidRPr="009F5790" w:rsidRDefault="009F5790" w:rsidP="00F6648B"/>
    <w:p w14:paraId="5A45629C" w14:textId="77777777" w:rsidR="009F5790" w:rsidRPr="009F5790" w:rsidRDefault="009F5790" w:rsidP="00F6648B"/>
    <w:p w14:paraId="32E4EA51" w14:textId="77777777" w:rsidR="009F5790" w:rsidRPr="009F5790" w:rsidRDefault="009F5790" w:rsidP="00F6648B"/>
    <w:p w14:paraId="12FDF1A2" w14:textId="77777777" w:rsidR="009F5790" w:rsidRPr="009F5790" w:rsidRDefault="009F5790" w:rsidP="00F6648B"/>
    <w:p w14:paraId="332B7CEA" w14:textId="77777777" w:rsidR="009F5790" w:rsidRPr="009F5790" w:rsidRDefault="009F5790" w:rsidP="00F6648B"/>
    <w:p w14:paraId="2663E52A" w14:textId="08F42257" w:rsidR="009F5790" w:rsidRPr="00CA5FB3" w:rsidRDefault="009F5790" w:rsidP="00F6648B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302030199"/>
      <w:r w:rsidRPr="0010653F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425050">
        <w:t>Asset</w:t>
      </w:r>
      <w:r w:rsidR="00C65007">
        <w:t xml:space="preserve"> Management System</w:t>
      </w:r>
      <w:r w:rsidR="00554F34">
        <w:t xml:space="preserve"> </w:t>
      </w:r>
      <w:r w:rsidR="00260193">
        <w:t xml:space="preserve">Update </w:t>
      </w:r>
    </w:p>
    <w:p w14:paraId="289C1AFB" w14:textId="52E40FD0" w:rsidR="00C855BC" w:rsidRPr="0052220A" w:rsidRDefault="00D1127B" w:rsidP="00F6648B">
      <w:r>
        <w:t xml:space="preserve">Use Case ID: </w:t>
      </w:r>
      <w:r w:rsidR="00425050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7206C0DF" w:rsidR="009F5790" w:rsidRPr="009F5790" w:rsidRDefault="00C32287" w:rsidP="00F6648B">
      <w:pPr>
        <w:pStyle w:val="BodyText"/>
      </w:pPr>
      <w:r>
        <w:t>1.0</w:t>
      </w:r>
      <w:r w:rsidR="00260193">
        <w:t xml:space="preserve"> </w:t>
      </w:r>
    </w:p>
    <w:p w14:paraId="078CF40F" w14:textId="77777777" w:rsidR="009F5790" w:rsidRPr="009F5790" w:rsidRDefault="009F5790" w:rsidP="00F6648B">
      <w:pPr>
        <w:pStyle w:val="BodyText"/>
      </w:pPr>
    </w:p>
    <w:p w14:paraId="339B99C7" w14:textId="4A15F9C2" w:rsidR="009F5790" w:rsidRPr="0052220A" w:rsidRDefault="009F5790" w:rsidP="00F6648B">
      <w:r w:rsidRPr="009F5790">
        <w:rPr>
          <w:b/>
        </w:rPr>
        <w:t>Brief Description</w:t>
      </w:r>
      <w:r w:rsidRPr="0052220A">
        <w:t xml:space="preserve">: </w:t>
      </w:r>
      <w:r w:rsidR="00763779" w:rsidRPr="0052220A">
        <w:t>This usecase describes the process</w:t>
      </w:r>
      <w:r w:rsidR="0052220A" w:rsidRPr="0052220A">
        <w:t xml:space="preserve"> </w:t>
      </w:r>
      <w:r w:rsidR="004D595C" w:rsidRPr="0052220A">
        <w:t xml:space="preserve"> </w:t>
      </w:r>
      <w:r w:rsidR="0052220A" w:rsidRPr="0052220A">
        <w:rPr>
          <w:noProof/>
          <w:lang w:eastAsia="ja-JP"/>
        </w:rPr>
        <w:t xml:space="preserve">for </w:t>
      </w:r>
      <w:r w:rsidR="00260193">
        <w:rPr>
          <w:noProof/>
          <w:lang w:eastAsia="ja-JP"/>
        </w:rPr>
        <w:t xml:space="preserve"> </w:t>
      </w:r>
      <w:r w:rsidR="001D6EB2">
        <w:rPr>
          <w:noProof/>
          <w:lang w:eastAsia="ja-JP"/>
        </w:rPr>
        <w:t>“</w:t>
      </w:r>
      <w:r w:rsidR="00260193">
        <w:rPr>
          <w:noProof/>
          <w:lang w:eastAsia="ja-JP"/>
        </w:rPr>
        <w:t>Update the asset Details”</w:t>
      </w:r>
    </w:p>
    <w:p w14:paraId="736729FA" w14:textId="0AE0316C" w:rsidR="009F5790" w:rsidRPr="009F5790" w:rsidRDefault="009F5790" w:rsidP="00F6648B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037C0263" w14:textId="7EC36AE4" w:rsidR="0007128F" w:rsidRPr="00EE618D" w:rsidRDefault="00EE618D" w:rsidP="00F6648B">
      <w:r>
        <w:t xml:space="preserve">              </w:t>
      </w:r>
      <w:r w:rsidR="004D595C">
        <w:t>1.</w:t>
      </w:r>
      <w:r w:rsidR="00676C40">
        <w:t>Admin</w:t>
      </w:r>
    </w:p>
    <w:p w14:paraId="08B90B37" w14:textId="3537A928" w:rsidR="0007128F" w:rsidRDefault="00E028A0" w:rsidP="00F6648B">
      <w:r>
        <w:t xml:space="preserve">              </w:t>
      </w:r>
      <w:r w:rsidR="00425050">
        <w:t>2.Asset</w:t>
      </w:r>
      <w:r w:rsidR="00676C40">
        <w:t xml:space="preserve"> Management Sysytem</w:t>
      </w:r>
    </w:p>
    <w:p w14:paraId="1602C318" w14:textId="2333F06E" w:rsidR="00676C40" w:rsidRDefault="00676C40" w:rsidP="00F6648B">
      <w:r>
        <w:tab/>
      </w:r>
    </w:p>
    <w:p w14:paraId="1A9B7159" w14:textId="7EE20654" w:rsidR="00676C40" w:rsidRDefault="00676C40" w:rsidP="00F6648B"/>
    <w:p w14:paraId="17456E31" w14:textId="2ED67946" w:rsidR="00676C40" w:rsidRPr="00EE618D" w:rsidRDefault="00676C40" w:rsidP="00F6648B">
      <w:r>
        <w:tab/>
      </w:r>
      <w:r>
        <w:tab/>
      </w:r>
    </w:p>
    <w:p w14:paraId="6AA8190C" w14:textId="56C0A4D2" w:rsidR="0007128F" w:rsidRPr="00EE618D" w:rsidRDefault="009F5790" w:rsidP="00F6648B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  <w:r w:rsidR="004D595C">
        <w:t>.</w:t>
      </w:r>
    </w:p>
    <w:p w14:paraId="6A318C81" w14:textId="08593228" w:rsidR="004D595C" w:rsidRDefault="00371461" w:rsidP="00F6648B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2B7222">
        <w:t>Admin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0B3ECD70" w:rsidR="0007128F" w:rsidRPr="00EE618D" w:rsidRDefault="00D676FE" w:rsidP="00F6648B">
      <w:pPr>
        <w:pStyle w:val="ListParagraph"/>
        <w:numPr>
          <w:ilvl w:val="0"/>
          <w:numId w:val="13"/>
        </w:numPr>
      </w:pPr>
      <w:r>
        <w:t xml:space="preserve">The person </w:t>
      </w:r>
      <w:r w:rsidR="00425050">
        <w:t>login</w:t>
      </w:r>
      <w:r>
        <w:t xml:space="preserve"> for </w:t>
      </w:r>
      <w:r w:rsidR="00425050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a </w:t>
      </w:r>
      <w:r w:rsidR="002B7222">
        <w:t>Admin</w:t>
      </w:r>
      <w:r>
        <w:t>.</w:t>
      </w:r>
    </w:p>
    <w:p w14:paraId="5FFC8CDC" w14:textId="29B8906A" w:rsidR="009F5790" w:rsidRPr="009F5790" w:rsidRDefault="00D676FE" w:rsidP="00F6648B">
      <w:r>
        <w:t xml:space="preserve">       </w:t>
      </w:r>
    </w:p>
    <w:p w14:paraId="76B4CB6E" w14:textId="00774F7F" w:rsidR="009F5790" w:rsidRPr="009F5790" w:rsidRDefault="009F5790" w:rsidP="00F6648B">
      <w:pPr>
        <w:pStyle w:val="Heading6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3DC5690E" w14:textId="0673ED72" w:rsidR="00513662" w:rsidRPr="001C4D77" w:rsidRDefault="009F5790" w:rsidP="008D0A13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536C05">
        <w:t>4.1  Basic Flow</w:t>
      </w:r>
      <w:bookmarkEnd w:id="21"/>
      <w:bookmarkEnd w:id="22"/>
      <w:bookmarkEnd w:id="23"/>
      <w:bookmarkEnd w:id="24"/>
      <w:bookmarkEnd w:id="25"/>
      <w:bookmarkEnd w:id="26"/>
    </w:p>
    <w:p w14:paraId="6F83F654" w14:textId="08755C17" w:rsidR="00513662" w:rsidRDefault="00866B9E" w:rsidP="00F6648B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260193">
        <w:t xml:space="preserve">Updation </w:t>
      </w:r>
      <w:r w:rsidR="00CA4E70">
        <w:t xml:space="preserve">in </w:t>
      </w:r>
      <w:r w:rsidR="00CA245A">
        <w:t>Asset</w:t>
      </w:r>
      <w:r w:rsidR="00C65007">
        <w:t xml:space="preserve"> Management System</w:t>
      </w:r>
    </w:p>
    <w:p w14:paraId="37B2B0EB" w14:textId="77777777" w:rsidR="00B06D65" w:rsidRDefault="00B06D65" w:rsidP="00F6648B">
      <w:pPr>
        <w:pStyle w:val="Footer"/>
      </w:pPr>
    </w:p>
    <w:p w14:paraId="19A03ED9" w14:textId="4BBA22B6" w:rsidR="00B06D65" w:rsidRDefault="00D63EC2" w:rsidP="00F6648B">
      <w:pPr>
        <w:pStyle w:val="ListParagraph"/>
        <w:numPr>
          <w:ilvl w:val="0"/>
          <w:numId w:val="7"/>
        </w:numPr>
      </w:pPr>
      <w:r>
        <w:t xml:space="preserve">Admin </w:t>
      </w:r>
      <w:r w:rsidR="00CA245A">
        <w:t>login into the website</w:t>
      </w:r>
    </w:p>
    <w:p w14:paraId="39C72987" w14:textId="16642391" w:rsidR="00C070CC" w:rsidRDefault="00D63EC2" w:rsidP="00F6648B">
      <w:pPr>
        <w:pStyle w:val="ListParagraph"/>
        <w:numPr>
          <w:ilvl w:val="0"/>
          <w:numId w:val="7"/>
        </w:numPr>
      </w:pPr>
      <w:r>
        <w:t xml:space="preserve">Admin </w:t>
      </w:r>
      <w:r w:rsidR="00CA245A">
        <w:t xml:space="preserve">clicks on </w:t>
      </w:r>
      <w:r w:rsidR="00260193">
        <w:t xml:space="preserve">Add/Modify </w:t>
      </w:r>
      <w:r w:rsidR="00CA245A">
        <w:t>link</w:t>
      </w:r>
      <w:r w:rsidR="00260193">
        <w:t>.</w:t>
      </w:r>
    </w:p>
    <w:p w14:paraId="1AB52BAC" w14:textId="019B3B19" w:rsidR="00260193" w:rsidRDefault="00260193" w:rsidP="00F6648B">
      <w:pPr>
        <w:pStyle w:val="ListParagraph"/>
        <w:numPr>
          <w:ilvl w:val="0"/>
          <w:numId w:val="7"/>
        </w:numPr>
      </w:pPr>
      <w:r>
        <w:t>Admin clicks “Modify Asset”</w:t>
      </w:r>
    </w:p>
    <w:p w14:paraId="3B36EAD9" w14:textId="45B106DF" w:rsidR="00260193" w:rsidRDefault="00260193" w:rsidP="00F6648B">
      <w:pPr>
        <w:pStyle w:val="ListParagraph"/>
        <w:numPr>
          <w:ilvl w:val="0"/>
          <w:numId w:val="7"/>
        </w:numPr>
      </w:pPr>
      <w:r>
        <w:t>Admin selects Asset name from the dropdown</w:t>
      </w:r>
      <w:r w:rsidR="00A709C2">
        <w:t>.</w:t>
      </w:r>
    </w:p>
    <w:p w14:paraId="33616FDB" w14:textId="681BD819" w:rsidR="00A709C2" w:rsidRDefault="00A709C2" w:rsidP="00F6648B">
      <w:pPr>
        <w:pStyle w:val="ListParagraph"/>
        <w:numPr>
          <w:ilvl w:val="0"/>
          <w:numId w:val="7"/>
        </w:numPr>
      </w:pPr>
      <w:r>
        <w:t>Admin clicks on the Modify.</w:t>
      </w:r>
    </w:p>
    <w:p w14:paraId="0F3E2049" w14:textId="40A37CF3" w:rsidR="00A709C2" w:rsidRDefault="00A709C2" w:rsidP="00F6648B">
      <w:pPr>
        <w:pStyle w:val="ListParagraph"/>
        <w:numPr>
          <w:ilvl w:val="0"/>
          <w:numId w:val="7"/>
        </w:numPr>
      </w:pPr>
      <w:r>
        <w:t>Admin is navigated to the different page.</w:t>
      </w:r>
    </w:p>
    <w:p w14:paraId="5AFD5729" w14:textId="21AE2E3E" w:rsidR="00A709C2" w:rsidRDefault="00A709C2" w:rsidP="00F6648B">
      <w:pPr>
        <w:pStyle w:val="ListParagraph"/>
        <w:numPr>
          <w:ilvl w:val="0"/>
          <w:numId w:val="7"/>
        </w:numPr>
      </w:pPr>
      <w:r>
        <w:t>Admin modifies description.</w:t>
      </w:r>
    </w:p>
    <w:p w14:paraId="78E322FE" w14:textId="3FF64187" w:rsidR="00A709C2" w:rsidRDefault="00A709C2" w:rsidP="00F6648B">
      <w:pPr>
        <w:pStyle w:val="ListParagraph"/>
        <w:numPr>
          <w:ilvl w:val="0"/>
          <w:numId w:val="7"/>
        </w:numPr>
      </w:pPr>
      <w:r>
        <w:t>Admin modifies Asset Quantity.</w:t>
      </w:r>
    </w:p>
    <w:p w14:paraId="2C565858" w14:textId="36BE2195" w:rsidR="00A709C2" w:rsidRDefault="00A709C2" w:rsidP="00F6648B">
      <w:pPr>
        <w:pStyle w:val="ListParagraph"/>
        <w:numPr>
          <w:ilvl w:val="0"/>
          <w:numId w:val="7"/>
        </w:numPr>
      </w:pPr>
      <w:r>
        <w:t>Admin modifies Asset ID.</w:t>
      </w:r>
    </w:p>
    <w:p w14:paraId="371B2486" w14:textId="1BFCF6E3" w:rsidR="00A709C2" w:rsidRDefault="00A709C2" w:rsidP="00F6648B">
      <w:pPr>
        <w:pStyle w:val="ListParagraph"/>
        <w:numPr>
          <w:ilvl w:val="0"/>
          <w:numId w:val="7"/>
        </w:numPr>
      </w:pPr>
      <w:r>
        <w:t>Admin clicks on Update.</w:t>
      </w:r>
    </w:p>
    <w:p w14:paraId="36F57088" w14:textId="5C5B544E" w:rsidR="009D6096" w:rsidRPr="00DC1893" w:rsidRDefault="009D6096" w:rsidP="00F6648B">
      <w:pPr>
        <w:pStyle w:val="ListParagraph"/>
        <w:numPr>
          <w:ilvl w:val="0"/>
          <w:numId w:val="7"/>
        </w:numPr>
      </w:pPr>
      <w:r>
        <w:t>S</w:t>
      </w:r>
      <w:r w:rsidR="0039386D">
        <w:t>ystem displays the message “</w:t>
      </w:r>
      <w:r w:rsidR="00A709C2">
        <w:t xml:space="preserve">Asset Details Updated </w:t>
      </w:r>
      <w:r w:rsidR="00CA245A">
        <w:t>Successf</w:t>
      </w:r>
      <w:r w:rsidR="00A709C2">
        <w:t>ully</w:t>
      </w:r>
      <w:r w:rsidR="00CA245A">
        <w:t xml:space="preserve"> ”</w:t>
      </w:r>
      <w:r>
        <w:t xml:space="preserve"> </w:t>
      </w:r>
    </w:p>
    <w:p w14:paraId="1CEC7B42" w14:textId="77777777" w:rsidR="009D6096" w:rsidRPr="00DC1893" w:rsidRDefault="009D6096" w:rsidP="00F6648B"/>
    <w:p w14:paraId="40F5D6A2" w14:textId="77777777" w:rsidR="00B7023A" w:rsidRDefault="00B7023A" w:rsidP="00F6648B"/>
    <w:p w14:paraId="078DBFF3" w14:textId="2FB550DD" w:rsidR="009F5790" w:rsidRPr="009F5790" w:rsidRDefault="009F5790" w:rsidP="008D0A13">
      <w:pPr>
        <w:pStyle w:val="StyleHeading2Sub-headingH2ChapterNumberAppendixLetterchnh"/>
        <w:numPr>
          <w:ilvl w:val="1"/>
          <w:numId w:val="6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54D5468F" w14:textId="77777777" w:rsidR="009F5790" w:rsidRDefault="009F5790" w:rsidP="00F6648B">
      <w:pPr>
        <w:pStyle w:val="infoblue"/>
      </w:pPr>
    </w:p>
    <w:p w14:paraId="7E411E0A" w14:textId="7A60FE33" w:rsidR="00CA245A" w:rsidRDefault="00AF20B3" w:rsidP="008D0A13">
      <w:pPr>
        <w:pStyle w:val="StyleHeading2Sub-headingH2ChapterNumberAppendixLetterchnh"/>
      </w:pPr>
      <w:r w:rsidRPr="00772CBE">
        <w:lastRenderedPageBreak/>
        <w:t>Alternate Flow 1</w:t>
      </w:r>
      <w:r w:rsidR="00B67E7B" w:rsidRPr="00772CBE">
        <w:t>:</w:t>
      </w:r>
      <w:bookmarkStart w:id="35" w:name="_Toc141844800"/>
      <w:bookmarkStart w:id="36" w:name="_Toc143500967"/>
      <w:bookmarkStart w:id="37" w:name="_Toc144299918"/>
      <w:bookmarkStart w:id="38" w:name="_Toc145125005"/>
      <w:r w:rsidR="00CA245A" w:rsidRPr="00CA245A">
        <w:t xml:space="preserve"> </w:t>
      </w:r>
      <w:r w:rsidR="00CA245A">
        <w:t xml:space="preserve">Successful </w:t>
      </w:r>
      <w:r w:rsidR="00A709C2">
        <w:t xml:space="preserve">Updation </w:t>
      </w:r>
      <w:r w:rsidR="00CA245A">
        <w:t xml:space="preserve">in Asset Management System </w:t>
      </w:r>
    </w:p>
    <w:p w14:paraId="21839385" w14:textId="77777777" w:rsidR="00CA245A" w:rsidRDefault="00CA245A" w:rsidP="00F6648B">
      <w:pPr>
        <w:pStyle w:val="Footer"/>
      </w:pPr>
    </w:p>
    <w:p w14:paraId="3A6C2151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login into the website</w:t>
      </w:r>
    </w:p>
    <w:p w14:paraId="6146E416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clicks on Add/Modify link.</w:t>
      </w:r>
    </w:p>
    <w:p w14:paraId="77A8FAA7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clicks “Modify Asset”</w:t>
      </w:r>
    </w:p>
    <w:p w14:paraId="28A4D0A1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selects Asset name from the dropdown.</w:t>
      </w:r>
    </w:p>
    <w:p w14:paraId="55E482FC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clicks on the Modify.</w:t>
      </w:r>
    </w:p>
    <w:p w14:paraId="3A81D6DD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is navigated to the different page.</w:t>
      </w:r>
    </w:p>
    <w:p w14:paraId="221CA38B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modifies description.</w:t>
      </w:r>
    </w:p>
    <w:p w14:paraId="3FBADB5F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modifies Asset Quantity.</w:t>
      </w:r>
    </w:p>
    <w:p w14:paraId="597817F0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clicks on Update.</w:t>
      </w:r>
    </w:p>
    <w:p w14:paraId="6F3B3B4F" w14:textId="2880E6CD" w:rsidR="00A709C2" w:rsidRDefault="00A709C2" w:rsidP="00F6648B">
      <w:pPr>
        <w:pStyle w:val="ListParagraph"/>
        <w:numPr>
          <w:ilvl w:val="0"/>
          <w:numId w:val="27"/>
        </w:numPr>
      </w:pPr>
      <w:r>
        <w:t xml:space="preserve">System displays the message “Asset Details Updated Successfully ” </w:t>
      </w:r>
    </w:p>
    <w:p w14:paraId="74230D6D" w14:textId="7FC70F52" w:rsidR="00A709C2" w:rsidRDefault="00A709C2" w:rsidP="00F6648B">
      <w:pPr>
        <w:pStyle w:val="ListParagraph"/>
      </w:pPr>
    </w:p>
    <w:p w14:paraId="12A3BF64" w14:textId="2EF229E2" w:rsidR="00A709C2" w:rsidRDefault="00A709C2" w:rsidP="00F6648B">
      <w:pPr>
        <w:pStyle w:val="ListParagraph"/>
      </w:pPr>
    </w:p>
    <w:p w14:paraId="09BBC084" w14:textId="5CDCA4CF" w:rsidR="00A709C2" w:rsidRDefault="00A709C2" w:rsidP="008D0A13">
      <w:pPr>
        <w:pStyle w:val="StyleHeading2Sub-headingH2ChapterNumberAppendixLetterchnh"/>
      </w:pPr>
      <w:r w:rsidRPr="00772CBE">
        <w:t xml:space="preserve">Alternate Flow </w:t>
      </w:r>
      <w:r w:rsidR="00F6648B">
        <w:t>2</w:t>
      </w:r>
      <w:r w:rsidRPr="00772CBE">
        <w:t>:</w:t>
      </w:r>
      <w:r w:rsidRPr="00CA245A">
        <w:t xml:space="preserve"> </w:t>
      </w:r>
      <w:r>
        <w:t xml:space="preserve">Successful Updation in Asset Management System </w:t>
      </w:r>
    </w:p>
    <w:p w14:paraId="02D531FE" w14:textId="77777777" w:rsidR="00A709C2" w:rsidRDefault="00A709C2" w:rsidP="00F6648B">
      <w:pPr>
        <w:pStyle w:val="Footer"/>
      </w:pPr>
    </w:p>
    <w:p w14:paraId="47EB8CED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login into the website</w:t>
      </w:r>
    </w:p>
    <w:p w14:paraId="328A4E05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clicks on Add/Modify link.</w:t>
      </w:r>
    </w:p>
    <w:p w14:paraId="7EDFF233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clicks “Modify Asset”</w:t>
      </w:r>
    </w:p>
    <w:p w14:paraId="705B8D4E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selects Asset name from the dropdown.</w:t>
      </w:r>
    </w:p>
    <w:p w14:paraId="0348D011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clicks on the Modify.</w:t>
      </w:r>
    </w:p>
    <w:p w14:paraId="1B62D0DA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is navigated to the different page.</w:t>
      </w:r>
    </w:p>
    <w:p w14:paraId="5EB7973F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modifies Asset Quantity.</w:t>
      </w:r>
    </w:p>
    <w:p w14:paraId="44323D67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clicks on Update.</w:t>
      </w:r>
    </w:p>
    <w:p w14:paraId="566A7960" w14:textId="77777777" w:rsidR="00A709C2" w:rsidRPr="00DC1893" w:rsidRDefault="00A709C2" w:rsidP="00F6648B">
      <w:pPr>
        <w:pStyle w:val="ListParagraph"/>
        <w:numPr>
          <w:ilvl w:val="0"/>
          <w:numId w:val="28"/>
        </w:numPr>
      </w:pPr>
      <w:r>
        <w:t xml:space="preserve">System displays the message “Asset Details Updated Successfully ” </w:t>
      </w:r>
    </w:p>
    <w:p w14:paraId="1B3D92AE" w14:textId="77777777" w:rsidR="00A709C2" w:rsidRPr="00DC1893" w:rsidRDefault="00A709C2" w:rsidP="00F6648B"/>
    <w:p w14:paraId="7DD7BFA7" w14:textId="2384DBE9" w:rsidR="00CA245A" w:rsidRDefault="002B1A21" w:rsidP="008D0A13">
      <w:pPr>
        <w:pStyle w:val="StyleHeading2Sub-headingH2ChapterNumberAppendixLetterchnh"/>
      </w:pPr>
      <w:r>
        <w:t xml:space="preserve">Exception Flow  1: </w:t>
      </w:r>
      <w:r w:rsidR="00121302">
        <w:t xml:space="preserve">unsuccessfull </w:t>
      </w:r>
      <w:r w:rsidR="00F6648B">
        <w:t xml:space="preserve">Updation </w:t>
      </w:r>
      <w:r w:rsidR="00CA245A">
        <w:t xml:space="preserve"> in Asset Management System </w:t>
      </w:r>
      <w:r w:rsidR="005546D6">
        <w:t>due to negative asset quantity</w:t>
      </w:r>
    </w:p>
    <w:p w14:paraId="18EB605A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login into the website</w:t>
      </w:r>
    </w:p>
    <w:p w14:paraId="18DC24C7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clicks on Add/Modify link.</w:t>
      </w:r>
    </w:p>
    <w:p w14:paraId="507BB617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clicks “Modify Asset”</w:t>
      </w:r>
    </w:p>
    <w:p w14:paraId="35057B5B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selects Asset name from the dropdown.</w:t>
      </w:r>
    </w:p>
    <w:p w14:paraId="2E5A1439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clicks on the Modify.</w:t>
      </w:r>
    </w:p>
    <w:p w14:paraId="50C69118" w14:textId="2697D1E3" w:rsidR="00F6648B" w:rsidRDefault="00F6648B" w:rsidP="00F6648B">
      <w:pPr>
        <w:pStyle w:val="ListParagraph"/>
        <w:numPr>
          <w:ilvl w:val="0"/>
          <w:numId w:val="29"/>
        </w:numPr>
      </w:pPr>
      <w:r>
        <w:t>Admin is navigated to the different page.</w:t>
      </w:r>
    </w:p>
    <w:p w14:paraId="295BB221" w14:textId="49BD4AFD" w:rsidR="00F6648B" w:rsidRDefault="00F6648B" w:rsidP="00F6648B">
      <w:pPr>
        <w:pStyle w:val="ListParagraph"/>
        <w:numPr>
          <w:ilvl w:val="0"/>
          <w:numId w:val="29"/>
        </w:numPr>
      </w:pPr>
      <w:r>
        <w:t>Admin modifies description.</w:t>
      </w:r>
    </w:p>
    <w:p w14:paraId="6CB91D02" w14:textId="6646B745" w:rsidR="00F6648B" w:rsidRDefault="00F6648B" w:rsidP="00F6648B">
      <w:pPr>
        <w:pStyle w:val="ListParagraph"/>
        <w:numPr>
          <w:ilvl w:val="0"/>
          <w:numId w:val="29"/>
        </w:numPr>
      </w:pPr>
      <w:r>
        <w:t>Admin enters negative value in Asset Quantity.</w:t>
      </w:r>
    </w:p>
    <w:p w14:paraId="149AC705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clicks on Update.</w:t>
      </w:r>
    </w:p>
    <w:p w14:paraId="10D1D6DF" w14:textId="52035654" w:rsidR="00F6648B" w:rsidRDefault="00F6648B" w:rsidP="00F6648B">
      <w:pPr>
        <w:pStyle w:val="ListParagraph"/>
        <w:numPr>
          <w:ilvl w:val="0"/>
          <w:numId w:val="29"/>
        </w:numPr>
      </w:pPr>
      <w:r>
        <w:t xml:space="preserve">System displays the error message “Please Enter Positive Asset Quantity” </w:t>
      </w:r>
    </w:p>
    <w:p w14:paraId="6513B10D" w14:textId="709B04B1" w:rsidR="00F6648B" w:rsidRDefault="00F6648B" w:rsidP="00F6648B"/>
    <w:p w14:paraId="060FEEBE" w14:textId="77777777" w:rsidR="00F6648B" w:rsidRPr="00DC1893" w:rsidRDefault="00F6648B" w:rsidP="00F6648B"/>
    <w:p w14:paraId="73F2EC69" w14:textId="77777777" w:rsidR="00CA245A" w:rsidRPr="00DC1893" w:rsidRDefault="00CA245A" w:rsidP="00F6648B"/>
    <w:p w14:paraId="645F2828" w14:textId="6C30ED70" w:rsidR="0090481A" w:rsidRDefault="0090481A" w:rsidP="008D0A13">
      <w:pPr>
        <w:pStyle w:val="StyleHeading2Sub-headingH2ChapterNumberAppendixLetterchnh"/>
      </w:pPr>
      <w:r>
        <w:lastRenderedPageBreak/>
        <w:t xml:space="preserve">Exception Flow  2: unsuccessfull </w:t>
      </w:r>
      <w:r w:rsidR="00F6648B">
        <w:t xml:space="preserve">Updation </w:t>
      </w:r>
      <w:r>
        <w:t xml:space="preserve">in Asset Management System due to </w:t>
      </w:r>
      <w:r w:rsidR="005546D6">
        <w:t xml:space="preserve">invalid asset description </w:t>
      </w:r>
    </w:p>
    <w:p w14:paraId="1504F796" w14:textId="77777777" w:rsidR="00F6648B" w:rsidRDefault="00F6648B" w:rsidP="00F6648B">
      <w:pPr>
        <w:pStyle w:val="Footer"/>
      </w:pPr>
    </w:p>
    <w:p w14:paraId="7A9AE6CB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login into the website</w:t>
      </w:r>
    </w:p>
    <w:p w14:paraId="2394E785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clicks on Add/Modify link.</w:t>
      </w:r>
    </w:p>
    <w:p w14:paraId="228290D7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clicks “Modify Asset”</w:t>
      </w:r>
    </w:p>
    <w:p w14:paraId="05FB5270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selects Asset name from the dropdown.</w:t>
      </w:r>
    </w:p>
    <w:p w14:paraId="15964D5C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clicks on the Modify.</w:t>
      </w:r>
    </w:p>
    <w:p w14:paraId="42227E84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is navigated to the different page.</w:t>
      </w:r>
    </w:p>
    <w:p w14:paraId="405C5B5B" w14:textId="0579BA3F" w:rsidR="00F6648B" w:rsidRDefault="00F6648B" w:rsidP="00F6648B">
      <w:pPr>
        <w:pStyle w:val="ListParagraph"/>
        <w:numPr>
          <w:ilvl w:val="0"/>
          <w:numId w:val="30"/>
        </w:numPr>
      </w:pPr>
      <w:r>
        <w:t>Admin enters invalid description(special characters,numeric values).</w:t>
      </w:r>
    </w:p>
    <w:p w14:paraId="32297DE3" w14:textId="1430E9CF" w:rsidR="00F6648B" w:rsidRDefault="00F6648B" w:rsidP="00F6648B">
      <w:pPr>
        <w:pStyle w:val="ListParagraph"/>
        <w:numPr>
          <w:ilvl w:val="0"/>
          <w:numId w:val="30"/>
        </w:numPr>
      </w:pPr>
      <w:r>
        <w:t xml:space="preserve">Admin </w:t>
      </w:r>
      <w:r w:rsidR="005275F9">
        <w:t>modifies</w:t>
      </w:r>
      <w:r>
        <w:t xml:space="preserve"> Asset Quantity.</w:t>
      </w:r>
    </w:p>
    <w:p w14:paraId="7CCF4068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modifies Asset ID.</w:t>
      </w:r>
    </w:p>
    <w:p w14:paraId="35E6D8E8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clicks on Update.</w:t>
      </w:r>
    </w:p>
    <w:p w14:paraId="741C1152" w14:textId="0416863F" w:rsidR="00F6648B" w:rsidRPr="00DC1893" w:rsidRDefault="00F6648B" w:rsidP="00F6648B">
      <w:pPr>
        <w:pStyle w:val="ListParagraph"/>
        <w:numPr>
          <w:ilvl w:val="0"/>
          <w:numId w:val="30"/>
        </w:numPr>
      </w:pPr>
      <w:r>
        <w:t xml:space="preserve">System displays the error message ”Please Enter Valid Description” </w:t>
      </w:r>
    </w:p>
    <w:p w14:paraId="73D17D35" w14:textId="77777777" w:rsidR="00F6648B" w:rsidRPr="00DC1893" w:rsidRDefault="00F6648B" w:rsidP="00F6648B"/>
    <w:p w14:paraId="3F496EBD" w14:textId="215D74EC" w:rsidR="00924121" w:rsidRDefault="00924121" w:rsidP="00F6648B"/>
    <w:p w14:paraId="783EC1F5" w14:textId="77777777" w:rsidR="0090481A" w:rsidRDefault="0090481A" w:rsidP="00F6648B">
      <w:pPr>
        <w:pStyle w:val="Caption"/>
      </w:pPr>
    </w:p>
    <w:p w14:paraId="09138E8A" w14:textId="4252094A" w:rsidR="00F6648B" w:rsidRDefault="00F6648B" w:rsidP="008D0A13">
      <w:pPr>
        <w:pStyle w:val="StyleHeading2Sub-headingH2ChapterNumberAppendixLetterchnh"/>
      </w:pPr>
      <w:r>
        <w:t xml:space="preserve">Exception Flow  </w:t>
      </w:r>
      <w:r w:rsidR="003D3A72">
        <w:t>3</w:t>
      </w:r>
      <w:r>
        <w:t xml:space="preserve">: unsuccessfull Updation in Asset Management System due to </w:t>
      </w:r>
      <w:r w:rsidRPr="00304EDE">
        <w:t>Web Server Down</w:t>
      </w:r>
      <w:r w:rsidR="005275F9">
        <w:t xml:space="preserve"> and negative value in asset quantity</w:t>
      </w:r>
    </w:p>
    <w:p w14:paraId="4E4FEC4B" w14:textId="77777777" w:rsidR="00F6648B" w:rsidRDefault="00F6648B" w:rsidP="00F6648B">
      <w:pPr>
        <w:pStyle w:val="Footer"/>
      </w:pPr>
    </w:p>
    <w:p w14:paraId="6B28E0DF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login into the website</w:t>
      </w:r>
    </w:p>
    <w:p w14:paraId="1A47ACDF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clicks on Add/Modify link.</w:t>
      </w:r>
    </w:p>
    <w:p w14:paraId="4ABFA32E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clicks “Modify Asset”</w:t>
      </w:r>
    </w:p>
    <w:p w14:paraId="34E3F015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selects Asset name from the dropdown.</w:t>
      </w:r>
    </w:p>
    <w:p w14:paraId="277E1D56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clicks on the Modify.</w:t>
      </w:r>
    </w:p>
    <w:p w14:paraId="2C383F90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is navigated to the different page.</w:t>
      </w:r>
    </w:p>
    <w:p w14:paraId="04EB508E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enters invalid description(special characters,numeric values).</w:t>
      </w:r>
    </w:p>
    <w:p w14:paraId="527E17E0" w14:textId="01867BD8" w:rsidR="00F6648B" w:rsidRDefault="00F6648B" w:rsidP="00F6648B">
      <w:pPr>
        <w:pStyle w:val="ListParagraph"/>
        <w:numPr>
          <w:ilvl w:val="0"/>
          <w:numId w:val="31"/>
        </w:numPr>
      </w:pPr>
      <w:r>
        <w:t xml:space="preserve">Admin </w:t>
      </w:r>
      <w:r w:rsidR="005275F9">
        <w:t>enters negative value in</w:t>
      </w:r>
      <w:r>
        <w:t xml:space="preserve"> Asset Quantity.</w:t>
      </w:r>
    </w:p>
    <w:p w14:paraId="4A66C05F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modifies Asset ID.</w:t>
      </w:r>
    </w:p>
    <w:p w14:paraId="62EEC7BD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clicks on Update.</w:t>
      </w:r>
    </w:p>
    <w:p w14:paraId="7D718595" w14:textId="2E68BC93" w:rsidR="00F6648B" w:rsidRPr="00DC1893" w:rsidRDefault="00F6648B" w:rsidP="00F6648B">
      <w:pPr>
        <w:pStyle w:val="ListParagraph"/>
        <w:numPr>
          <w:ilvl w:val="0"/>
          <w:numId w:val="31"/>
        </w:numPr>
      </w:pPr>
      <w:r>
        <w:t xml:space="preserve">System displays the error message ”Please Enter Valid </w:t>
      </w:r>
      <w:r w:rsidR="005275F9">
        <w:t>Asset details</w:t>
      </w:r>
      <w:r>
        <w:t xml:space="preserve">” </w:t>
      </w:r>
    </w:p>
    <w:p w14:paraId="071EA2DD" w14:textId="77777777" w:rsidR="00F6648B" w:rsidRPr="00DC1893" w:rsidRDefault="00F6648B" w:rsidP="00F6648B"/>
    <w:p w14:paraId="3F451E14" w14:textId="3A647254" w:rsidR="0090481A" w:rsidRDefault="0090481A" w:rsidP="00F6648B"/>
    <w:p w14:paraId="5FFEF3CA" w14:textId="1892D542" w:rsidR="003D3A72" w:rsidRDefault="003D3A72" w:rsidP="008D0A13">
      <w:pPr>
        <w:pStyle w:val="StyleHeading2Sub-headingH2ChapterNumberAppendixLetterchnh"/>
      </w:pPr>
      <w:r>
        <w:t xml:space="preserve">Exception Flow  4: unsuccessfull updation in Asset Management System  due To Web Server Down </w:t>
      </w:r>
    </w:p>
    <w:p w14:paraId="52DB80BF" w14:textId="77777777" w:rsidR="003D3A72" w:rsidRDefault="003D3A72" w:rsidP="003D3A72">
      <w:r>
        <w:t xml:space="preserve">               </w:t>
      </w:r>
    </w:p>
    <w:p w14:paraId="49E6FC99" w14:textId="77777777" w:rsidR="003D3A72" w:rsidRDefault="003D3A72" w:rsidP="003D3A72">
      <w:r>
        <w:t xml:space="preserve">               1.Admin login into the website</w:t>
      </w:r>
    </w:p>
    <w:p w14:paraId="3D7551EC" w14:textId="44E25AC4" w:rsidR="003D3A72" w:rsidRDefault="003D3A72" w:rsidP="003D3A72">
      <w:r>
        <w:t xml:space="preserve">               2.Admin clicks on ADD/Modify asset</w:t>
      </w:r>
      <w:r w:rsidR="00C14E8C">
        <w:t xml:space="preserve"> link</w:t>
      </w:r>
    </w:p>
    <w:p w14:paraId="31EB0045" w14:textId="28C71ED2" w:rsidR="0032518D" w:rsidRDefault="003D3A72" w:rsidP="003D3A72">
      <w:r>
        <w:t xml:space="preserve">               3.Admin clicks on modify asset</w:t>
      </w:r>
      <w:r w:rsidR="00C14E8C">
        <w:t xml:space="preserve"> link</w:t>
      </w:r>
    </w:p>
    <w:p w14:paraId="71730E18" w14:textId="65797C4B" w:rsidR="00C14E8C" w:rsidRDefault="00C14E8C" w:rsidP="00C14E8C">
      <w:r>
        <w:t xml:space="preserve">               4.Admin modifies Asset description.</w:t>
      </w:r>
    </w:p>
    <w:p w14:paraId="65F0AA6C" w14:textId="77777777" w:rsidR="00C14E8C" w:rsidRDefault="00C14E8C" w:rsidP="00C14E8C">
      <w:r>
        <w:t xml:space="preserve">               5.Admin modifies Asset quantity.</w:t>
      </w:r>
    </w:p>
    <w:p w14:paraId="5CC6ED3D" w14:textId="77777777" w:rsidR="00C14E8C" w:rsidRDefault="00C14E8C" w:rsidP="00C14E8C">
      <w:r>
        <w:t xml:space="preserve">               6.Admin modifies Asset ID.</w:t>
      </w:r>
    </w:p>
    <w:p w14:paraId="31CA687A" w14:textId="692E3D62" w:rsidR="0032518D" w:rsidRDefault="00C14E8C" w:rsidP="003D3A72">
      <w:r>
        <w:t xml:space="preserve">               7</w:t>
      </w:r>
      <w:r w:rsidR="003D3A72">
        <w:t>.System displays the message “Web Server Down”</w:t>
      </w:r>
    </w:p>
    <w:p w14:paraId="42B1F8A8" w14:textId="11750C59" w:rsidR="003D3A72" w:rsidRDefault="003D3A72" w:rsidP="008D0A13">
      <w:pPr>
        <w:pStyle w:val="StyleHeading2Sub-headingH2ChapterNumberAppendixLetterchnh"/>
      </w:pPr>
      <w:r>
        <w:lastRenderedPageBreak/>
        <w:t xml:space="preserve">Exception Flow  5: unsuccessfull updation in Asset Management System  due To  Database Connectivity Error </w:t>
      </w:r>
    </w:p>
    <w:p w14:paraId="409D0A7D" w14:textId="77777777" w:rsidR="003D3A72" w:rsidRDefault="003D3A72" w:rsidP="003D3A72">
      <w:r>
        <w:t xml:space="preserve">               </w:t>
      </w:r>
    </w:p>
    <w:p w14:paraId="63A845DC" w14:textId="77777777" w:rsidR="003D3A72" w:rsidRDefault="003D3A72" w:rsidP="003D3A72">
      <w:r>
        <w:t xml:space="preserve">               1.Admin login into the website</w:t>
      </w:r>
    </w:p>
    <w:p w14:paraId="498CEAB4" w14:textId="2784D186" w:rsidR="003D3A72" w:rsidRDefault="003D3A72" w:rsidP="003D3A72">
      <w:r>
        <w:t xml:space="preserve">               2.Admin clicks on A</w:t>
      </w:r>
      <w:r w:rsidR="0032518D">
        <w:t>DD/Modify</w:t>
      </w:r>
      <w:r>
        <w:t xml:space="preserve"> link</w:t>
      </w:r>
    </w:p>
    <w:p w14:paraId="731E0244" w14:textId="1ED64DA5" w:rsidR="0032518D" w:rsidRDefault="003D3A72" w:rsidP="003D3A72">
      <w:r>
        <w:t xml:space="preserve">               3.Admin clicks on </w:t>
      </w:r>
      <w:r w:rsidR="00C14E8C">
        <w:t>modify</w:t>
      </w:r>
      <w:r w:rsidR="0032518D">
        <w:t xml:space="preserve"> asset link.</w:t>
      </w:r>
    </w:p>
    <w:p w14:paraId="72E6CD4D" w14:textId="470892FC" w:rsidR="0032518D" w:rsidRDefault="0032518D" w:rsidP="003D3A72">
      <w:r>
        <w:t xml:space="preserve">               4.Admin </w:t>
      </w:r>
      <w:r w:rsidR="002E61C6">
        <w:t>modifies</w:t>
      </w:r>
      <w:r>
        <w:t xml:space="preserve"> Asset </w:t>
      </w:r>
      <w:r w:rsidR="00C14E8C">
        <w:t>description</w:t>
      </w:r>
      <w:r>
        <w:t>.</w:t>
      </w:r>
    </w:p>
    <w:p w14:paraId="4B8940FF" w14:textId="0AD55DF3" w:rsidR="00C14E8C" w:rsidRDefault="00C14E8C" w:rsidP="003D3A72">
      <w:r>
        <w:t xml:space="preserve">               5.Admin modifies Asset quantity.</w:t>
      </w:r>
    </w:p>
    <w:p w14:paraId="3681EA20" w14:textId="3E690012" w:rsidR="00C14E8C" w:rsidRDefault="00C14E8C" w:rsidP="003D3A72">
      <w:r>
        <w:t xml:space="preserve">               6.Admin modifies Asset ID.</w:t>
      </w:r>
    </w:p>
    <w:p w14:paraId="5D347A9E" w14:textId="294503C7" w:rsidR="008D0A13" w:rsidRDefault="008D0A13" w:rsidP="003D3A72">
      <w:r>
        <w:t xml:space="preserve">               7.Admin clicks on Update.+00</w:t>
      </w:r>
    </w:p>
    <w:p w14:paraId="40816764" w14:textId="057CF7F7" w:rsidR="003D3A72" w:rsidRDefault="003D3A72" w:rsidP="003D3A72">
      <w:r>
        <w:t xml:space="preserve">               </w:t>
      </w:r>
      <w:r w:rsidR="00C14E8C">
        <w:t>7</w:t>
      </w:r>
      <w:r>
        <w:t>.System displays the message “Database Connectivity Error”</w:t>
      </w:r>
    </w:p>
    <w:p w14:paraId="3F6836E7" w14:textId="3B9AE091" w:rsidR="003D3A72" w:rsidRDefault="003D3A72" w:rsidP="008D0A13">
      <w:pPr>
        <w:pStyle w:val="StyleHeading2Sub-headingH2ChapterNumberAppendixLetterchnh"/>
      </w:pPr>
      <w:r>
        <w:t>Exception Flow  6: unsuccessfull updation in Asset Management System  due To  Network Connectivity Error</w:t>
      </w:r>
    </w:p>
    <w:p w14:paraId="1C0F1203" w14:textId="77777777" w:rsidR="003D3A72" w:rsidRDefault="003D3A72" w:rsidP="003D3A72">
      <w:r>
        <w:t xml:space="preserve">               </w:t>
      </w:r>
    </w:p>
    <w:p w14:paraId="0932CB9E" w14:textId="77777777" w:rsidR="003D3A72" w:rsidRDefault="003D3A72" w:rsidP="003D3A72">
      <w:r>
        <w:t xml:space="preserve">               1.Admin login into the website</w:t>
      </w:r>
    </w:p>
    <w:p w14:paraId="7CBA2DA8" w14:textId="080E1EB3" w:rsidR="003D3A72" w:rsidRDefault="003D3A72" w:rsidP="003D3A72">
      <w:r>
        <w:t xml:space="preserve">               2.Admin clicks on A</w:t>
      </w:r>
      <w:r w:rsidR="0032518D">
        <w:t>DD/Modify</w:t>
      </w:r>
      <w:r>
        <w:t xml:space="preserve"> link</w:t>
      </w:r>
    </w:p>
    <w:p w14:paraId="0D768E41" w14:textId="6B509BFA" w:rsidR="003D3A72" w:rsidRDefault="003D3A72" w:rsidP="003D3A72">
      <w:r>
        <w:t xml:space="preserve">               3.Admin clicks on </w:t>
      </w:r>
      <w:r w:rsidR="0032518D">
        <w:t>ADD asset link</w:t>
      </w:r>
    </w:p>
    <w:p w14:paraId="030ABBC8" w14:textId="77777777" w:rsidR="00CD5DB6" w:rsidRDefault="00CD5DB6" w:rsidP="00CD5DB6">
      <w:r>
        <w:t xml:space="preserve">               4.Admin modifies Asset description.</w:t>
      </w:r>
    </w:p>
    <w:p w14:paraId="4DD2997C" w14:textId="77777777" w:rsidR="00CD5DB6" w:rsidRDefault="00CD5DB6" w:rsidP="00CD5DB6">
      <w:r>
        <w:t xml:space="preserve">               5.Admin modifies Asset quantity.</w:t>
      </w:r>
    </w:p>
    <w:p w14:paraId="0E7CC32E" w14:textId="2356FBDF" w:rsidR="00CD5DB6" w:rsidRDefault="00CD5DB6" w:rsidP="00CD5DB6">
      <w:r>
        <w:t xml:space="preserve">               6.Admin modifies Asset ID.</w:t>
      </w:r>
    </w:p>
    <w:p w14:paraId="183C0FC9" w14:textId="1466671A" w:rsidR="003D3A72" w:rsidRDefault="003D3A72" w:rsidP="003D3A72">
      <w:r>
        <w:t xml:space="preserve">               </w:t>
      </w:r>
      <w:r w:rsidR="00CD5DB6">
        <w:t>7</w:t>
      </w:r>
      <w:r>
        <w:t>.System displays the message “Network Connectivity Error”</w:t>
      </w:r>
    </w:p>
    <w:p w14:paraId="3A82D423" w14:textId="77777777" w:rsidR="0090481A" w:rsidRDefault="0090481A" w:rsidP="00F6648B"/>
    <w:p w14:paraId="348E452A" w14:textId="07919CF3" w:rsidR="00B67E7B" w:rsidRPr="009F5790" w:rsidRDefault="00B67E7B" w:rsidP="00F6648B">
      <w:pPr>
        <w:pStyle w:val="Caption"/>
      </w:pPr>
      <w:r>
        <w:tab/>
      </w:r>
    </w:p>
    <w:p w14:paraId="028B5EC2" w14:textId="7DF47A07" w:rsidR="009F5790" w:rsidRPr="009F5790" w:rsidRDefault="009F5790" w:rsidP="00F6648B">
      <w:pPr>
        <w:pStyle w:val="StyleHeading1H1Mainheading1Heading1Heading10Head1h1Sec"/>
      </w:pPr>
      <w:bookmarkStart w:id="39" w:name="_Toc144299927"/>
      <w:bookmarkStart w:id="40" w:name="_Toc145125013"/>
      <w:bookmarkStart w:id="41" w:name="_Toc165439511"/>
      <w:bookmarkStart w:id="42" w:name="_Toc186019620"/>
      <w:bookmarkStart w:id="43" w:name="_Toc302030208"/>
      <w:bookmarkEnd w:id="35"/>
      <w:bookmarkEnd w:id="36"/>
      <w:bookmarkEnd w:id="37"/>
      <w:bookmarkEnd w:id="38"/>
      <w:r w:rsidRPr="009F5790">
        <w:t>Post Conditions</w:t>
      </w:r>
      <w:bookmarkEnd w:id="39"/>
      <w:bookmarkEnd w:id="40"/>
      <w:bookmarkEnd w:id="41"/>
      <w:bookmarkEnd w:id="42"/>
      <w:bookmarkEnd w:id="43"/>
    </w:p>
    <w:p w14:paraId="332A8832" w14:textId="77777777" w:rsidR="009F5790" w:rsidRPr="009F5790" w:rsidRDefault="009F5790" w:rsidP="00F6648B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F6648B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F6648B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2662E087" w:rsidR="009F5790" w:rsidRPr="009F5790" w:rsidRDefault="0090481A" w:rsidP="00F6648B">
            <w:r>
              <w:t xml:space="preserve">Successful </w:t>
            </w:r>
            <w:r w:rsidR="00971E38">
              <w:t>Modification of asset data in</w:t>
            </w:r>
            <w:r>
              <w:t xml:space="preserve"> Asset Management System</w:t>
            </w:r>
          </w:p>
        </w:tc>
        <w:tc>
          <w:tcPr>
            <w:tcW w:w="6346" w:type="dxa"/>
          </w:tcPr>
          <w:p w14:paraId="7AD6974C" w14:textId="22CEE7E2" w:rsidR="009F5790" w:rsidRPr="008004D0" w:rsidRDefault="0090481A" w:rsidP="00F6648B">
            <w:pPr>
              <w:pStyle w:val="infoblue"/>
            </w:pPr>
            <w:r>
              <w:t>System displays the message “</w:t>
            </w:r>
            <w:r w:rsidR="00971E38">
              <w:t>Asset Details Updated Successfully</w:t>
            </w:r>
            <w:r w:rsidR="008D5133"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3B22F48A" w:rsidR="009F5790" w:rsidRPr="009F5790" w:rsidRDefault="008D0A13" w:rsidP="00F6648B">
            <w:r>
              <w:t>Unsuccessful updation in asset management system due to negative asset quantity</w:t>
            </w:r>
          </w:p>
        </w:tc>
        <w:tc>
          <w:tcPr>
            <w:tcW w:w="6346" w:type="dxa"/>
          </w:tcPr>
          <w:p w14:paraId="451A19C4" w14:textId="77777777" w:rsidR="008D0A13" w:rsidRDefault="008D0A13" w:rsidP="008D0A13">
            <w:r>
              <w:t xml:space="preserve">System displays the error message “Please Enter Positive Asset Quantity” </w:t>
            </w:r>
          </w:p>
          <w:p w14:paraId="23B5FA5C" w14:textId="2F32A614" w:rsidR="009F5790" w:rsidRPr="009F5790" w:rsidRDefault="009F5790" w:rsidP="00F6648B"/>
        </w:tc>
      </w:tr>
      <w:tr w:rsidR="00990037" w:rsidRPr="009F5790" w14:paraId="1D0E2266" w14:textId="77777777" w:rsidTr="00C37A1D">
        <w:trPr>
          <w:trHeight w:val="1632"/>
        </w:trPr>
        <w:tc>
          <w:tcPr>
            <w:tcW w:w="3534" w:type="dxa"/>
          </w:tcPr>
          <w:p w14:paraId="56642DF1" w14:textId="5641EAE5" w:rsidR="00990037" w:rsidRDefault="003C0057" w:rsidP="00F6648B">
            <w:r>
              <w:lastRenderedPageBreak/>
              <w:t>Unsuccessful updation in asset management system due to negative asset quantity due to invalid description</w:t>
            </w:r>
          </w:p>
        </w:tc>
        <w:tc>
          <w:tcPr>
            <w:tcW w:w="6346" w:type="dxa"/>
          </w:tcPr>
          <w:p w14:paraId="5C434DD7" w14:textId="08C5399C" w:rsidR="00990037" w:rsidRDefault="003C0057" w:rsidP="008D0A13">
            <w:r>
              <w:t>The system should display an error message to the Admin “Please Enter Valid Description”</w:t>
            </w:r>
          </w:p>
        </w:tc>
      </w:tr>
      <w:tr w:rsidR="003C0057" w:rsidRPr="009F5790" w14:paraId="01D1A8C3" w14:textId="77777777" w:rsidTr="00C37A1D">
        <w:trPr>
          <w:trHeight w:val="1632"/>
        </w:trPr>
        <w:tc>
          <w:tcPr>
            <w:tcW w:w="3534" w:type="dxa"/>
          </w:tcPr>
          <w:p w14:paraId="502D3F24" w14:textId="19A052D3" w:rsidR="003C0057" w:rsidRDefault="003C0057" w:rsidP="00F6648B">
            <w:r>
              <w:t>Unsuccessful updation in asset management system due to negative asset quantity due to web server and negative value in asset quantity</w:t>
            </w:r>
          </w:p>
        </w:tc>
        <w:tc>
          <w:tcPr>
            <w:tcW w:w="6346" w:type="dxa"/>
          </w:tcPr>
          <w:p w14:paraId="72DC2057" w14:textId="2F8A8444" w:rsidR="003C0057" w:rsidRDefault="00197E1C" w:rsidP="008D0A13">
            <w:r>
              <w:t>The system should display an error message to the Admin “Please Enter the Valid Asset details”.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F6648B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43904579" w:rsidR="008D5133" w:rsidRPr="009F5790" w:rsidRDefault="008D5133" w:rsidP="00F6648B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F6648B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19391C09" w:rsidR="008D5133" w:rsidRPr="009F5790" w:rsidRDefault="008D5133" w:rsidP="00F6648B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F6648B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5FD3F177" w:rsidR="008D5133" w:rsidRPr="009F5790" w:rsidRDefault="008D5133" w:rsidP="00F6648B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F6648B"/>
    <w:p w14:paraId="62D8D5BC" w14:textId="77777777" w:rsidR="009F5790" w:rsidRDefault="009F5790" w:rsidP="00F6648B"/>
    <w:p w14:paraId="3237D3E7" w14:textId="77777777" w:rsidR="00B7023A" w:rsidRDefault="00B7023A" w:rsidP="00F6648B"/>
    <w:p w14:paraId="7434BFDB" w14:textId="77777777" w:rsidR="00B7023A" w:rsidRDefault="00B7023A" w:rsidP="00F6648B"/>
    <w:p w14:paraId="26B12F11" w14:textId="77777777" w:rsidR="00B7023A" w:rsidRDefault="00B7023A" w:rsidP="00F6648B"/>
    <w:p w14:paraId="7667786A" w14:textId="77777777" w:rsidR="00B7023A" w:rsidRDefault="00B7023A" w:rsidP="00F6648B"/>
    <w:p w14:paraId="7A836128" w14:textId="77777777" w:rsidR="00B7023A" w:rsidRDefault="00B7023A" w:rsidP="00F6648B"/>
    <w:p w14:paraId="1687AFAB" w14:textId="77777777" w:rsidR="00B7023A" w:rsidRPr="009F5790" w:rsidRDefault="00B7023A" w:rsidP="00F6648B"/>
    <w:p w14:paraId="338C66C3" w14:textId="1A3BDB41" w:rsidR="009F5790" w:rsidRPr="009F5790" w:rsidRDefault="009F5790" w:rsidP="00F6648B">
      <w:pPr>
        <w:pStyle w:val="StyleHeading1H1Mainheading1Heading1Heading10Head1h1Sec"/>
      </w:pPr>
      <w:bookmarkStart w:id="44" w:name="_Toc144299928"/>
      <w:bookmarkStart w:id="45" w:name="_Toc145125014"/>
      <w:bookmarkStart w:id="46" w:name="_Toc165439512"/>
      <w:bookmarkStart w:id="47" w:name="_Toc186019621"/>
      <w:bookmarkStart w:id="48" w:name="_Toc302030209"/>
      <w:r w:rsidRPr="009F5790">
        <w:t>Special Requirements</w:t>
      </w:r>
      <w:bookmarkEnd w:id="44"/>
      <w:bookmarkEnd w:id="45"/>
      <w:bookmarkEnd w:id="46"/>
      <w:bookmarkEnd w:id="47"/>
      <w:bookmarkEnd w:id="48"/>
    </w:p>
    <w:p w14:paraId="0DDC14E5" w14:textId="1D1874F0" w:rsidR="00437744" w:rsidRPr="0004791E" w:rsidRDefault="00437744" w:rsidP="008D0A13">
      <w:pPr>
        <w:pStyle w:val="StyleHeading2Sub-headingH2ChapterNumberAppendixLetterchnh"/>
      </w:pPr>
      <w:bookmarkStart w:id="49" w:name="_Toc458607236"/>
      <w:r>
        <w:t>Performance</w:t>
      </w:r>
      <w:bookmarkEnd w:id="49"/>
      <w:r w:rsidRPr="0004791E">
        <w:t xml:space="preserve"> </w:t>
      </w:r>
    </w:p>
    <w:p w14:paraId="5FC4EBA1" w14:textId="7A2B1888" w:rsidR="00F72A61" w:rsidRPr="00F72A61" w:rsidRDefault="00F72A61" w:rsidP="00F72A61">
      <w:pPr>
        <w:pStyle w:val="ListParagraph"/>
        <w:numPr>
          <w:ilvl w:val="0"/>
          <w:numId w:val="33"/>
        </w:numPr>
        <w:tabs>
          <w:tab w:val="clear" w:pos="9639"/>
        </w:tabs>
        <w:autoSpaceDE w:val="0"/>
        <w:autoSpaceDN w:val="0"/>
        <w:adjustRightInd w:val="0"/>
        <w:rPr>
          <w:rFonts w:asciiTheme="majorHAnsi" w:hAnsiTheme="majorHAnsi" w:cstheme="majorHAnsi"/>
          <w:lang w:val="fr-FR"/>
        </w:rPr>
      </w:pPr>
      <w:bookmarkStart w:id="50" w:name="_Toc458607237"/>
      <w:r>
        <w:rPr>
          <w:lang w:val="fr-FR"/>
        </w:rPr>
        <w:t>On entering the website URL , users shall have greater than 50Kbps connection speed.</w:t>
      </w:r>
    </w:p>
    <w:p w14:paraId="62590E84" w14:textId="7B31CF22" w:rsidR="00F72A61" w:rsidRPr="00F72A61" w:rsidRDefault="00F72A61" w:rsidP="00F72A61">
      <w:pPr>
        <w:pStyle w:val="ListParagraph"/>
        <w:numPr>
          <w:ilvl w:val="0"/>
          <w:numId w:val="33"/>
        </w:numPr>
      </w:pPr>
      <w:r w:rsidRPr="00F72A61">
        <w:rPr>
          <w:lang w:val="fr-FR"/>
        </w:rPr>
        <w:t>Application should responce within 6 sec. for all the request by the user.</w:t>
      </w:r>
    </w:p>
    <w:p w14:paraId="3E235CA3" w14:textId="13C6238F" w:rsidR="00437744" w:rsidRPr="0004791E" w:rsidRDefault="00437744" w:rsidP="008D0A13">
      <w:pPr>
        <w:pStyle w:val="StyleHeading2Sub-headingH2ChapterNumberAppendixLetterchnh"/>
      </w:pPr>
      <w:r>
        <w:lastRenderedPageBreak/>
        <w:t>Availability</w:t>
      </w:r>
      <w:bookmarkEnd w:id="50"/>
      <w:r>
        <w:t xml:space="preserve"> </w:t>
      </w:r>
    </w:p>
    <w:p w14:paraId="0AD85A7C" w14:textId="77777777" w:rsidR="00437744" w:rsidRDefault="00437744" w:rsidP="00F6648B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F6648B">
      <w:pPr>
        <w:pStyle w:val="infoblue"/>
      </w:pPr>
    </w:p>
    <w:p w14:paraId="3FFBD451" w14:textId="77777777" w:rsidR="009F5790" w:rsidRPr="009F5790" w:rsidRDefault="009F5790" w:rsidP="00F6648B">
      <w:pPr>
        <w:pStyle w:val="infoblue"/>
      </w:pPr>
    </w:p>
    <w:p w14:paraId="7B4B821C" w14:textId="5AEEF3BD" w:rsidR="009F5790" w:rsidRDefault="009F5790" w:rsidP="00F6648B">
      <w:pPr>
        <w:pStyle w:val="StyleHeading1H1Mainheading1Heading1Heading10Head1h1Sec"/>
      </w:pPr>
      <w:bookmarkStart w:id="51" w:name="_Toc144299930"/>
      <w:bookmarkStart w:id="52" w:name="_Toc145125016"/>
      <w:bookmarkStart w:id="53" w:name="_Toc165439515"/>
      <w:bookmarkStart w:id="54" w:name="_Toc186019624"/>
      <w:bookmarkStart w:id="55" w:name="_Toc302030212"/>
      <w:r w:rsidRPr="009F5790">
        <w:t>Business Rules</w:t>
      </w:r>
      <w:bookmarkEnd w:id="51"/>
      <w:bookmarkEnd w:id="52"/>
      <w:bookmarkEnd w:id="53"/>
      <w:bookmarkEnd w:id="54"/>
      <w:bookmarkEnd w:id="55"/>
    </w:p>
    <w:p w14:paraId="33031155" w14:textId="77777777" w:rsidR="005A46D5" w:rsidRPr="009F5790" w:rsidRDefault="005A46D5" w:rsidP="00F6648B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F6648B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F6648B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F6648B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F6648B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3CBC3BDD" w:rsidR="00F72A61" w:rsidRPr="00F72A61" w:rsidRDefault="00F72A61" w:rsidP="00F72A61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Data stored in description should be alpha numeric</w:t>
            </w:r>
          </w:p>
        </w:tc>
        <w:tc>
          <w:tcPr>
            <w:tcW w:w="3221" w:type="dxa"/>
          </w:tcPr>
          <w:p w14:paraId="61C1AE7B" w14:textId="59B0C96B" w:rsidR="009F5790" w:rsidRPr="00135055" w:rsidRDefault="00391FD3" w:rsidP="00F6648B">
            <w:pPr>
              <w:pStyle w:val="infoblue"/>
            </w:pPr>
            <w:r w:rsidRPr="00135055">
              <w:t xml:space="preserve">Error message is displayed </w:t>
            </w:r>
            <w:r w:rsidR="00C93B30">
              <w:t>“Please Enter Valid Description”</w:t>
            </w:r>
          </w:p>
        </w:tc>
      </w:tr>
      <w:tr w:rsidR="0090422F" w:rsidRPr="009F5790" w14:paraId="0406EFC2" w14:textId="77777777" w:rsidTr="00B7023A">
        <w:trPr>
          <w:trHeight w:val="1170"/>
        </w:trPr>
        <w:tc>
          <w:tcPr>
            <w:tcW w:w="2475" w:type="dxa"/>
          </w:tcPr>
          <w:p w14:paraId="7FDC7010" w14:textId="790DD7A4" w:rsidR="0090422F" w:rsidRPr="00135055" w:rsidRDefault="0090422F" w:rsidP="00F6648B">
            <w:pPr>
              <w:pStyle w:val="infoblue"/>
            </w:pPr>
            <w:r>
              <w:t>BR02</w:t>
            </w:r>
          </w:p>
        </w:tc>
        <w:tc>
          <w:tcPr>
            <w:tcW w:w="3968" w:type="dxa"/>
          </w:tcPr>
          <w:p w14:paraId="35F19AC9" w14:textId="775E5D3B" w:rsidR="0090422F" w:rsidRDefault="0090422F" w:rsidP="00F72A61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Data stored in Asset Quantity should be Positive</w:t>
            </w:r>
          </w:p>
          <w:p w14:paraId="46C40707" w14:textId="23169F7F" w:rsidR="0090422F" w:rsidRPr="0090422F" w:rsidRDefault="0090422F" w:rsidP="0090422F">
            <w:pPr>
              <w:jc w:val="center"/>
              <w:rPr>
                <w:lang w:val="en-GB" w:eastAsia="en-US"/>
              </w:rPr>
            </w:pPr>
          </w:p>
        </w:tc>
        <w:tc>
          <w:tcPr>
            <w:tcW w:w="3221" w:type="dxa"/>
          </w:tcPr>
          <w:p w14:paraId="694E8310" w14:textId="4FD1AE1E" w:rsidR="0090422F" w:rsidRPr="00135055" w:rsidRDefault="0090422F" w:rsidP="00F6648B">
            <w:pPr>
              <w:pStyle w:val="infoblue"/>
            </w:pPr>
            <w:r>
              <w:t>Error message is displayed “Please Enter Positive Asset Quantity”</w:t>
            </w:r>
          </w:p>
        </w:tc>
      </w:tr>
      <w:tr w:rsidR="0090422F" w:rsidRPr="009F5790" w14:paraId="16C09B59" w14:textId="77777777" w:rsidTr="00B7023A">
        <w:trPr>
          <w:trHeight w:val="1170"/>
        </w:trPr>
        <w:tc>
          <w:tcPr>
            <w:tcW w:w="2475" w:type="dxa"/>
          </w:tcPr>
          <w:p w14:paraId="272092A7" w14:textId="406C9695" w:rsidR="0090422F" w:rsidRPr="00135055" w:rsidRDefault="0090422F" w:rsidP="00F6648B">
            <w:pPr>
              <w:pStyle w:val="infoblue"/>
            </w:pPr>
            <w:r>
              <w:t>BR03</w:t>
            </w:r>
          </w:p>
        </w:tc>
        <w:tc>
          <w:tcPr>
            <w:tcW w:w="3968" w:type="dxa"/>
          </w:tcPr>
          <w:p w14:paraId="27A6DF45" w14:textId="35F35A8B" w:rsidR="0090422F" w:rsidRDefault="0032752B" w:rsidP="00F72A61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Data stored in Description should be Valid.</w:t>
            </w:r>
          </w:p>
        </w:tc>
        <w:tc>
          <w:tcPr>
            <w:tcW w:w="3221" w:type="dxa"/>
          </w:tcPr>
          <w:p w14:paraId="47D0224C" w14:textId="03EB0DE2" w:rsidR="0090422F" w:rsidRPr="00135055" w:rsidRDefault="0032752B" w:rsidP="00F6648B">
            <w:pPr>
              <w:pStyle w:val="infoblue"/>
            </w:pPr>
            <w:r>
              <w:t>Error message is displayed “Please Enter Valid Description”</w:t>
            </w:r>
          </w:p>
        </w:tc>
      </w:tr>
    </w:tbl>
    <w:p w14:paraId="5FCAD465" w14:textId="149C1644" w:rsidR="009F5790" w:rsidRPr="009F5790" w:rsidRDefault="009F5790" w:rsidP="00F6648B">
      <w:pPr>
        <w:pStyle w:val="StyleHeading1H1Mainheading1Heading1Heading10Head1h1Sec"/>
      </w:pPr>
      <w:bookmarkStart w:id="56" w:name="_Toc144299931"/>
      <w:bookmarkStart w:id="57" w:name="_Toc145125017"/>
      <w:bookmarkStart w:id="58" w:name="_Toc165439516"/>
      <w:bookmarkStart w:id="59" w:name="_Toc186019625"/>
      <w:bookmarkStart w:id="60" w:name="_Toc302030213"/>
      <w:r w:rsidRPr="009F5790">
        <w:lastRenderedPageBreak/>
        <w:t>Diagrams</w:t>
      </w:r>
      <w:bookmarkEnd w:id="56"/>
      <w:bookmarkEnd w:id="57"/>
      <w:bookmarkEnd w:id="58"/>
      <w:bookmarkEnd w:id="59"/>
      <w:bookmarkEnd w:id="60"/>
    </w:p>
    <w:p w14:paraId="034BDB38" w14:textId="5A15967F" w:rsidR="009F5790" w:rsidRDefault="009F5790" w:rsidP="008D0A13">
      <w:pPr>
        <w:pStyle w:val="StyleHeading2Sub-headingH2ChapterNumberAppendixLetterchnh"/>
      </w:pPr>
      <w:bookmarkStart w:id="61" w:name="_Toc144299932"/>
      <w:bookmarkStart w:id="62" w:name="_Toc145125018"/>
      <w:bookmarkStart w:id="63" w:name="_Toc165439517"/>
      <w:bookmarkStart w:id="64" w:name="_Toc186019626"/>
      <w:bookmarkStart w:id="65" w:name="_Toc302030214"/>
      <w:r w:rsidRPr="009F5790">
        <w:t>Use Case Diagram</w:t>
      </w:r>
      <w:bookmarkEnd w:id="61"/>
      <w:bookmarkEnd w:id="62"/>
      <w:bookmarkEnd w:id="63"/>
      <w:bookmarkEnd w:id="64"/>
      <w:bookmarkEnd w:id="65"/>
    </w:p>
    <w:p w14:paraId="21B76358" w14:textId="4B676D83" w:rsidR="00103298" w:rsidRDefault="00103298" w:rsidP="008D0A13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BB0AF6">
        <w:t xml:space="preserve">Asset </w:t>
      </w:r>
      <w:r w:rsidR="00C65007">
        <w:t>Management System</w:t>
      </w:r>
    </w:p>
    <w:p w14:paraId="07FDEC45" w14:textId="5A3953A7" w:rsidR="00EB1C0D" w:rsidRDefault="00EB1C0D" w:rsidP="008D0A13">
      <w:pPr>
        <w:pStyle w:val="StyleHeading2Sub-headingH2ChapterNumberAppendixLetterchnh"/>
        <w:numPr>
          <w:ilvl w:val="2"/>
          <w:numId w:val="8"/>
        </w:numPr>
      </w:pPr>
      <w:r>
        <w:t xml:space="preserve">Admin </w:t>
      </w:r>
    </w:p>
    <w:p w14:paraId="766AE171" w14:textId="551878A3" w:rsidR="00691D02" w:rsidRDefault="00691D02" w:rsidP="008D0A13">
      <w:pPr>
        <w:pStyle w:val="StyleHeading2Sub-headingH2ChapterNumberAppendixLetterchnh"/>
        <w:rPr>
          <w:noProof/>
        </w:rPr>
      </w:pPr>
      <w:bookmarkStart w:id="66" w:name="_Toc144299934"/>
      <w:bookmarkStart w:id="67" w:name="_Toc145125020"/>
      <w:bookmarkStart w:id="68" w:name="_Toc165439519"/>
      <w:bookmarkStart w:id="69" w:name="_Toc186019628"/>
      <w:bookmarkStart w:id="70" w:name="_Toc302030216"/>
    </w:p>
    <w:p w14:paraId="26D8E127" w14:textId="2B5ACEAC" w:rsidR="00EF0857" w:rsidRDefault="00D968DD" w:rsidP="008D0A13">
      <w:pPr>
        <w:pStyle w:val="StyleHeading2Sub-headingH2ChapterNumberAppendixLetterchnh"/>
        <w:rPr>
          <w:noProof/>
          <w:lang w:val="en-US"/>
        </w:rPr>
      </w:pPr>
      <w:r w:rsidRPr="00D968DD">
        <w:rPr>
          <w:noProof/>
          <w:lang w:val="en-US"/>
        </w:rPr>
        <w:drawing>
          <wp:inline distT="0" distB="0" distL="0" distR="0" wp14:anchorId="5A4673B2" wp14:editId="1F8C0A1E">
            <wp:extent cx="6479540" cy="2879017"/>
            <wp:effectExtent l="0" t="0" r="0" b="0"/>
            <wp:docPr id="2" name="Picture 2" descr="C:\Users\rkaragud\Documents\My Received Files\usecase\usecase\Use-case images\modify and 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aragud\Documents\My Received Files\usecase\usecase\Use-case images\modify and upda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7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A22" w14:textId="77777777" w:rsidR="00EF0857" w:rsidRDefault="00EF0857" w:rsidP="008D0A13">
      <w:pPr>
        <w:pStyle w:val="StyleHeading2Sub-headingH2ChapterNumberAppendixLetterchnh"/>
      </w:pPr>
    </w:p>
    <w:p w14:paraId="13088C66" w14:textId="77777777" w:rsidR="00EF0857" w:rsidRDefault="00EB1C0D" w:rsidP="008D0A13">
      <w:pPr>
        <w:pStyle w:val="StyleHeading2Sub-headingH2ChapterNumberAppendixLetterchnh"/>
      </w:pPr>
      <w:r>
        <w:tab/>
      </w:r>
    </w:p>
    <w:p w14:paraId="4FDFB56C" w14:textId="77777777" w:rsidR="00EF0857" w:rsidRDefault="00EF0857" w:rsidP="008D0A13">
      <w:pPr>
        <w:pStyle w:val="StyleHeading2Sub-headingH2ChapterNumberAppendixLetterchnh"/>
      </w:pPr>
    </w:p>
    <w:p w14:paraId="6766750A" w14:textId="29E3234C" w:rsidR="00EB1C0D" w:rsidRPr="00D968DD" w:rsidRDefault="00EB1C0D" w:rsidP="00D968DD">
      <w:pPr>
        <w:pStyle w:val="StyleHeading2Sub-headingH2ChapterNumberAppendixLetterchnh"/>
        <w:ind w:left="0"/>
      </w:pPr>
    </w:p>
    <w:p w14:paraId="5DD0A12B" w14:textId="77777777" w:rsidR="00EF0857" w:rsidRDefault="00EF0857" w:rsidP="008D0A13">
      <w:pPr>
        <w:pStyle w:val="StyleHeading2Sub-headingH2ChapterNumberAppendixLetterchnh"/>
      </w:pPr>
    </w:p>
    <w:p w14:paraId="35E2DE9C" w14:textId="66F4ED2D" w:rsidR="009F5790" w:rsidRPr="009F5790" w:rsidRDefault="009F5790" w:rsidP="008D0A13">
      <w:pPr>
        <w:pStyle w:val="StyleHeading2Sub-headingH2ChapterNumberAppendixLetterchnh"/>
      </w:pPr>
      <w:r w:rsidRPr="009F5790">
        <w:t>Scenarios</w:t>
      </w:r>
      <w:bookmarkEnd w:id="66"/>
      <w:bookmarkEnd w:id="67"/>
      <w:bookmarkEnd w:id="68"/>
      <w:bookmarkEnd w:id="69"/>
      <w:bookmarkEnd w:id="70"/>
    </w:p>
    <w:p w14:paraId="472550AD" w14:textId="75440DFF" w:rsidR="009F5790" w:rsidRPr="009F5790" w:rsidRDefault="009F5790" w:rsidP="008D0A13">
      <w:pPr>
        <w:pStyle w:val="StyleHeading2Sub-headingH2ChapterNumberAppendixLetterchnh"/>
      </w:pPr>
      <w:bookmarkStart w:id="71" w:name="_Toc144299935"/>
      <w:bookmarkStart w:id="72" w:name="_Toc145125021"/>
      <w:bookmarkStart w:id="73" w:name="_Toc165439520"/>
      <w:bookmarkStart w:id="74" w:name="_Toc186019629"/>
      <w:bookmarkStart w:id="75" w:name="_Toc302030217"/>
      <w:r w:rsidRPr="009F5790">
        <w:t>Success Scenarios</w:t>
      </w:r>
      <w:bookmarkEnd w:id="71"/>
      <w:bookmarkEnd w:id="72"/>
      <w:bookmarkEnd w:id="73"/>
      <w:bookmarkEnd w:id="74"/>
      <w:bookmarkEnd w:id="75"/>
    </w:p>
    <w:p w14:paraId="37B8C6AE" w14:textId="77777777" w:rsidR="002B1A21" w:rsidRPr="009F5790" w:rsidRDefault="002B1A21" w:rsidP="008D0A13">
      <w:pPr>
        <w:pStyle w:val="StyleHeading2Sub-headingH2ChapterNumberAppendixLetterchnh"/>
      </w:pPr>
      <w:bookmarkStart w:id="76" w:name="_Toc144299936"/>
      <w:bookmarkStart w:id="77" w:name="_Toc145125022"/>
      <w:bookmarkStart w:id="78" w:name="_Toc165439521"/>
      <w:bookmarkStart w:id="79" w:name="_Toc186019630"/>
      <w:bookmarkStart w:id="80" w:name="_Toc302030218"/>
    </w:p>
    <w:p w14:paraId="46AAC4DF" w14:textId="0384EFA7" w:rsidR="002B1A21" w:rsidRDefault="002B1A21" w:rsidP="00F6648B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A65F7B">
        <w:rPr>
          <w:rFonts w:eastAsiaTheme="majorEastAsia"/>
        </w:rPr>
        <w:t>Updating</w:t>
      </w:r>
      <w:r w:rsidR="00632030">
        <w:rPr>
          <w:rFonts w:eastAsiaTheme="majorEastAsia"/>
        </w:rPr>
        <w:t xml:space="preserve"> of </w:t>
      </w:r>
      <w:r w:rsidR="00BB0AF6">
        <w:rPr>
          <w:rFonts w:eastAsiaTheme="majorEastAsia"/>
        </w:rPr>
        <w:t xml:space="preserve">Exporting Details </w:t>
      </w:r>
      <w:r w:rsidR="00632030">
        <w:rPr>
          <w:rFonts w:eastAsiaTheme="majorEastAsia"/>
        </w:rPr>
        <w:t>in</w:t>
      </w:r>
      <w:r w:rsidR="00342115">
        <w:rPr>
          <w:rFonts w:eastAsiaTheme="majorEastAsia"/>
        </w:rPr>
        <w:t xml:space="preserve"> </w:t>
      </w:r>
      <w:r w:rsidR="00BB0AF6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8D0A13">
      <w:pPr>
        <w:pStyle w:val="StyleHeading2Sub-headingH2ChapterNumberAppendixLetterchnh"/>
      </w:pPr>
      <w:r w:rsidRPr="009F5790">
        <w:t>Failure Scenarios</w:t>
      </w:r>
      <w:bookmarkEnd w:id="76"/>
      <w:bookmarkEnd w:id="77"/>
      <w:bookmarkEnd w:id="78"/>
      <w:bookmarkEnd w:id="79"/>
      <w:bookmarkEnd w:id="80"/>
    </w:p>
    <w:p w14:paraId="010CBDEF" w14:textId="22DE2C53" w:rsidR="00F66E86" w:rsidRDefault="009E2863" w:rsidP="00F6648B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BB0AF6">
        <w:rPr>
          <w:rFonts w:eastAsiaTheme="majorEastAsia"/>
        </w:rPr>
        <w:t>the details not exported into CSV/Excel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BB0AF6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</w:p>
    <w:p w14:paraId="506C29A1" w14:textId="5348C3C7" w:rsidR="009F5790" w:rsidRDefault="00332AE4" w:rsidP="00F6648B">
      <w:pPr>
        <w:pStyle w:val="StyleHeading1H1Mainheading1Heading1Heading10Head1h1Sec"/>
      </w:pPr>
      <w:bookmarkStart w:id="81" w:name="_Toc144299937"/>
      <w:bookmarkStart w:id="82" w:name="_Toc145125023"/>
      <w:bookmarkStart w:id="83" w:name="_Toc165439522"/>
      <w:bookmarkStart w:id="84" w:name="_Toc186019631"/>
      <w:bookmarkStart w:id="85" w:name="_Toc302030219"/>
      <w:r>
        <w:rPr>
          <w:rFonts w:eastAsiaTheme="majorEastAsia"/>
          <w:color w:val="auto"/>
          <w:kern w:val="0"/>
          <w:sz w:val="20"/>
          <w:szCs w:val="20"/>
        </w:rPr>
        <w:t xml:space="preserve"> </w:t>
      </w:r>
      <w:r w:rsidR="009F5790" w:rsidRPr="009F5790">
        <w:t>Issues</w:t>
      </w:r>
      <w:bookmarkEnd w:id="81"/>
      <w:bookmarkEnd w:id="82"/>
      <w:bookmarkEnd w:id="83"/>
      <w:bookmarkEnd w:id="84"/>
      <w:bookmarkEnd w:id="85"/>
    </w:p>
    <w:p w14:paraId="44060F7D" w14:textId="23F00337" w:rsidR="00005D4D" w:rsidRDefault="00005D4D" w:rsidP="00F6648B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405739DA" w:rsidR="009635A0" w:rsidRDefault="009635A0" w:rsidP="00F6648B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2B1BC5">
        <w:t>link</w:t>
      </w:r>
      <w:r>
        <w:t xml:space="preserve"> does not get opened?</w:t>
      </w:r>
    </w:p>
    <w:p w14:paraId="2A94A7A4" w14:textId="083D35A2" w:rsidR="00005D4D" w:rsidRDefault="00005D4D" w:rsidP="00F6648B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F6648B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F6648B">
      <w:pPr>
        <w:pStyle w:val="NoSpacing"/>
      </w:pPr>
    </w:p>
    <w:p w14:paraId="49FE2098" w14:textId="77777777" w:rsidR="0017477B" w:rsidRDefault="0017477B" w:rsidP="00F6648B"/>
    <w:p w14:paraId="7D783A89" w14:textId="731582C6" w:rsidR="008D72DB" w:rsidRDefault="008D72DB" w:rsidP="00F6648B">
      <w:pPr>
        <w:pStyle w:val="StyleHeading1H1Mainheading1Heading1Heading10Head1h1Sec"/>
      </w:pPr>
      <w:bookmarkStart w:id="86" w:name="_Toc458607240"/>
      <w:r w:rsidRPr="009F5790">
        <w:t>Extension Points</w:t>
      </w:r>
      <w:bookmarkEnd w:id="86"/>
    </w:p>
    <w:p w14:paraId="086A8D17" w14:textId="1A525933" w:rsidR="008D72DB" w:rsidRPr="0004791E" w:rsidRDefault="008D72DB" w:rsidP="008D0A13">
      <w:pPr>
        <w:pStyle w:val="StyleHeading2Sub-headingH2ChapterNumberAppendixLetterchnh"/>
      </w:pPr>
      <w:bookmarkStart w:id="87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87"/>
      <w:r w:rsidRPr="0004791E">
        <w:t xml:space="preserve"> </w:t>
      </w:r>
    </w:p>
    <w:p w14:paraId="7AB34D72" w14:textId="2AFD7D81" w:rsidR="008D72DB" w:rsidRPr="00834B20" w:rsidRDefault="006D1CD0" w:rsidP="00F6648B">
      <w:pPr>
        <w:rPr>
          <w:b/>
        </w:rPr>
      </w:pPr>
      <w:r>
        <w:t>In step 11</w:t>
      </w:r>
      <w:r w:rsidR="008D72DB" w:rsidRPr="00834B20">
        <w:t>,</w:t>
      </w:r>
      <w:r w:rsidR="00E060CB">
        <w:t xml:space="preserve"> of alternative</w:t>
      </w:r>
      <w:r w:rsidR="00A46255">
        <w:t xml:space="preserve"> flow</w:t>
      </w:r>
      <w:r w:rsidR="00E060CB">
        <w:t xml:space="preserve"> 1</w:t>
      </w:r>
      <w:r w:rsidR="00A46255">
        <w:t xml:space="preserve"> if </w:t>
      </w:r>
      <w:r w:rsidR="00692219">
        <w:t>the Admin</w:t>
      </w:r>
      <w:r w:rsidR="00A46255">
        <w:t xml:space="preserve"> </w:t>
      </w:r>
      <w:r>
        <w:t>clicks on Reset Button</w:t>
      </w:r>
    </w:p>
    <w:p w14:paraId="13C84CA2" w14:textId="0F23CF71" w:rsidR="008D72DB" w:rsidRPr="00834B20" w:rsidRDefault="008D72DB" w:rsidP="00F6648B">
      <w:pPr>
        <w:rPr>
          <w:b/>
        </w:rPr>
      </w:pPr>
      <w:r w:rsidRPr="00834B20">
        <w:t xml:space="preserve">1. </w:t>
      </w:r>
      <w:r w:rsidR="00DD3F0B">
        <w:t xml:space="preserve">The </w:t>
      </w:r>
      <w:r w:rsidR="00692219">
        <w:t xml:space="preserve">Admin </w:t>
      </w:r>
      <w:r w:rsidR="00A46255">
        <w:t xml:space="preserve">can </w:t>
      </w:r>
      <w:r w:rsidR="00BB0AF6">
        <w:t xml:space="preserve">click the link </w:t>
      </w:r>
      <w:r w:rsidR="009A57AB">
        <w:t>again.</w:t>
      </w:r>
    </w:p>
    <w:p w14:paraId="06308E77" w14:textId="64A0A817" w:rsidR="008D72DB" w:rsidRPr="00834B20" w:rsidRDefault="008D72DB" w:rsidP="00F6648B"/>
    <w:p w14:paraId="4B1D6880" w14:textId="77777777" w:rsidR="008D72DB" w:rsidRDefault="008D72DB" w:rsidP="00F6648B">
      <w:pPr>
        <w:pStyle w:val="ListParagraph"/>
      </w:pPr>
    </w:p>
    <w:p w14:paraId="0A1EEE56" w14:textId="77777777" w:rsidR="009F5790" w:rsidRPr="009F5790" w:rsidRDefault="009F5790" w:rsidP="00F6648B"/>
    <w:p w14:paraId="50AD47E6" w14:textId="114D3347" w:rsidR="009F5790" w:rsidRPr="009F5790" w:rsidRDefault="00A03D86" w:rsidP="00F6648B">
      <w:pPr>
        <w:pStyle w:val="StyleHeading1H1Mainheading1Heading1Heading10Head1h1Sec"/>
      </w:pPr>
      <w:bookmarkStart w:id="88" w:name="_Toc144299941"/>
      <w:bookmarkStart w:id="89" w:name="_Toc145125027"/>
      <w:bookmarkStart w:id="90" w:name="_Toc165439526"/>
      <w:bookmarkStart w:id="91" w:name="_Toc186019635"/>
      <w:bookmarkStart w:id="92" w:name="_Toc302030223"/>
      <w:r>
        <w:t xml:space="preserve">  </w:t>
      </w:r>
      <w:r w:rsidR="009F5790" w:rsidRPr="009F5790">
        <w:t>Assumptions</w:t>
      </w:r>
      <w:bookmarkEnd w:id="88"/>
      <w:bookmarkEnd w:id="89"/>
      <w:bookmarkEnd w:id="90"/>
      <w:bookmarkEnd w:id="91"/>
      <w:bookmarkEnd w:id="92"/>
    </w:p>
    <w:p w14:paraId="6F371B94" w14:textId="482D9329" w:rsidR="003C3D96" w:rsidRDefault="00BD011C" w:rsidP="00F6648B">
      <w:pPr>
        <w:pStyle w:val="NoSpacing"/>
      </w:pPr>
      <w:r>
        <w:t>1.</w:t>
      </w:r>
      <w:r w:rsidR="003A4404">
        <w:t xml:space="preserve">Admin can easily </w:t>
      </w:r>
      <w:r w:rsidR="00BB0AF6">
        <w:t>export the data into CSV/Excel Sheet</w:t>
      </w:r>
      <w:r w:rsidR="00AE3C84">
        <w:t>.</w:t>
      </w:r>
    </w:p>
    <w:p w14:paraId="5C529889" w14:textId="41CD7346" w:rsidR="009943F5" w:rsidRDefault="00BD011C" w:rsidP="00F6648B">
      <w:pPr>
        <w:pStyle w:val="NoSpacing"/>
      </w:pPr>
      <w:r>
        <w:t>2.</w:t>
      </w:r>
      <w:r w:rsidR="00BB0AF6">
        <w:t>Admin clicks on link</w:t>
      </w:r>
    </w:p>
    <w:p w14:paraId="67B29F3A" w14:textId="77777777" w:rsidR="009943F5" w:rsidRDefault="009943F5" w:rsidP="00F6648B">
      <w:pPr>
        <w:pStyle w:val="NoSpacing"/>
      </w:pPr>
    </w:p>
    <w:p w14:paraId="4A935DA5" w14:textId="77777777" w:rsidR="009943F5" w:rsidRPr="009F5790" w:rsidRDefault="009943F5" w:rsidP="00F6648B">
      <w:pPr>
        <w:pStyle w:val="NoSpacing"/>
      </w:pPr>
    </w:p>
    <w:p w14:paraId="507C4500" w14:textId="77777777" w:rsidR="009F5790" w:rsidRPr="009F5790" w:rsidRDefault="009F5790" w:rsidP="00F6648B"/>
    <w:p w14:paraId="4A6FF747" w14:textId="77777777" w:rsidR="009F5790" w:rsidRDefault="009F5790" w:rsidP="00F6648B"/>
    <w:p w14:paraId="63B8AC94" w14:textId="77777777" w:rsidR="00E10787" w:rsidRDefault="00E10787" w:rsidP="00F6648B"/>
    <w:p w14:paraId="3EC1949D" w14:textId="77777777" w:rsidR="00E10787" w:rsidRDefault="00E10787" w:rsidP="00F6648B"/>
    <w:p w14:paraId="236F25A0" w14:textId="77777777" w:rsidR="00E10787" w:rsidRDefault="00E10787" w:rsidP="00F6648B"/>
    <w:p w14:paraId="04949901" w14:textId="77777777" w:rsidR="004E5AFA" w:rsidRPr="009F5790" w:rsidRDefault="004E5AFA" w:rsidP="00F6648B"/>
    <w:p w14:paraId="446E364F" w14:textId="57EF95A0" w:rsidR="009F5790" w:rsidRPr="001C4D77" w:rsidRDefault="009F5790" w:rsidP="00F6648B">
      <w:r w:rsidRPr="001C4D77">
        <w:t>REVISION HISTORY OF THE WORK PRODUCT</w:t>
      </w:r>
    </w:p>
    <w:p w14:paraId="53265488" w14:textId="0EEBBB8F" w:rsidR="009F5790" w:rsidRPr="001C4D77" w:rsidRDefault="009F5790" w:rsidP="00F6648B">
      <w:r w:rsidRPr="001C4D77">
        <w:t>&lt;to be maintained by projects&gt;</w:t>
      </w:r>
    </w:p>
    <w:p w14:paraId="0085CB76" w14:textId="77777777" w:rsidR="009F5790" w:rsidRPr="009F5790" w:rsidRDefault="009F5790" w:rsidP="00F6648B"/>
    <w:p w14:paraId="27DB307B" w14:textId="77777777" w:rsidR="009F5790" w:rsidRPr="009F5790" w:rsidRDefault="009F5790" w:rsidP="00F6648B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F6648B">
            <w:r w:rsidRPr="009F5790">
              <w:lastRenderedPageBreak/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F6648B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F6648B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F6648B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F6648B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F6648B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F6648B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F6648B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F6648B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F6648B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F6648B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F6648B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F6648B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F6648B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F6648B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F6648B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F6648B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F6648B"/>
        </w:tc>
      </w:tr>
    </w:tbl>
    <w:p w14:paraId="4690480B" w14:textId="77777777" w:rsidR="009F5790" w:rsidRPr="009F5790" w:rsidRDefault="009F5790" w:rsidP="00F6648B"/>
    <w:p w14:paraId="5E49A99B" w14:textId="687C11B2" w:rsidR="00DD3DC0" w:rsidRPr="009F5790" w:rsidRDefault="00DD3DC0" w:rsidP="00F6648B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0BBE5" w14:textId="77777777" w:rsidR="009C7F8C" w:rsidRDefault="009C7F8C" w:rsidP="00F6648B">
      <w:r>
        <w:separator/>
      </w:r>
    </w:p>
    <w:p w14:paraId="7BB4F6BC" w14:textId="77777777" w:rsidR="009C7F8C" w:rsidRDefault="009C7F8C" w:rsidP="00F6648B"/>
    <w:p w14:paraId="686A937D" w14:textId="77777777" w:rsidR="009C7F8C" w:rsidRDefault="009C7F8C" w:rsidP="00F6648B"/>
    <w:p w14:paraId="5BA912BA" w14:textId="77777777" w:rsidR="009C7F8C" w:rsidRDefault="009C7F8C" w:rsidP="00F6648B"/>
    <w:p w14:paraId="00404E21" w14:textId="77777777" w:rsidR="009C7F8C" w:rsidRDefault="009C7F8C" w:rsidP="00F6648B"/>
    <w:p w14:paraId="3E01F253" w14:textId="77777777" w:rsidR="009C7F8C" w:rsidRDefault="009C7F8C" w:rsidP="00F6648B"/>
  </w:endnote>
  <w:endnote w:type="continuationSeparator" w:id="0">
    <w:p w14:paraId="5F447008" w14:textId="77777777" w:rsidR="009C7F8C" w:rsidRDefault="009C7F8C" w:rsidP="00F6648B">
      <w:r>
        <w:continuationSeparator/>
      </w:r>
    </w:p>
    <w:p w14:paraId="5F8ACB6E" w14:textId="77777777" w:rsidR="009C7F8C" w:rsidRDefault="009C7F8C" w:rsidP="00F6648B"/>
    <w:p w14:paraId="6AAB23B5" w14:textId="77777777" w:rsidR="009C7F8C" w:rsidRDefault="009C7F8C" w:rsidP="00F6648B"/>
    <w:p w14:paraId="4285D469" w14:textId="77777777" w:rsidR="009C7F8C" w:rsidRDefault="009C7F8C" w:rsidP="00F6648B"/>
    <w:p w14:paraId="23328B13" w14:textId="77777777" w:rsidR="009C7F8C" w:rsidRDefault="009C7F8C" w:rsidP="00F6648B"/>
    <w:p w14:paraId="650E23F4" w14:textId="77777777" w:rsidR="009C7F8C" w:rsidRDefault="009C7F8C" w:rsidP="00F66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3D3A72" w:rsidRDefault="003D3A72" w:rsidP="00F6648B">
    <w:pPr>
      <w:pStyle w:val="Footer"/>
    </w:pPr>
  </w:p>
  <w:p w14:paraId="5E49A9DD" w14:textId="77777777" w:rsidR="003D3A72" w:rsidRDefault="003D3A72" w:rsidP="00F6648B"/>
  <w:p w14:paraId="4DF0965D" w14:textId="77777777" w:rsidR="003D3A72" w:rsidRDefault="003D3A72" w:rsidP="00F6648B"/>
  <w:p w14:paraId="38BEF98F" w14:textId="77777777" w:rsidR="003D3A72" w:rsidRDefault="003D3A72" w:rsidP="00F6648B"/>
  <w:p w14:paraId="58F4C391" w14:textId="77777777" w:rsidR="003D3A72" w:rsidRDefault="003D3A72" w:rsidP="00F6648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3D3A72" w:rsidRDefault="003D3A72" w:rsidP="00F6648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3D3A72" w:rsidRPr="00D318E1" w:rsidRDefault="003D3A72" w:rsidP="00F6648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6C6B5E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6C6B5E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3D3A72" w:rsidRDefault="003D3A72" w:rsidP="00F6648B"/>
  <w:p w14:paraId="5E49A9E0" w14:textId="77777777" w:rsidR="003D3A72" w:rsidRDefault="003D3A72" w:rsidP="00F6648B"/>
  <w:p w14:paraId="5E49A9E1" w14:textId="77777777" w:rsidR="003D3A72" w:rsidRDefault="003D3A72" w:rsidP="00F6648B"/>
  <w:p w14:paraId="5E49A9E2" w14:textId="77777777" w:rsidR="003D3A72" w:rsidRDefault="003D3A72" w:rsidP="00F6648B"/>
  <w:p w14:paraId="3FAD3DB2" w14:textId="77777777" w:rsidR="003D3A72" w:rsidRDefault="003D3A72" w:rsidP="00F6648B"/>
  <w:p w14:paraId="58C10764" w14:textId="77777777" w:rsidR="003D3A72" w:rsidRDefault="003D3A72" w:rsidP="00F6648B"/>
  <w:p w14:paraId="6B413F18" w14:textId="77777777" w:rsidR="003D3A72" w:rsidRDefault="003D3A72" w:rsidP="00F664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2A63E" w14:textId="77777777" w:rsidR="009C7F8C" w:rsidRDefault="009C7F8C" w:rsidP="00F6648B">
      <w:r>
        <w:separator/>
      </w:r>
    </w:p>
    <w:p w14:paraId="2E808D0A" w14:textId="77777777" w:rsidR="009C7F8C" w:rsidRDefault="009C7F8C" w:rsidP="00F6648B"/>
    <w:p w14:paraId="14AF7D6C" w14:textId="77777777" w:rsidR="009C7F8C" w:rsidRDefault="009C7F8C" w:rsidP="00F6648B"/>
    <w:p w14:paraId="2B6B41F9" w14:textId="77777777" w:rsidR="009C7F8C" w:rsidRDefault="009C7F8C" w:rsidP="00F6648B"/>
    <w:p w14:paraId="4CCEA79A" w14:textId="77777777" w:rsidR="009C7F8C" w:rsidRDefault="009C7F8C" w:rsidP="00F6648B"/>
    <w:p w14:paraId="2F0096FD" w14:textId="77777777" w:rsidR="009C7F8C" w:rsidRDefault="009C7F8C" w:rsidP="00F6648B"/>
  </w:footnote>
  <w:footnote w:type="continuationSeparator" w:id="0">
    <w:p w14:paraId="4275FA51" w14:textId="77777777" w:rsidR="009C7F8C" w:rsidRDefault="009C7F8C" w:rsidP="00F6648B">
      <w:r>
        <w:continuationSeparator/>
      </w:r>
    </w:p>
    <w:p w14:paraId="4310BAA9" w14:textId="77777777" w:rsidR="009C7F8C" w:rsidRDefault="009C7F8C" w:rsidP="00F6648B"/>
    <w:p w14:paraId="73D5B8F0" w14:textId="77777777" w:rsidR="009C7F8C" w:rsidRDefault="009C7F8C" w:rsidP="00F6648B"/>
    <w:p w14:paraId="6924BD54" w14:textId="77777777" w:rsidR="009C7F8C" w:rsidRDefault="009C7F8C" w:rsidP="00F6648B"/>
    <w:p w14:paraId="41804051" w14:textId="77777777" w:rsidR="009C7F8C" w:rsidRDefault="009C7F8C" w:rsidP="00F6648B"/>
    <w:p w14:paraId="7030467A" w14:textId="77777777" w:rsidR="009C7F8C" w:rsidRDefault="009C7F8C" w:rsidP="00F664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3D3A72" w:rsidRDefault="009C7F8C" w:rsidP="00F6648B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3D3A72" w:rsidRDefault="003D3A72" w:rsidP="00F6648B"/>
  <w:p w14:paraId="165F0158" w14:textId="77777777" w:rsidR="003D3A72" w:rsidRDefault="003D3A72" w:rsidP="00F6648B"/>
  <w:p w14:paraId="6ED18205" w14:textId="77777777" w:rsidR="003D3A72" w:rsidRDefault="003D3A72" w:rsidP="00F6648B"/>
  <w:p w14:paraId="0075B9AA" w14:textId="77777777" w:rsidR="003D3A72" w:rsidRDefault="003D3A72" w:rsidP="00F6648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3D3A72" w:rsidRPr="003308F8" w:rsidRDefault="009C7F8C" w:rsidP="00F6648B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3D3A72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3A72">
      <w:t>Use Case Specification</w:t>
    </w:r>
  </w:p>
  <w:p w14:paraId="5E49A9DA" w14:textId="77777777" w:rsidR="003D3A72" w:rsidRDefault="003D3A72" w:rsidP="00F6648B"/>
  <w:p w14:paraId="5E49A9DB" w14:textId="77777777" w:rsidR="003D3A72" w:rsidRDefault="003D3A72" w:rsidP="00F6648B"/>
  <w:p w14:paraId="2D9A4C6C" w14:textId="77777777" w:rsidR="003D3A72" w:rsidRDefault="003D3A72" w:rsidP="00F6648B"/>
  <w:p w14:paraId="6FEB565F" w14:textId="77777777" w:rsidR="003D3A72" w:rsidRDefault="003D3A72" w:rsidP="00F6648B"/>
  <w:p w14:paraId="637D5FDC" w14:textId="77777777" w:rsidR="003D3A72" w:rsidRDefault="003D3A72" w:rsidP="00F6648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3D3A72" w:rsidRDefault="009C7F8C" w:rsidP="00F6648B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E117F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CB662C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0BA7447"/>
    <w:multiLevelType w:val="hybridMultilevel"/>
    <w:tmpl w:val="4F5A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6D6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23EF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2C8C419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D5A595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9632E2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DBE3B2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E5E372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5D2C1F2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715D5DB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1"/>
  </w:num>
  <w:num w:numId="4">
    <w:abstractNumId w:val="31"/>
  </w:num>
  <w:num w:numId="5">
    <w:abstractNumId w:val="9"/>
  </w:num>
  <w:num w:numId="6">
    <w:abstractNumId w:val="1"/>
  </w:num>
  <w:num w:numId="7">
    <w:abstractNumId w:val="19"/>
  </w:num>
  <w:num w:numId="8">
    <w:abstractNumId w:val="8"/>
  </w:num>
  <w:num w:numId="9">
    <w:abstractNumId w:val="7"/>
  </w:num>
  <w:num w:numId="10">
    <w:abstractNumId w:val="22"/>
  </w:num>
  <w:num w:numId="11">
    <w:abstractNumId w:val="25"/>
  </w:num>
  <w:num w:numId="12">
    <w:abstractNumId w:val="32"/>
  </w:num>
  <w:num w:numId="13">
    <w:abstractNumId w:val="15"/>
  </w:num>
  <w:num w:numId="14">
    <w:abstractNumId w:val="16"/>
  </w:num>
  <w:num w:numId="15">
    <w:abstractNumId w:val="10"/>
  </w:num>
  <w:num w:numId="16">
    <w:abstractNumId w:val="27"/>
  </w:num>
  <w:num w:numId="17">
    <w:abstractNumId w:val="20"/>
  </w:num>
  <w:num w:numId="18">
    <w:abstractNumId w:val="17"/>
  </w:num>
  <w:num w:numId="19">
    <w:abstractNumId w:val="29"/>
  </w:num>
  <w:num w:numId="20">
    <w:abstractNumId w:val="13"/>
  </w:num>
  <w:num w:numId="21">
    <w:abstractNumId w:val="0"/>
  </w:num>
  <w:num w:numId="22">
    <w:abstractNumId w:val="28"/>
  </w:num>
  <w:num w:numId="23">
    <w:abstractNumId w:val="21"/>
  </w:num>
  <w:num w:numId="24">
    <w:abstractNumId w:val="3"/>
  </w:num>
  <w:num w:numId="25">
    <w:abstractNumId w:val="2"/>
  </w:num>
  <w:num w:numId="26">
    <w:abstractNumId w:val="14"/>
  </w:num>
  <w:num w:numId="27">
    <w:abstractNumId w:val="24"/>
  </w:num>
  <w:num w:numId="28">
    <w:abstractNumId w:val="23"/>
  </w:num>
  <w:num w:numId="29">
    <w:abstractNumId w:val="26"/>
  </w:num>
  <w:num w:numId="30">
    <w:abstractNumId w:val="12"/>
  </w:num>
  <w:num w:numId="31">
    <w:abstractNumId w:val="18"/>
  </w:num>
  <w:num w:numId="32">
    <w:abstractNumId w:val="6"/>
  </w:num>
  <w:num w:numId="33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313D"/>
    <w:rsid w:val="00096043"/>
    <w:rsid w:val="000C5717"/>
    <w:rsid w:val="000D151D"/>
    <w:rsid w:val="000D4C6D"/>
    <w:rsid w:val="000D54FB"/>
    <w:rsid w:val="000E00E7"/>
    <w:rsid w:val="000E6D2F"/>
    <w:rsid w:val="000F1EF7"/>
    <w:rsid w:val="00103298"/>
    <w:rsid w:val="0010653F"/>
    <w:rsid w:val="00121302"/>
    <w:rsid w:val="001265E1"/>
    <w:rsid w:val="0012666F"/>
    <w:rsid w:val="001305F6"/>
    <w:rsid w:val="00135055"/>
    <w:rsid w:val="00140CA0"/>
    <w:rsid w:val="00141B52"/>
    <w:rsid w:val="00150EC1"/>
    <w:rsid w:val="00154FC6"/>
    <w:rsid w:val="00155262"/>
    <w:rsid w:val="00155339"/>
    <w:rsid w:val="00164AD1"/>
    <w:rsid w:val="001671BC"/>
    <w:rsid w:val="00171111"/>
    <w:rsid w:val="00172354"/>
    <w:rsid w:val="0017290A"/>
    <w:rsid w:val="0017477B"/>
    <w:rsid w:val="00176789"/>
    <w:rsid w:val="001804C0"/>
    <w:rsid w:val="0019751B"/>
    <w:rsid w:val="00197E1C"/>
    <w:rsid w:val="001A1E4F"/>
    <w:rsid w:val="001A2234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E5CB5"/>
    <w:rsid w:val="001F694A"/>
    <w:rsid w:val="001F6D16"/>
    <w:rsid w:val="002019B8"/>
    <w:rsid w:val="00201D1D"/>
    <w:rsid w:val="00207CB3"/>
    <w:rsid w:val="002135C5"/>
    <w:rsid w:val="00216196"/>
    <w:rsid w:val="00222C1D"/>
    <w:rsid w:val="00233482"/>
    <w:rsid w:val="00235DCF"/>
    <w:rsid w:val="00246442"/>
    <w:rsid w:val="00252CEF"/>
    <w:rsid w:val="002572DB"/>
    <w:rsid w:val="00260193"/>
    <w:rsid w:val="00262B72"/>
    <w:rsid w:val="002732CE"/>
    <w:rsid w:val="00277CF6"/>
    <w:rsid w:val="00286E8D"/>
    <w:rsid w:val="002955BC"/>
    <w:rsid w:val="002A46FA"/>
    <w:rsid w:val="002B1A21"/>
    <w:rsid w:val="002B1BC5"/>
    <w:rsid w:val="002B7222"/>
    <w:rsid w:val="002C24E4"/>
    <w:rsid w:val="002D0988"/>
    <w:rsid w:val="002D2A9A"/>
    <w:rsid w:val="002E216D"/>
    <w:rsid w:val="002E61C6"/>
    <w:rsid w:val="002E72C7"/>
    <w:rsid w:val="002F046F"/>
    <w:rsid w:val="002F0D94"/>
    <w:rsid w:val="002F72B9"/>
    <w:rsid w:val="00303E5A"/>
    <w:rsid w:val="00317A67"/>
    <w:rsid w:val="0032518D"/>
    <w:rsid w:val="0032752B"/>
    <w:rsid w:val="003308F8"/>
    <w:rsid w:val="00332A79"/>
    <w:rsid w:val="00332AE4"/>
    <w:rsid w:val="00334B92"/>
    <w:rsid w:val="00342115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4404"/>
    <w:rsid w:val="003C0057"/>
    <w:rsid w:val="003C329E"/>
    <w:rsid w:val="003C3D96"/>
    <w:rsid w:val="003C74AF"/>
    <w:rsid w:val="003C7FD1"/>
    <w:rsid w:val="003D12EA"/>
    <w:rsid w:val="003D3A72"/>
    <w:rsid w:val="003D6552"/>
    <w:rsid w:val="003F3124"/>
    <w:rsid w:val="003F77A9"/>
    <w:rsid w:val="0040180D"/>
    <w:rsid w:val="00401E4E"/>
    <w:rsid w:val="004027C9"/>
    <w:rsid w:val="004039A0"/>
    <w:rsid w:val="00425050"/>
    <w:rsid w:val="00432E7B"/>
    <w:rsid w:val="004347D3"/>
    <w:rsid w:val="00437744"/>
    <w:rsid w:val="004377E9"/>
    <w:rsid w:val="00440A41"/>
    <w:rsid w:val="0044431F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7DCD"/>
    <w:rsid w:val="004B5885"/>
    <w:rsid w:val="004B79B8"/>
    <w:rsid w:val="004C3846"/>
    <w:rsid w:val="004C3902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6199"/>
    <w:rsid w:val="005275F9"/>
    <w:rsid w:val="00530E5A"/>
    <w:rsid w:val="0053544D"/>
    <w:rsid w:val="00536C05"/>
    <w:rsid w:val="00552AEE"/>
    <w:rsid w:val="005546D6"/>
    <w:rsid w:val="00554F34"/>
    <w:rsid w:val="0055539F"/>
    <w:rsid w:val="00570CCD"/>
    <w:rsid w:val="00581F27"/>
    <w:rsid w:val="0058557E"/>
    <w:rsid w:val="005868B3"/>
    <w:rsid w:val="00593E8E"/>
    <w:rsid w:val="005A46D5"/>
    <w:rsid w:val="005B3604"/>
    <w:rsid w:val="005C211B"/>
    <w:rsid w:val="005C2E61"/>
    <w:rsid w:val="005C53C9"/>
    <w:rsid w:val="005C76B2"/>
    <w:rsid w:val="005D20A9"/>
    <w:rsid w:val="005D4827"/>
    <w:rsid w:val="005D58C5"/>
    <w:rsid w:val="005E3152"/>
    <w:rsid w:val="005E5169"/>
    <w:rsid w:val="005E5B6D"/>
    <w:rsid w:val="005F23B6"/>
    <w:rsid w:val="005F60F9"/>
    <w:rsid w:val="00605B2D"/>
    <w:rsid w:val="00610FCF"/>
    <w:rsid w:val="00612122"/>
    <w:rsid w:val="00614741"/>
    <w:rsid w:val="006246B5"/>
    <w:rsid w:val="00632030"/>
    <w:rsid w:val="0063478E"/>
    <w:rsid w:val="006349A0"/>
    <w:rsid w:val="006403D2"/>
    <w:rsid w:val="006457E0"/>
    <w:rsid w:val="0064586A"/>
    <w:rsid w:val="00654F02"/>
    <w:rsid w:val="00663908"/>
    <w:rsid w:val="00667576"/>
    <w:rsid w:val="00674951"/>
    <w:rsid w:val="00676C40"/>
    <w:rsid w:val="00691D02"/>
    <w:rsid w:val="00692219"/>
    <w:rsid w:val="006A2465"/>
    <w:rsid w:val="006A615C"/>
    <w:rsid w:val="006B0A33"/>
    <w:rsid w:val="006C6729"/>
    <w:rsid w:val="006C6B5E"/>
    <w:rsid w:val="006D1CD0"/>
    <w:rsid w:val="006E0AEC"/>
    <w:rsid w:val="00725895"/>
    <w:rsid w:val="00726CA9"/>
    <w:rsid w:val="00726D84"/>
    <w:rsid w:val="00763779"/>
    <w:rsid w:val="00772CBE"/>
    <w:rsid w:val="00775844"/>
    <w:rsid w:val="0078513F"/>
    <w:rsid w:val="00790A92"/>
    <w:rsid w:val="007A16C6"/>
    <w:rsid w:val="007B4E6B"/>
    <w:rsid w:val="007C7699"/>
    <w:rsid w:val="007F1239"/>
    <w:rsid w:val="007F1BC9"/>
    <w:rsid w:val="007F5D57"/>
    <w:rsid w:val="008004D0"/>
    <w:rsid w:val="0080321A"/>
    <w:rsid w:val="008036AF"/>
    <w:rsid w:val="008078DA"/>
    <w:rsid w:val="008154DC"/>
    <w:rsid w:val="00822543"/>
    <w:rsid w:val="00837921"/>
    <w:rsid w:val="00837D20"/>
    <w:rsid w:val="00850205"/>
    <w:rsid w:val="0085208D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0A13"/>
    <w:rsid w:val="008D1CF1"/>
    <w:rsid w:val="008D5133"/>
    <w:rsid w:val="008D57E8"/>
    <w:rsid w:val="008D634D"/>
    <w:rsid w:val="008D72DB"/>
    <w:rsid w:val="0090422F"/>
    <w:rsid w:val="0090481A"/>
    <w:rsid w:val="00911C7F"/>
    <w:rsid w:val="0091275A"/>
    <w:rsid w:val="009165F3"/>
    <w:rsid w:val="00924121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1E38"/>
    <w:rsid w:val="009768DB"/>
    <w:rsid w:val="00985348"/>
    <w:rsid w:val="0098706E"/>
    <w:rsid w:val="00990037"/>
    <w:rsid w:val="009943F5"/>
    <w:rsid w:val="009A11F4"/>
    <w:rsid w:val="009A57AB"/>
    <w:rsid w:val="009A6B54"/>
    <w:rsid w:val="009A7052"/>
    <w:rsid w:val="009B2A81"/>
    <w:rsid w:val="009B4999"/>
    <w:rsid w:val="009C7F8C"/>
    <w:rsid w:val="009D05E1"/>
    <w:rsid w:val="009D31C0"/>
    <w:rsid w:val="009D6096"/>
    <w:rsid w:val="009E2863"/>
    <w:rsid w:val="009F5790"/>
    <w:rsid w:val="009F5C91"/>
    <w:rsid w:val="00A03D1C"/>
    <w:rsid w:val="00A03D86"/>
    <w:rsid w:val="00A06EAD"/>
    <w:rsid w:val="00A10DE5"/>
    <w:rsid w:val="00A1407A"/>
    <w:rsid w:val="00A158F9"/>
    <w:rsid w:val="00A24350"/>
    <w:rsid w:val="00A2456E"/>
    <w:rsid w:val="00A32D91"/>
    <w:rsid w:val="00A33C06"/>
    <w:rsid w:val="00A34430"/>
    <w:rsid w:val="00A42F8E"/>
    <w:rsid w:val="00A44796"/>
    <w:rsid w:val="00A46255"/>
    <w:rsid w:val="00A503B2"/>
    <w:rsid w:val="00A63865"/>
    <w:rsid w:val="00A65EC7"/>
    <w:rsid w:val="00A65F7B"/>
    <w:rsid w:val="00A709C2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5F76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6D65"/>
    <w:rsid w:val="00B136BF"/>
    <w:rsid w:val="00B14272"/>
    <w:rsid w:val="00B231E6"/>
    <w:rsid w:val="00B33715"/>
    <w:rsid w:val="00B34985"/>
    <w:rsid w:val="00B378F7"/>
    <w:rsid w:val="00B41395"/>
    <w:rsid w:val="00B45EA4"/>
    <w:rsid w:val="00B4736E"/>
    <w:rsid w:val="00B47B4C"/>
    <w:rsid w:val="00B6375A"/>
    <w:rsid w:val="00B67E7B"/>
    <w:rsid w:val="00B7023A"/>
    <w:rsid w:val="00B737AB"/>
    <w:rsid w:val="00B80750"/>
    <w:rsid w:val="00B82F3D"/>
    <w:rsid w:val="00BA390E"/>
    <w:rsid w:val="00BB0AF6"/>
    <w:rsid w:val="00BD011C"/>
    <w:rsid w:val="00BD2AE1"/>
    <w:rsid w:val="00BD68A3"/>
    <w:rsid w:val="00BE1323"/>
    <w:rsid w:val="00C070CC"/>
    <w:rsid w:val="00C13A48"/>
    <w:rsid w:val="00C14E8C"/>
    <w:rsid w:val="00C20DAB"/>
    <w:rsid w:val="00C24AC2"/>
    <w:rsid w:val="00C24BB2"/>
    <w:rsid w:val="00C25870"/>
    <w:rsid w:val="00C269F0"/>
    <w:rsid w:val="00C32287"/>
    <w:rsid w:val="00C3602B"/>
    <w:rsid w:val="00C37A1D"/>
    <w:rsid w:val="00C37DC8"/>
    <w:rsid w:val="00C45B40"/>
    <w:rsid w:val="00C507E1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34E4"/>
    <w:rsid w:val="00C93B30"/>
    <w:rsid w:val="00C97676"/>
    <w:rsid w:val="00CA1338"/>
    <w:rsid w:val="00CA245A"/>
    <w:rsid w:val="00CA4E70"/>
    <w:rsid w:val="00CA5FB3"/>
    <w:rsid w:val="00CB6C04"/>
    <w:rsid w:val="00CC5266"/>
    <w:rsid w:val="00CD1568"/>
    <w:rsid w:val="00CD5DB6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2269"/>
    <w:rsid w:val="00D55179"/>
    <w:rsid w:val="00D62EB9"/>
    <w:rsid w:val="00D63EC2"/>
    <w:rsid w:val="00D676FE"/>
    <w:rsid w:val="00D70BC1"/>
    <w:rsid w:val="00D77404"/>
    <w:rsid w:val="00D85DB9"/>
    <w:rsid w:val="00D968DD"/>
    <w:rsid w:val="00DA3196"/>
    <w:rsid w:val="00DA34EE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8A7"/>
    <w:rsid w:val="00E33962"/>
    <w:rsid w:val="00E4317A"/>
    <w:rsid w:val="00E45678"/>
    <w:rsid w:val="00E6102C"/>
    <w:rsid w:val="00E70897"/>
    <w:rsid w:val="00E7514C"/>
    <w:rsid w:val="00E77DBE"/>
    <w:rsid w:val="00E819D0"/>
    <w:rsid w:val="00E929C7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12D41"/>
    <w:rsid w:val="00F2387C"/>
    <w:rsid w:val="00F26384"/>
    <w:rsid w:val="00F27F5E"/>
    <w:rsid w:val="00F31BF2"/>
    <w:rsid w:val="00F56846"/>
    <w:rsid w:val="00F6648B"/>
    <w:rsid w:val="00F66E86"/>
    <w:rsid w:val="00F72367"/>
    <w:rsid w:val="00F72A61"/>
    <w:rsid w:val="00F76F15"/>
    <w:rsid w:val="00F77F7C"/>
    <w:rsid w:val="00F8410D"/>
    <w:rsid w:val="00F86B5E"/>
    <w:rsid w:val="00F90A07"/>
    <w:rsid w:val="00F92105"/>
    <w:rsid w:val="00F9425C"/>
    <w:rsid w:val="00F9573D"/>
    <w:rsid w:val="00F97CAD"/>
    <w:rsid w:val="00FB046C"/>
    <w:rsid w:val="00FB483F"/>
    <w:rsid w:val="00FC181B"/>
    <w:rsid w:val="00FC76C2"/>
    <w:rsid w:val="00FC7E36"/>
    <w:rsid w:val="00FD29E6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6648B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D0A13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b w:val="0"/>
      <w:iCs/>
      <w:smallCaps/>
      <w:color w:val="auto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C660FD-EBED-4C17-95C8-797D9F8F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2</TotalTime>
  <Pages>12</Pages>
  <Words>1627</Words>
  <Characters>9276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Karagudri, Rashmi</cp:lastModifiedBy>
  <cp:revision>24</cp:revision>
  <dcterms:created xsi:type="dcterms:W3CDTF">2018-10-21T09:52:00Z</dcterms:created>
  <dcterms:modified xsi:type="dcterms:W3CDTF">2018-10-24T04:17:00Z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